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FE865" w14:textId="77777777" w:rsidR="00AC120D" w:rsidRDefault="009A594B">
      <w:pPr>
        <w:tabs>
          <w:tab w:val="center" w:pos="4536"/>
        </w:tabs>
        <w:spacing w:before="360"/>
        <w:jc w:val="center"/>
        <w:rPr>
          <w:sz w:val="28"/>
          <w:szCs w:val="28"/>
        </w:rPr>
      </w:pPr>
      <w:bookmarkStart w:id="0" w:name="_Hlk87562005"/>
      <w:bookmarkStart w:id="1" w:name="_Hlk87561984"/>
      <w:r>
        <w:rPr>
          <w:noProof/>
          <w:lang w:eastAsia="ja-JP"/>
        </w:rPr>
        <w:drawing>
          <wp:anchor distT="0" distB="0" distL="114300" distR="114300" simplePos="0" relativeHeight="251659264" behindDoc="1" locked="0" layoutInCell="1" allowOverlap="1" wp14:anchorId="2D43E2BD" wp14:editId="205E3245">
            <wp:simplePos x="0" y="0"/>
            <wp:positionH relativeFrom="margin">
              <wp:align>center</wp:align>
            </wp:positionH>
            <wp:positionV relativeFrom="paragraph">
              <wp:posOffset>-9525</wp:posOffset>
            </wp:positionV>
            <wp:extent cx="6398895" cy="8916670"/>
            <wp:effectExtent l="19050" t="19050" r="20955" b="1778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399003" cy="8916910"/>
                    </a:xfrm>
                    <a:prstGeom prst="rect">
                      <a:avLst/>
                    </a:prstGeom>
                    <a:solidFill>
                      <a:srgbClr val="0000FF"/>
                    </a:solidFill>
                    <a:ln w="9525">
                      <a:solidFill>
                        <a:srgbClr val="0000FF"/>
                      </a:solidFill>
                      <a:miter lim="800000"/>
                      <a:headEnd/>
                      <a:tailEnd/>
                    </a:ln>
                  </pic:spPr>
                </pic:pic>
              </a:graphicData>
            </a:graphic>
          </wp:anchor>
        </w:drawing>
      </w:r>
      <w:r>
        <w:rPr>
          <w:b/>
          <w:bCs/>
          <w:szCs w:val="26"/>
        </w:rPr>
        <w:t>TRƯỜNG ĐẠI HỌC THĂNG LONG</w:t>
      </w:r>
    </w:p>
    <w:p w14:paraId="09832464" w14:textId="77777777" w:rsidR="00AC120D" w:rsidRDefault="009A594B">
      <w:pPr>
        <w:jc w:val="center"/>
        <w:rPr>
          <w:b/>
          <w:bCs/>
          <w:szCs w:val="26"/>
        </w:rPr>
      </w:pPr>
      <w:r>
        <w:rPr>
          <w:b/>
          <w:bCs/>
          <w:szCs w:val="26"/>
        </w:rPr>
        <w:t>KHOA CÔNG NGHỆ THÔNG TIN</w:t>
      </w:r>
    </w:p>
    <w:p w14:paraId="0717BE90" w14:textId="77777777" w:rsidR="00AC120D" w:rsidRDefault="009A594B">
      <w:pPr>
        <w:tabs>
          <w:tab w:val="center" w:pos="3420"/>
        </w:tabs>
        <w:ind w:right="-51"/>
        <w:jc w:val="center"/>
        <w:rPr>
          <w:b/>
          <w:bCs/>
          <w:szCs w:val="26"/>
        </w:rPr>
      </w:pPr>
      <w:r>
        <w:rPr>
          <w:noProof/>
          <w:szCs w:val="22"/>
          <w:lang w:eastAsia="ja-JP"/>
        </w:rPr>
        <w:drawing>
          <wp:anchor distT="0" distB="0" distL="114300" distR="114300" simplePos="0" relativeHeight="251660288" behindDoc="0" locked="0" layoutInCell="1" allowOverlap="1" wp14:anchorId="58BB5117" wp14:editId="2522B8E6">
            <wp:simplePos x="0" y="0"/>
            <wp:positionH relativeFrom="column">
              <wp:posOffset>1996440</wp:posOffset>
            </wp:positionH>
            <wp:positionV relativeFrom="paragraph">
              <wp:posOffset>247650</wp:posOffset>
            </wp:positionV>
            <wp:extent cx="1744345" cy="1379220"/>
            <wp:effectExtent l="0" t="0" r="8255" b="0"/>
            <wp:wrapSquare wrapText="bothSides"/>
            <wp:docPr id="3" name="Picture 3" descr="A logo for a univers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for a university&#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44345" cy="1379220"/>
                    </a:xfrm>
                    <a:prstGeom prst="rect">
                      <a:avLst/>
                    </a:prstGeom>
                    <a:noFill/>
                  </pic:spPr>
                </pic:pic>
              </a:graphicData>
            </a:graphic>
          </wp:anchor>
        </w:drawing>
      </w:r>
      <w:r>
        <w:rPr>
          <w:b/>
          <w:bCs/>
          <w:szCs w:val="26"/>
        </w:rPr>
        <w:t>-----</w:t>
      </w:r>
      <w:r>
        <w:rPr>
          <w:rFonts w:ascii="Wingdings" w:eastAsia="Wingdings" w:hAnsi="Wingdings" w:cs="Wingdings"/>
          <w:b/>
          <w:bCs/>
          <w:szCs w:val="26"/>
        </w:rPr>
        <w:t>□□</w:t>
      </w:r>
      <w:r>
        <w:rPr>
          <w:rFonts w:ascii="Wingdings" w:eastAsia="Wingdings" w:hAnsi="Wingdings" w:cs="Wingdings"/>
          <w:b/>
          <w:bCs/>
          <w:szCs w:val="26"/>
        </w:rPr>
        <w:t>□□</w:t>
      </w:r>
      <w:r>
        <w:rPr>
          <w:b/>
          <w:bCs/>
          <w:szCs w:val="26"/>
        </w:rPr>
        <w:t>-----</w:t>
      </w:r>
    </w:p>
    <w:p w14:paraId="34F65090" w14:textId="77777777" w:rsidR="00AC120D" w:rsidRDefault="009A594B">
      <w:pPr>
        <w:jc w:val="center"/>
        <w:rPr>
          <w:szCs w:val="22"/>
        </w:rPr>
      </w:pPr>
      <w:r>
        <w:br w:type="textWrapping" w:clear="all"/>
      </w:r>
    </w:p>
    <w:p w14:paraId="687D6B44" w14:textId="77777777" w:rsidR="00AC120D" w:rsidRDefault="009A594B">
      <w:pPr>
        <w:tabs>
          <w:tab w:val="left" w:pos="465"/>
        </w:tabs>
        <w:spacing w:after="600"/>
        <w:jc w:val="center"/>
        <w:rPr>
          <w:b/>
          <w:sz w:val="52"/>
          <w:szCs w:val="52"/>
        </w:rPr>
      </w:pPr>
      <w:r>
        <w:rPr>
          <w:b/>
          <w:sz w:val="52"/>
          <w:szCs w:val="52"/>
        </w:rPr>
        <w:t>CÔNG NGHỆ PHẦN MỀM</w:t>
      </w:r>
    </w:p>
    <w:p w14:paraId="2E89106E" w14:textId="77777777" w:rsidR="00AC120D" w:rsidRDefault="009A594B">
      <w:pPr>
        <w:tabs>
          <w:tab w:val="left" w:pos="465"/>
        </w:tabs>
        <w:ind w:left="-288"/>
        <w:jc w:val="center"/>
        <w:rPr>
          <w:b/>
          <w:sz w:val="36"/>
          <w:szCs w:val="36"/>
        </w:rPr>
      </w:pPr>
      <w:r>
        <w:rPr>
          <w:b/>
          <w:sz w:val="36"/>
          <w:szCs w:val="36"/>
        </w:rPr>
        <w:t xml:space="preserve">ĐỀ </w:t>
      </w:r>
      <w:proofErr w:type="gramStart"/>
      <w:r>
        <w:rPr>
          <w:b/>
          <w:sz w:val="36"/>
          <w:szCs w:val="36"/>
        </w:rPr>
        <w:t>TÀI :</w:t>
      </w:r>
      <w:proofErr w:type="gramEnd"/>
      <w:r>
        <w:rPr>
          <w:b/>
          <w:sz w:val="36"/>
          <w:szCs w:val="36"/>
        </w:rPr>
        <w:t xml:space="preserve"> WEBSITE BÁN ĐỒ ĂN CHO SINH VIÊN TLU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AC120D" w14:paraId="4C6CC300" w14:textId="77777777">
        <w:trPr>
          <w:trHeight w:val="748"/>
          <w:jc w:val="center"/>
        </w:trPr>
        <w:tc>
          <w:tcPr>
            <w:tcW w:w="4178" w:type="dxa"/>
            <w:vAlign w:val="center"/>
          </w:tcPr>
          <w:p w14:paraId="5B48280C" w14:textId="77777777" w:rsidR="00AC120D" w:rsidRDefault="00AC120D">
            <w:pPr>
              <w:tabs>
                <w:tab w:val="left" w:pos="2127"/>
                <w:tab w:val="left" w:pos="2835"/>
                <w:tab w:val="left" w:pos="5245"/>
              </w:tabs>
              <w:jc w:val="center"/>
              <w:rPr>
                <w:b/>
                <w:szCs w:val="26"/>
              </w:rPr>
            </w:pPr>
          </w:p>
          <w:p w14:paraId="7A353743" w14:textId="77777777" w:rsidR="00AC120D" w:rsidRDefault="009A594B">
            <w:pPr>
              <w:tabs>
                <w:tab w:val="left" w:pos="2127"/>
                <w:tab w:val="left" w:pos="2835"/>
                <w:tab w:val="left" w:pos="5245"/>
              </w:tabs>
              <w:jc w:val="center"/>
              <w:rPr>
                <w:b/>
                <w:szCs w:val="26"/>
              </w:rPr>
            </w:pPr>
            <w:r>
              <w:rPr>
                <w:b/>
                <w:szCs w:val="26"/>
              </w:rPr>
              <w:t>GIÁO VIÊN HƯỚNG DẪN</w:t>
            </w:r>
          </w:p>
        </w:tc>
        <w:tc>
          <w:tcPr>
            <w:tcW w:w="4178" w:type="dxa"/>
            <w:vAlign w:val="center"/>
          </w:tcPr>
          <w:p w14:paraId="6695FC8C" w14:textId="77777777" w:rsidR="00AC120D" w:rsidRDefault="00AC120D">
            <w:pPr>
              <w:tabs>
                <w:tab w:val="left" w:pos="2127"/>
                <w:tab w:val="left" w:pos="2835"/>
                <w:tab w:val="left" w:pos="5245"/>
              </w:tabs>
              <w:jc w:val="center"/>
              <w:rPr>
                <w:b/>
                <w:szCs w:val="26"/>
              </w:rPr>
            </w:pPr>
          </w:p>
          <w:p w14:paraId="230686C4" w14:textId="77777777" w:rsidR="00AC120D" w:rsidRDefault="009A594B">
            <w:pPr>
              <w:tabs>
                <w:tab w:val="left" w:pos="2127"/>
                <w:tab w:val="left" w:pos="2835"/>
                <w:tab w:val="left" w:pos="5245"/>
              </w:tabs>
              <w:jc w:val="center"/>
              <w:rPr>
                <w:b/>
                <w:szCs w:val="26"/>
              </w:rPr>
            </w:pPr>
            <w:r>
              <w:rPr>
                <w:b/>
                <w:szCs w:val="26"/>
              </w:rPr>
              <w:t>NHÓM SINH VIÊN THỰC HIỆN</w:t>
            </w:r>
          </w:p>
        </w:tc>
      </w:tr>
      <w:tr w:rsidR="00AC120D" w14:paraId="7A379E4B" w14:textId="77777777">
        <w:trPr>
          <w:cantSplit/>
          <w:trHeight w:val="1134"/>
          <w:jc w:val="center"/>
        </w:trPr>
        <w:tc>
          <w:tcPr>
            <w:tcW w:w="4178" w:type="dxa"/>
          </w:tcPr>
          <w:p w14:paraId="0381C0E1" w14:textId="77777777" w:rsidR="00AC120D" w:rsidRDefault="009A594B">
            <w:pPr>
              <w:rPr>
                <w:b/>
                <w:szCs w:val="26"/>
              </w:rPr>
            </w:pPr>
            <w:r>
              <w:rPr>
                <w:b/>
                <w:szCs w:val="26"/>
              </w:rPr>
              <w:t xml:space="preserve">                  VŨ ANH TÚ</w:t>
            </w:r>
          </w:p>
        </w:tc>
        <w:tc>
          <w:tcPr>
            <w:tcW w:w="4178" w:type="dxa"/>
            <w:vAlign w:val="center"/>
          </w:tcPr>
          <w:p w14:paraId="23D11E1B" w14:textId="77777777" w:rsidR="00AC120D" w:rsidRDefault="009A594B">
            <w:pPr>
              <w:tabs>
                <w:tab w:val="left" w:pos="2127"/>
                <w:tab w:val="left" w:pos="2835"/>
                <w:tab w:val="left" w:pos="5245"/>
              </w:tabs>
              <w:rPr>
                <w:bCs/>
                <w:szCs w:val="26"/>
                <w:lang w:val="vi-VN"/>
              </w:rPr>
            </w:pPr>
            <w:r>
              <w:rPr>
                <w:bCs/>
                <w:szCs w:val="26"/>
              </w:rPr>
              <w:t xml:space="preserve">        A</w:t>
            </w:r>
            <w:proofErr w:type="gramStart"/>
            <w:r>
              <w:rPr>
                <w:bCs/>
                <w:szCs w:val="26"/>
              </w:rPr>
              <w:t>41461  -</w:t>
            </w:r>
            <w:proofErr w:type="gramEnd"/>
            <w:r>
              <w:rPr>
                <w:bCs/>
                <w:szCs w:val="26"/>
              </w:rPr>
              <w:t xml:space="preserve"> Phương Hải Đăng</w:t>
            </w:r>
          </w:p>
          <w:p w14:paraId="287CA549" w14:textId="77777777" w:rsidR="00AC120D" w:rsidRDefault="009A594B">
            <w:pPr>
              <w:tabs>
                <w:tab w:val="left" w:pos="2127"/>
                <w:tab w:val="left" w:pos="2835"/>
                <w:tab w:val="left" w:pos="5245"/>
              </w:tabs>
              <w:ind w:left="461"/>
              <w:rPr>
                <w:bCs/>
                <w:szCs w:val="26"/>
                <w:lang w:val="vi-VN"/>
              </w:rPr>
            </w:pPr>
            <w:r>
              <w:rPr>
                <w:bCs/>
                <w:szCs w:val="26"/>
              </w:rPr>
              <w:t xml:space="preserve"> A42995 – Bùi Văn Anh</w:t>
            </w:r>
          </w:p>
          <w:p w14:paraId="50DDB331" w14:textId="77777777" w:rsidR="00AC120D" w:rsidRDefault="009A594B">
            <w:pPr>
              <w:tabs>
                <w:tab w:val="left" w:pos="2127"/>
                <w:tab w:val="left" w:pos="2835"/>
                <w:tab w:val="left" w:pos="5245"/>
              </w:tabs>
              <w:ind w:left="461"/>
              <w:jc w:val="center"/>
              <w:rPr>
                <w:bCs/>
                <w:szCs w:val="26"/>
                <w:lang w:val="vi-VN"/>
              </w:rPr>
            </w:pPr>
            <w:r>
              <w:rPr>
                <w:bCs/>
                <w:szCs w:val="26"/>
              </w:rPr>
              <w:t xml:space="preserve"> A41761 – Dương Thị Thuỳ Linh</w:t>
            </w:r>
          </w:p>
          <w:p w14:paraId="64303830" w14:textId="77777777" w:rsidR="00AC120D" w:rsidRDefault="009A594B">
            <w:pPr>
              <w:tabs>
                <w:tab w:val="left" w:pos="2127"/>
                <w:tab w:val="left" w:pos="2835"/>
                <w:tab w:val="left" w:pos="5245"/>
              </w:tabs>
              <w:ind w:left="461"/>
              <w:rPr>
                <w:bCs/>
                <w:szCs w:val="26"/>
                <w:lang w:val="vi-VN"/>
              </w:rPr>
            </w:pPr>
            <w:r>
              <w:rPr>
                <w:bCs/>
                <w:szCs w:val="26"/>
              </w:rPr>
              <w:t xml:space="preserve"> A43669 – Đỗ Quốc Việt</w:t>
            </w:r>
          </w:p>
          <w:p w14:paraId="28E87E07" w14:textId="77777777" w:rsidR="00AC120D" w:rsidRDefault="00AC120D">
            <w:pPr>
              <w:tabs>
                <w:tab w:val="left" w:pos="2127"/>
                <w:tab w:val="left" w:pos="2835"/>
                <w:tab w:val="left" w:pos="5245"/>
              </w:tabs>
              <w:ind w:left="461"/>
              <w:jc w:val="center"/>
              <w:rPr>
                <w:bCs/>
                <w:szCs w:val="26"/>
                <w:lang w:val="vi-VN"/>
              </w:rPr>
            </w:pPr>
          </w:p>
        </w:tc>
      </w:tr>
    </w:tbl>
    <w:bookmarkEnd w:id="0"/>
    <w:bookmarkEnd w:id="1"/>
    <w:p w14:paraId="42C09596" w14:textId="77777777" w:rsidR="00AC120D" w:rsidRDefault="009A594B">
      <w:pPr>
        <w:tabs>
          <w:tab w:val="left" w:pos="1820"/>
          <w:tab w:val="left" w:pos="2127"/>
          <w:tab w:val="left" w:pos="2835"/>
          <w:tab w:val="center" w:pos="4535"/>
          <w:tab w:val="left" w:pos="5245"/>
        </w:tabs>
        <w:spacing w:before="2280" w:after="240"/>
        <w:jc w:val="center"/>
        <w:rPr>
          <w:b/>
          <w:sz w:val="28"/>
          <w:szCs w:val="28"/>
        </w:rPr>
        <w:sectPr w:rsidR="00AC120D">
          <w:footerReference w:type="default" r:id="rId10"/>
          <w:pgSz w:w="11900" w:h="16840"/>
          <w:pgMar w:top="1134" w:right="1134" w:bottom="1134" w:left="1701" w:header="709" w:footer="709" w:gutter="0"/>
          <w:cols w:space="708"/>
          <w:titlePg/>
          <w:docGrid w:linePitch="360"/>
        </w:sectPr>
      </w:pPr>
      <w:r>
        <w:rPr>
          <w:b/>
          <w:sz w:val="28"/>
          <w:szCs w:val="28"/>
        </w:rPr>
        <w:t>HÀ NỘI – 2024</w:t>
      </w:r>
    </w:p>
    <w:p w14:paraId="71377C86" w14:textId="77777777" w:rsidR="00AC120D" w:rsidRDefault="009A594B">
      <w:pPr>
        <w:spacing w:before="0" w:after="360"/>
        <w:jc w:val="center"/>
        <w:rPr>
          <w:b/>
          <w:lang w:val="vi-VN"/>
        </w:rPr>
      </w:pPr>
      <w:r>
        <w:rPr>
          <w:b/>
          <w:bCs/>
          <w:sz w:val="48"/>
          <w:szCs w:val="48"/>
        </w:rPr>
        <w:lastRenderedPageBreak/>
        <w:t>MỤC LỤC</w:t>
      </w:r>
      <w:r>
        <w:rPr>
          <w:szCs w:val="26"/>
        </w:rPr>
        <w:fldChar w:fldCharType="begin"/>
      </w:r>
      <w:r>
        <w:rPr>
          <w:szCs w:val="26"/>
        </w:rPr>
        <w:instrText xml:space="preserve"> TOC \o "1-3" \h \z \u </w:instrText>
      </w:r>
      <w:r>
        <w:rPr>
          <w:szCs w:val="26"/>
        </w:rPr>
        <w:fldChar w:fldCharType="separate"/>
      </w:r>
    </w:p>
    <w:sdt>
      <w:sdtPr>
        <w:rPr>
          <w:rFonts w:ascii="Times New Roman" w:eastAsia="Times New Roman" w:hAnsi="Times New Roman" w:cs="Times New Roman"/>
          <w:color w:val="auto"/>
          <w:sz w:val="26"/>
          <w:szCs w:val="24"/>
        </w:rPr>
        <w:id w:val="1931625091"/>
        <w:docPartObj>
          <w:docPartGallery w:val="Table of Contents"/>
          <w:docPartUnique/>
        </w:docPartObj>
      </w:sdtPr>
      <w:sdtEndPr>
        <w:rPr>
          <w:b/>
          <w:bCs/>
        </w:rPr>
      </w:sdtEndPr>
      <w:sdtContent>
        <w:p w14:paraId="78B10322" w14:textId="77777777" w:rsidR="00AC120D" w:rsidRDefault="00AC120D">
          <w:pPr>
            <w:pStyle w:val="TOCHeading1"/>
            <w:rPr>
              <w:lang w:val="vi-VN"/>
            </w:rPr>
          </w:pPr>
        </w:p>
        <w:p w14:paraId="39D22344" w14:textId="77777777" w:rsidR="00AC120D" w:rsidRDefault="009A594B">
          <w:pPr>
            <w:pStyle w:val="TOC1"/>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66658434" w:history="1">
            <w:r>
              <w:rPr>
                <w:rStyle w:val="Hyperlink"/>
              </w:rPr>
              <w:t>CHƯƠNG 1.</w:t>
            </w:r>
            <w:r>
              <w:rPr>
                <w:rFonts w:asciiTheme="minorHAnsi" w:eastAsiaTheme="minorEastAsia" w:hAnsiTheme="minorHAnsi" w:cstheme="minorBidi"/>
                <w:b w:val="0"/>
                <w:kern w:val="2"/>
                <w:sz w:val="24"/>
                <w14:ligatures w14:val="standardContextual"/>
              </w:rPr>
              <w:tab/>
            </w:r>
            <w:r>
              <w:rPr>
                <w:rStyle w:val="Hyperlink"/>
              </w:rPr>
              <w:t>Khảo sát bài toán</w:t>
            </w:r>
            <w:r>
              <w:tab/>
            </w:r>
            <w:r>
              <w:fldChar w:fldCharType="begin"/>
            </w:r>
            <w:r>
              <w:instrText xml:space="preserve"> PAGEREF _Toc166658434 \h </w:instrText>
            </w:r>
            <w:r>
              <w:fldChar w:fldCharType="separate"/>
            </w:r>
            <w:r>
              <w:t>1</w:t>
            </w:r>
            <w:r>
              <w:fldChar w:fldCharType="end"/>
            </w:r>
          </w:hyperlink>
        </w:p>
        <w:p w14:paraId="4D9FC18B"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35" w:history="1">
            <w:r w:rsidR="009A594B">
              <w:rPr>
                <w:rStyle w:val="Hyperlink"/>
              </w:rPr>
              <w:t>1.1</w:t>
            </w:r>
            <w:r w:rsidR="009A594B">
              <w:rPr>
                <w:rFonts w:asciiTheme="minorHAnsi" w:eastAsiaTheme="minorEastAsia" w:hAnsiTheme="minorHAnsi" w:cstheme="minorBidi"/>
                <w:b w:val="0"/>
                <w:kern w:val="2"/>
                <w:sz w:val="24"/>
                <w14:ligatures w14:val="standardContextual"/>
              </w:rPr>
              <w:tab/>
            </w:r>
            <w:r w:rsidR="009A594B">
              <w:rPr>
                <w:rStyle w:val="Hyperlink"/>
              </w:rPr>
              <w:t>Mô tả bài toán</w:t>
            </w:r>
            <w:r w:rsidR="009A594B">
              <w:tab/>
            </w:r>
            <w:r w:rsidR="009A594B">
              <w:fldChar w:fldCharType="begin"/>
            </w:r>
            <w:r w:rsidR="009A594B">
              <w:instrText xml:space="preserve"> PAGEREF _Toc166658435 \h </w:instrText>
            </w:r>
            <w:r w:rsidR="009A594B">
              <w:fldChar w:fldCharType="separate"/>
            </w:r>
            <w:r w:rsidR="009A594B">
              <w:t>1</w:t>
            </w:r>
            <w:r w:rsidR="009A594B">
              <w:fldChar w:fldCharType="end"/>
            </w:r>
          </w:hyperlink>
        </w:p>
        <w:p w14:paraId="04D0C32C"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36" w:history="1">
            <w:r w:rsidR="009A594B">
              <w:rPr>
                <w:rStyle w:val="Hyperlink"/>
              </w:rPr>
              <w:t>1.1.1</w:t>
            </w:r>
            <w:r w:rsidR="009A594B">
              <w:rPr>
                <w:rFonts w:asciiTheme="minorHAnsi" w:eastAsiaTheme="minorEastAsia" w:hAnsiTheme="minorHAnsi" w:cstheme="minorBidi"/>
                <w:i w:val="0"/>
                <w:kern w:val="2"/>
                <w:sz w:val="24"/>
                <w14:ligatures w14:val="standardContextual"/>
              </w:rPr>
              <w:tab/>
            </w:r>
            <w:r w:rsidR="009A594B">
              <w:rPr>
                <w:rStyle w:val="Hyperlink"/>
              </w:rPr>
              <w:t>Mục tiêu</w:t>
            </w:r>
            <w:r w:rsidR="009A594B">
              <w:tab/>
            </w:r>
            <w:r w:rsidR="009A594B">
              <w:fldChar w:fldCharType="begin"/>
            </w:r>
            <w:r w:rsidR="009A594B">
              <w:instrText xml:space="preserve"> PAGEREF _Toc166658436 \h </w:instrText>
            </w:r>
            <w:r w:rsidR="009A594B">
              <w:fldChar w:fldCharType="separate"/>
            </w:r>
            <w:r w:rsidR="009A594B">
              <w:t>1</w:t>
            </w:r>
            <w:r w:rsidR="009A594B">
              <w:fldChar w:fldCharType="end"/>
            </w:r>
          </w:hyperlink>
        </w:p>
        <w:p w14:paraId="57DC2202"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37" w:history="1">
            <w:r w:rsidR="009A594B">
              <w:rPr>
                <w:rStyle w:val="Hyperlink"/>
              </w:rPr>
              <w:t>1.1.2</w:t>
            </w:r>
            <w:r w:rsidR="009A594B">
              <w:rPr>
                <w:rFonts w:asciiTheme="minorHAnsi" w:eastAsiaTheme="minorEastAsia" w:hAnsiTheme="minorHAnsi" w:cstheme="minorBidi"/>
                <w:i w:val="0"/>
                <w:kern w:val="2"/>
                <w:sz w:val="24"/>
                <w14:ligatures w14:val="standardContextual"/>
              </w:rPr>
              <w:tab/>
            </w:r>
            <w:r w:rsidR="009A594B">
              <w:rPr>
                <w:rStyle w:val="Hyperlink"/>
              </w:rPr>
              <w:t>Chức năng</w:t>
            </w:r>
            <w:r w:rsidR="009A594B">
              <w:tab/>
            </w:r>
            <w:r w:rsidR="009A594B">
              <w:fldChar w:fldCharType="begin"/>
            </w:r>
            <w:r w:rsidR="009A594B">
              <w:instrText xml:space="preserve"> PAGEREF _Toc166658437 \h </w:instrText>
            </w:r>
            <w:r w:rsidR="009A594B">
              <w:fldChar w:fldCharType="separate"/>
            </w:r>
            <w:r w:rsidR="009A594B">
              <w:t>1</w:t>
            </w:r>
            <w:r w:rsidR="009A594B">
              <w:fldChar w:fldCharType="end"/>
            </w:r>
          </w:hyperlink>
        </w:p>
        <w:p w14:paraId="33119B51"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38" w:history="1">
            <w:r w:rsidR="009A594B">
              <w:rPr>
                <w:rStyle w:val="Hyperlink"/>
              </w:rPr>
              <w:t>1.1.3</w:t>
            </w:r>
            <w:r w:rsidR="009A594B">
              <w:rPr>
                <w:rFonts w:asciiTheme="minorHAnsi" w:eastAsiaTheme="minorEastAsia" w:hAnsiTheme="minorHAnsi" w:cstheme="minorBidi"/>
                <w:i w:val="0"/>
                <w:kern w:val="2"/>
                <w:sz w:val="24"/>
                <w14:ligatures w14:val="standardContextual"/>
              </w:rPr>
              <w:tab/>
            </w:r>
            <w:r w:rsidR="009A594B">
              <w:rPr>
                <w:rStyle w:val="Hyperlink"/>
              </w:rPr>
              <w:t>Dữ liệu đầu vào và đầu ra</w:t>
            </w:r>
            <w:r w:rsidR="009A594B">
              <w:tab/>
            </w:r>
            <w:r w:rsidR="009A594B">
              <w:fldChar w:fldCharType="begin"/>
            </w:r>
            <w:r w:rsidR="009A594B">
              <w:instrText xml:space="preserve"> PAGEREF _Toc166658438 \h </w:instrText>
            </w:r>
            <w:r w:rsidR="009A594B">
              <w:fldChar w:fldCharType="separate"/>
            </w:r>
            <w:r w:rsidR="009A594B">
              <w:t>1</w:t>
            </w:r>
            <w:r w:rsidR="009A594B">
              <w:fldChar w:fldCharType="end"/>
            </w:r>
          </w:hyperlink>
        </w:p>
        <w:p w14:paraId="45803E2E"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39" w:history="1">
            <w:r w:rsidR="009A594B">
              <w:rPr>
                <w:rStyle w:val="Hyperlink"/>
              </w:rPr>
              <w:t>1.1.4</w:t>
            </w:r>
            <w:r w:rsidR="009A594B">
              <w:rPr>
                <w:rFonts w:asciiTheme="minorHAnsi" w:eastAsiaTheme="minorEastAsia" w:hAnsiTheme="minorHAnsi" w:cstheme="minorBidi"/>
                <w:i w:val="0"/>
                <w:kern w:val="2"/>
                <w:sz w:val="24"/>
                <w14:ligatures w14:val="standardContextual"/>
              </w:rPr>
              <w:tab/>
            </w:r>
            <w:r w:rsidR="009A594B">
              <w:rPr>
                <w:rStyle w:val="Hyperlink"/>
              </w:rPr>
              <w:t>Sơ đồ luồng dữ liệu</w:t>
            </w:r>
            <w:r w:rsidR="009A594B">
              <w:tab/>
            </w:r>
            <w:r w:rsidR="009A594B">
              <w:fldChar w:fldCharType="begin"/>
            </w:r>
            <w:r w:rsidR="009A594B">
              <w:instrText xml:space="preserve"> PAGEREF _Toc166658439 \h </w:instrText>
            </w:r>
            <w:r w:rsidR="009A594B">
              <w:fldChar w:fldCharType="separate"/>
            </w:r>
            <w:r w:rsidR="009A594B">
              <w:t>2</w:t>
            </w:r>
            <w:r w:rsidR="009A594B">
              <w:fldChar w:fldCharType="end"/>
            </w:r>
          </w:hyperlink>
        </w:p>
        <w:p w14:paraId="63DE36B0"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40" w:history="1">
            <w:r w:rsidR="009A594B">
              <w:rPr>
                <w:rStyle w:val="Hyperlink"/>
              </w:rPr>
              <w:t>1.1.5</w:t>
            </w:r>
            <w:r w:rsidR="009A594B">
              <w:rPr>
                <w:rFonts w:asciiTheme="minorHAnsi" w:eastAsiaTheme="minorEastAsia" w:hAnsiTheme="minorHAnsi" w:cstheme="minorBidi"/>
                <w:i w:val="0"/>
                <w:kern w:val="2"/>
                <w:sz w:val="24"/>
                <w14:ligatures w14:val="standardContextual"/>
              </w:rPr>
              <w:tab/>
            </w:r>
            <w:r w:rsidR="009A594B">
              <w:rPr>
                <w:rStyle w:val="Hyperlink"/>
              </w:rPr>
              <w:t>Sơ đồ trình tự</w:t>
            </w:r>
            <w:r w:rsidR="009A594B">
              <w:tab/>
            </w:r>
            <w:r w:rsidR="009A594B">
              <w:fldChar w:fldCharType="begin"/>
            </w:r>
            <w:r w:rsidR="009A594B">
              <w:instrText xml:space="preserve"> PAGEREF _Toc166658440 \h </w:instrText>
            </w:r>
            <w:r w:rsidR="009A594B">
              <w:fldChar w:fldCharType="separate"/>
            </w:r>
            <w:r w:rsidR="009A594B">
              <w:t>3</w:t>
            </w:r>
            <w:r w:rsidR="009A594B">
              <w:fldChar w:fldCharType="end"/>
            </w:r>
          </w:hyperlink>
        </w:p>
        <w:p w14:paraId="5EE4DED1"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41" w:history="1">
            <w:r w:rsidR="009A594B">
              <w:rPr>
                <w:rStyle w:val="Hyperlink"/>
              </w:rPr>
              <w:t>1.1.6</w:t>
            </w:r>
            <w:r w:rsidR="009A594B">
              <w:rPr>
                <w:rFonts w:asciiTheme="minorHAnsi" w:eastAsiaTheme="minorEastAsia" w:hAnsiTheme="minorHAnsi" w:cstheme="minorBidi"/>
                <w:i w:val="0"/>
                <w:kern w:val="2"/>
                <w:sz w:val="24"/>
                <w14:ligatures w14:val="standardContextual"/>
              </w:rPr>
              <w:tab/>
            </w:r>
            <w:r w:rsidR="009A594B">
              <w:rPr>
                <w:rStyle w:val="Hyperlink"/>
              </w:rPr>
              <w:t>Sơ đồ trạng thái</w:t>
            </w:r>
            <w:r w:rsidR="009A594B">
              <w:tab/>
            </w:r>
            <w:r w:rsidR="009A594B">
              <w:fldChar w:fldCharType="begin"/>
            </w:r>
            <w:r w:rsidR="009A594B">
              <w:instrText xml:space="preserve"> PAGEREF _Toc166658441 \h </w:instrText>
            </w:r>
            <w:r w:rsidR="009A594B">
              <w:fldChar w:fldCharType="separate"/>
            </w:r>
            <w:r w:rsidR="009A594B">
              <w:t>12</w:t>
            </w:r>
            <w:r w:rsidR="009A594B">
              <w:fldChar w:fldCharType="end"/>
            </w:r>
          </w:hyperlink>
        </w:p>
        <w:p w14:paraId="0D44F2D0"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42" w:history="1">
            <w:r w:rsidR="009A594B">
              <w:rPr>
                <w:rStyle w:val="Hyperlink"/>
              </w:rPr>
              <w:t>1.1.7</w:t>
            </w:r>
            <w:r w:rsidR="009A594B">
              <w:rPr>
                <w:rFonts w:asciiTheme="minorHAnsi" w:eastAsiaTheme="minorEastAsia" w:hAnsiTheme="minorHAnsi" w:cstheme="minorBidi"/>
                <w:i w:val="0"/>
                <w:kern w:val="2"/>
                <w:sz w:val="24"/>
                <w14:ligatures w14:val="standardContextual"/>
              </w:rPr>
              <w:tab/>
            </w:r>
            <w:r w:rsidR="009A594B">
              <w:rPr>
                <w:rStyle w:val="Hyperlink"/>
              </w:rPr>
              <w:t>Thách thức và giải pháp</w:t>
            </w:r>
            <w:r w:rsidR="009A594B">
              <w:tab/>
            </w:r>
            <w:r w:rsidR="009A594B">
              <w:fldChar w:fldCharType="begin"/>
            </w:r>
            <w:r w:rsidR="009A594B">
              <w:instrText xml:space="preserve"> PAGEREF _Toc166658442 \h </w:instrText>
            </w:r>
            <w:r w:rsidR="009A594B">
              <w:fldChar w:fldCharType="separate"/>
            </w:r>
            <w:r w:rsidR="009A594B">
              <w:t>18</w:t>
            </w:r>
            <w:r w:rsidR="009A594B">
              <w:fldChar w:fldCharType="end"/>
            </w:r>
          </w:hyperlink>
        </w:p>
        <w:p w14:paraId="2923C4D8"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43" w:history="1">
            <w:r w:rsidR="009A594B">
              <w:rPr>
                <w:rStyle w:val="Hyperlink"/>
              </w:rPr>
              <w:t>1.2</w:t>
            </w:r>
            <w:r w:rsidR="009A594B">
              <w:rPr>
                <w:rFonts w:asciiTheme="minorHAnsi" w:eastAsiaTheme="minorEastAsia" w:hAnsiTheme="minorHAnsi" w:cstheme="minorBidi"/>
                <w:b w:val="0"/>
                <w:kern w:val="2"/>
                <w:sz w:val="24"/>
                <w14:ligatures w14:val="standardContextual"/>
              </w:rPr>
              <w:tab/>
            </w:r>
            <w:r w:rsidR="009A594B">
              <w:rPr>
                <w:rStyle w:val="Hyperlink"/>
              </w:rPr>
              <w:t>Khảo sát bài toán</w:t>
            </w:r>
            <w:r w:rsidR="009A594B">
              <w:tab/>
            </w:r>
            <w:r w:rsidR="009A594B">
              <w:fldChar w:fldCharType="begin"/>
            </w:r>
            <w:r w:rsidR="009A594B">
              <w:instrText xml:space="preserve"> PAGEREF _Toc166658443 \h </w:instrText>
            </w:r>
            <w:r w:rsidR="009A594B">
              <w:fldChar w:fldCharType="separate"/>
            </w:r>
            <w:r w:rsidR="009A594B">
              <w:t>18</w:t>
            </w:r>
            <w:r w:rsidR="009A594B">
              <w:fldChar w:fldCharType="end"/>
            </w:r>
          </w:hyperlink>
        </w:p>
        <w:p w14:paraId="5C435D8C"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44" w:history="1">
            <w:r w:rsidR="009A594B">
              <w:rPr>
                <w:rStyle w:val="Hyperlink"/>
              </w:rPr>
              <w:t>1.2.1</w:t>
            </w:r>
            <w:r w:rsidR="009A594B">
              <w:rPr>
                <w:rFonts w:asciiTheme="minorHAnsi" w:eastAsiaTheme="minorEastAsia" w:hAnsiTheme="minorHAnsi" w:cstheme="minorBidi"/>
                <w:i w:val="0"/>
                <w:kern w:val="2"/>
                <w:sz w:val="24"/>
                <w14:ligatures w14:val="standardContextual"/>
              </w:rPr>
              <w:tab/>
            </w:r>
            <w:r w:rsidR="009A594B">
              <w:rPr>
                <w:rStyle w:val="Hyperlink"/>
              </w:rPr>
              <w:t>Nghiên cứu Thị Trường</w:t>
            </w:r>
            <w:r w:rsidR="009A594B">
              <w:tab/>
            </w:r>
            <w:r w:rsidR="009A594B">
              <w:fldChar w:fldCharType="begin"/>
            </w:r>
            <w:r w:rsidR="009A594B">
              <w:instrText xml:space="preserve"> PAGEREF _Toc166658444 \h </w:instrText>
            </w:r>
            <w:r w:rsidR="009A594B">
              <w:fldChar w:fldCharType="separate"/>
            </w:r>
            <w:r w:rsidR="009A594B">
              <w:t>18</w:t>
            </w:r>
            <w:r w:rsidR="009A594B">
              <w:fldChar w:fldCharType="end"/>
            </w:r>
          </w:hyperlink>
        </w:p>
        <w:p w14:paraId="1F689DDA"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45" w:history="1">
            <w:r w:rsidR="009A594B">
              <w:rPr>
                <w:rStyle w:val="Hyperlink"/>
              </w:rPr>
              <w:t>1.2.2</w:t>
            </w:r>
            <w:r w:rsidR="009A594B">
              <w:rPr>
                <w:rFonts w:asciiTheme="minorHAnsi" w:eastAsiaTheme="minorEastAsia" w:hAnsiTheme="minorHAnsi" w:cstheme="minorBidi"/>
                <w:i w:val="0"/>
                <w:kern w:val="2"/>
                <w:sz w:val="24"/>
                <w14:ligatures w14:val="standardContextual"/>
              </w:rPr>
              <w:tab/>
            </w:r>
            <w:r w:rsidR="009A594B">
              <w:rPr>
                <w:rStyle w:val="Hyperlink"/>
              </w:rPr>
              <w:t>Đánh Giá và Cải Tiến</w:t>
            </w:r>
            <w:r w:rsidR="009A594B">
              <w:tab/>
            </w:r>
            <w:r w:rsidR="009A594B">
              <w:fldChar w:fldCharType="begin"/>
            </w:r>
            <w:r w:rsidR="009A594B">
              <w:instrText xml:space="preserve"> PAGEREF _Toc166658445 \h </w:instrText>
            </w:r>
            <w:r w:rsidR="009A594B">
              <w:fldChar w:fldCharType="separate"/>
            </w:r>
            <w:r w:rsidR="009A594B">
              <w:t>19</w:t>
            </w:r>
            <w:r w:rsidR="009A594B">
              <w:fldChar w:fldCharType="end"/>
            </w:r>
          </w:hyperlink>
        </w:p>
        <w:p w14:paraId="0B7C6D72"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46" w:history="1">
            <w:r w:rsidR="009A594B">
              <w:rPr>
                <w:rStyle w:val="Hyperlink"/>
              </w:rPr>
              <w:t>1.2.3</w:t>
            </w:r>
            <w:r w:rsidR="009A594B">
              <w:rPr>
                <w:rFonts w:asciiTheme="minorHAnsi" w:eastAsiaTheme="minorEastAsia" w:hAnsiTheme="minorHAnsi" w:cstheme="minorBidi"/>
                <w:i w:val="0"/>
                <w:kern w:val="2"/>
                <w:sz w:val="24"/>
                <w14:ligatures w14:val="standardContextual"/>
              </w:rPr>
              <w:tab/>
            </w:r>
            <w:r w:rsidR="009A594B">
              <w:rPr>
                <w:rStyle w:val="Hyperlink"/>
              </w:rPr>
              <w:t>Phạm vi dự án</w:t>
            </w:r>
            <w:r w:rsidR="009A594B">
              <w:tab/>
            </w:r>
            <w:r w:rsidR="009A594B">
              <w:fldChar w:fldCharType="begin"/>
            </w:r>
            <w:r w:rsidR="009A594B">
              <w:instrText xml:space="preserve"> PAGEREF _Toc166658446 \h </w:instrText>
            </w:r>
            <w:r w:rsidR="009A594B">
              <w:fldChar w:fldCharType="separate"/>
            </w:r>
            <w:r w:rsidR="009A594B">
              <w:t>19</w:t>
            </w:r>
            <w:r w:rsidR="009A594B">
              <w:fldChar w:fldCharType="end"/>
            </w:r>
          </w:hyperlink>
        </w:p>
        <w:p w14:paraId="3F7F5933"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47" w:history="1">
            <w:r w:rsidR="009A594B">
              <w:rPr>
                <w:rStyle w:val="Hyperlink"/>
              </w:rPr>
              <w:t>1.3</w:t>
            </w:r>
            <w:r w:rsidR="009A594B">
              <w:rPr>
                <w:rFonts w:asciiTheme="minorHAnsi" w:eastAsiaTheme="minorEastAsia" w:hAnsiTheme="minorHAnsi" w:cstheme="minorBidi"/>
                <w:b w:val="0"/>
                <w:kern w:val="2"/>
                <w:sz w:val="24"/>
                <w14:ligatures w14:val="standardContextual"/>
              </w:rPr>
              <w:tab/>
            </w:r>
            <w:r w:rsidR="009A594B">
              <w:rPr>
                <w:rStyle w:val="Hyperlink"/>
              </w:rPr>
              <w:t>Xây dựng kế hoạch dự án</w:t>
            </w:r>
            <w:r w:rsidR="009A594B">
              <w:tab/>
            </w:r>
            <w:r w:rsidR="009A594B">
              <w:fldChar w:fldCharType="begin"/>
            </w:r>
            <w:r w:rsidR="009A594B">
              <w:instrText xml:space="preserve"> PAGEREF _Toc166658447 \h </w:instrText>
            </w:r>
            <w:r w:rsidR="009A594B">
              <w:fldChar w:fldCharType="separate"/>
            </w:r>
            <w:r w:rsidR="009A594B">
              <w:t>19</w:t>
            </w:r>
            <w:r w:rsidR="009A594B">
              <w:fldChar w:fldCharType="end"/>
            </w:r>
          </w:hyperlink>
        </w:p>
        <w:p w14:paraId="138DC881" w14:textId="77777777" w:rsidR="00AC120D" w:rsidRDefault="00000000">
          <w:pPr>
            <w:pStyle w:val="TOC1"/>
            <w:rPr>
              <w:rFonts w:asciiTheme="minorHAnsi" w:eastAsiaTheme="minorEastAsia" w:hAnsiTheme="minorHAnsi" w:cstheme="minorBidi"/>
              <w:b w:val="0"/>
              <w:kern w:val="2"/>
              <w:sz w:val="24"/>
              <w14:ligatures w14:val="standardContextual"/>
            </w:rPr>
          </w:pPr>
          <w:hyperlink w:anchor="_Toc166658448" w:history="1">
            <w:r w:rsidR="009A594B">
              <w:rPr>
                <w:rStyle w:val="Hyperlink"/>
              </w:rPr>
              <w:t>CHƯƠNG 2.</w:t>
            </w:r>
            <w:r w:rsidR="009A594B">
              <w:rPr>
                <w:rFonts w:asciiTheme="minorHAnsi" w:eastAsiaTheme="minorEastAsia" w:hAnsiTheme="minorHAnsi" w:cstheme="minorBidi"/>
                <w:b w:val="0"/>
                <w:kern w:val="2"/>
                <w:sz w:val="24"/>
                <w14:ligatures w14:val="standardContextual"/>
              </w:rPr>
              <w:tab/>
            </w:r>
            <w:r w:rsidR="009A594B">
              <w:rPr>
                <w:rStyle w:val="Hyperlink"/>
              </w:rPr>
              <w:t>PHÂN TÍCH VÀ ĐẶC TẢ YÊU CẦU BÀI TOÁN</w:t>
            </w:r>
            <w:r w:rsidR="009A594B">
              <w:tab/>
            </w:r>
            <w:r w:rsidR="009A594B">
              <w:fldChar w:fldCharType="begin"/>
            </w:r>
            <w:r w:rsidR="009A594B">
              <w:instrText xml:space="preserve"> PAGEREF _Toc166658448 \h </w:instrText>
            </w:r>
            <w:r w:rsidR="009A594B">
              <w:fldChar w:fldCharType="separate"/>
            </w:r>
            <w:r w:rsidR="009A594B">
              <w:t>21</w:t>
            </w:r>
            <w:r w:rsidR="009A594B">
              <w:fldChar w:fldCharType="end"/>
            </w:r>
          </w:hyperlink>
        </w:p>
        <w:p w14:paraId="4151C193"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49" w:history="1">
            <w:r w:rsidR="009A594B">
              <w:rPr>
                <w:rStyle w:val="Hyperlink"/>
              </w:rPr>
              <w:t>2.1</w:t>
            </w:r>
            <w:r w:rsidR="009A594B">
              <w:rPr>
                <w:rFonts w:asciiTheme="minorHAnsi" w:eastAsiaTheme="minorEastAsia" w:hAnsiTheme="minorHAnsi" w:cstheme="minorBidi"/>
                <w:b w:val="0"/>
                <w:kern w:val="2"/>
                <w:sz w:val="24"/>
                <w14:ligatures w14:val="standardContextual"/>
              </w:rPr>
              <w:tab/>
            </w:r>
            <w:r w:rsidR="009A594B">
              <w:rPr>
                <w:rStyle w:val="Hyperlink"/>
              </w:rPr>
              <w:t>Xác định phạm vi hệ thống</w:t>
            </w:r>
            <w:r w:rsidR="009A594B">
              <w:tab/>
            </w:r>
            <w:r w:rsidR="009A594B">
              <w:fldChar w:fldCharType="begin"/>
            </w:r>
            <w:r w:rsidR="009A594B">
              <w:instrText xml:space="preserve"> PAGEREF _Toc166658449 \h </w:instrText>
            </w:r>
            <w:r w:rsidR="009A594B">
              <w:fldChar w:fldCharType="separate"/>
            </w:r>
            <w:r w:rsidR="009A594B">
              <w:t>21</w:t>
            </w:r>
            <w:r w:rsidR="009A594B">
              <w:fldChar w:fldCharType="end"/>
            </w:r>
          </w:hyperlink>
        </w:p>
        <w:p w14:paraId="787BED87"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50" w:history="1">
            <w:r w:rsidR="009A594B">
              <w:rPr>
                <w:rStyle w:val="Hyperlink"/>
              </w:rPr>
              <w:t>2.1.1</w:t>
            </w:r>
            <w:r w:rsidR="009A594B">
              <w:rPr>
                <w:rFonts w:asciiTheme="minorHAnsi" w:eastAsiaTheme="minorEastAsia" w:hAnsiTheme="minorHAnsi" w:cstheme="minorBidi"/>
                <w:i w:val="0"/>
                <w:kern w:val="2"/>
                <w:sz w:val="24"/>
                <w14:ligatures w14:val="standardContextual"/>
              </w:rPr>
              <w:tab/>
            </w:r>
            <w:r w:rsidR="009A594B">
              <w:rPr>
                <w:rStyle w:val="Hyperlink"/>
              </w:rPr>
              <w:t>- Giao diện Người Dùng:</w:t>
            </w:r>
            <w:r w:rsidR="009A594B">
              <w:tab/>
            </w:r>
            <w:r w:rsidR="009A594B">
              <w:fldChar w:fldCharType="begin"/>
            </w:r>
            <w:r w:rsidR="009A594B">
              <w:instrText xml:space="preserve"> PAGEREF _Toc166658450 \h </w:instrText>
            </w:r>
            <w:r w:rsidR="009A594B">
              <w:fldChar w:fldCharType="separate"/>
            </w:r>
            <w:r w:rsidR="009A594B">
              <w:t>21</w:t>
            </w:r>
            <w:r w:rsidR="009A594B">
              <w:fldChar w:fldCharType="end"/>
            </w:r>
          </w:hyperlink>
        </w:p>
        <w:p w14:paraId="45545F09"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51" w:history="1">
            <w:r w:rsidR="009A594B">
              <w:rPr>
                <w:rStyle w:val="Hyperlink"/>
              </w:rPr>
              <w:t>2.1.2</w:t>
            </w:r>
            <w:r w:rsidR="009A594B">
              <w:rPr>
                <w:rFonts w:asciiTheme="minorHAnsi" w:eastAsiaTheme="minorEastAsia" w:hAnsiTheme="minorHAnsi" w:cstheme="minorBidi"/>
                <w:i w:val="0"/>
                <w:kern w:val="2"/>
                <w:sz w:val="24"/>
                <w14:ligatures w14:val="standardContextual"/>
              </w:rPr>
              <w:tab/>
            </w:r>
            <w:r w:rsidR="009A594B">
              <w:rPr>
                <w:rStyle w:val="Hyperlink"/>
              </w:rPr>
              <w:t>- Giao diện Quản trị:</w:t>
            </w:r>
            <w:r w:rsidR="009A594B">
              <w:tab/>
            </w:r>
            <w:r w:rsidR="009A594B">
              <w:fldChar w:fldCharType="begin"/>
            </w:r>
            <w:r w:rsidR="009A594B">
              <w:instrText xml:space="preserve"> PAGEREF _Toc166658451 \h </w:instrText>
            </w:r>
            <w:r w:rsidR="009A594B">
              <w:fldChar w:fldCharType="separate"/>
            </w:r>
            <w:r w:rsidR="009A594B">
              <w:t>21</w:t>
            </w:r>
            <w:r w:rsidR="009A594B">
              <w:fldChar w:fldCharType="end"/>
            </w:r>
          </w:hyperlink>
        </w:p>
        <w:p w14:paraId="50CEB403"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52" w:history="1">
            <w:r w:rsidR="009A594B">
              <w:rPr>
                <w:rStyle w:val="Hyperlink"/>
              </w:rPr>
              <w:t>2.1.3</w:t>
            </w:r>
            <w:r w:rsidR="009A594B">
              <w:rPr>
                <w:rFonts w:asciiTheme="minorHAnsi" w:eastAsiaTheme="minorEastAsia" w:hAnsiTheme="minorHAnsi" w:cstheme="minorBidi"/>
                <w:i w:val="0"/>
                <w:kern w:val="2"/>
                <w:sz w:val="24"/>
                <w14:ligatures w14:val="standardContextual"/>
              </w:rPr>
              <w:tab/>
            </w:r>
            <w:r w:rsidR="009A594B">
              <w:rPr>
                <w:rStyle w:val="Hyperlink"/>
              </w:rPr>
              <w:t>- Dịch vụ và tính năng khác:</w:t>
            </w:r>
            <w:r w:rsidR="009A594B">
              <w:tab/>
            </w:r>
            <w:r w:rsidR="009A594B">
              <w:fldChar w:fldCharType="begin"/>
            </w:r>
            <w:r w:rsidR="009A594B">
              <w:instrText xml:space="preserve"> PAGEREF _Toc166658452 \h </w:instrText>
            </w:r>
            <w:r w:rsidR="009A594B">
              <w:fldChar w:fldCharType="separate"/>
            </w:r>
            <w:r w:rsidR="009A594B">
              <w:t>22</w:t>
            </w:r>
            <w:r w:rsidR="009A594B">
              <w:fldChar w:fldCharType="end"/>
            </w:r>
          </w:hyperlink>
        </w:p>
        <w:p w14:paraId="24DCA578"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53" w:history="1">
            <w:r w:rsidR="009A594B">
              <w:rPr>
                <w:rStyle w:val="Hyperlink"/>
              </w:rPr>
              <w:t>2.2</w:t>
            </w:r>
            <w:r w:rsidR="009A594B">
              <w:rPr>
                <w:rFonts w:asciiTheme="minorHAnsi" w:eastAsiaTheme="minorEastAsia" w:hAnsiTheme="minorHAnsi" w:cstheme="minorBidi"/>
                <w:b w:val="0"/>
                <w:kern w:val="2"/>
                <w:sz w:val="24"/>
                <w14:ligatures w14:val="standardContextual"/>
              </w:rPr>
              <w:tab/>
            </w:r>
            <w:r w:rsidR="009A594B">
              <w:rPr>
                <w:rStyle w:val="Hyperlink"/>
              </w:rPr>
              <w:t>Xác định tác nhân tác động vào hệ thống</w:t>
            </w:r>
            <w:r w:rsidR="009A594B">
              <w:tab/>
            </w:r>
            <w:r w:rsidR="009A594B">
              <w:fldChar w:fldCharType="begin"/>
            </w:r>
            <w:r w:rsidR="009A594B">
              <w:instrText xml:space="preserve"> PAGEREF _Toc166658453 \h </w:instrText>
            </w:r>
            <w:r w:rsidR="009A594B">
              <w:fldChar w:fldCharType="separate"/>
            </w:r>
            <w:r w:rsidR="009A594B">
              <w:t>22</w:t>
            </w:r>
            <w:r w:rsidR="009A594B">
              <w:fldChar w:fldCharType="end"/>
            </w:r>
          </w:hyperlink>
        </w:p>
        <w:p w14:paraId="3FC49FEC"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54" w:history="1">
            <w:r w:rsidR="009A594B">
              <w:rPr>
                <w:rStyle w:val="Hyperlink"/>
              </w:rPr>
              <w:t>2.3</w:t>
            </w:r>
            <w:r w:rsidR="009A594B">
              <w:rPr>
                <w:rFonts w:asciiTheme="minorHAnsi" w:eastAsiaTheme="minorEastAsia" w:hAnsiTheme="minorHAnsi" w:cstheme="minorBidi"/>
                <w:b w:val="0"/>
                <w:kern w:val="2"/>
                <w:sz w:val="24"/>
                <w14:ligatures w14:val="standardContextual"/>
              </w:rPr>
              <w:tab/>
            </w:r>
            <w:r w:rsidR="009A594B">
              <w:rPr>
                <w:rStyle w:val="Hyperlink"/>
              </w:rPr>
              <w:t>Vẽ sơ đồ usecase theo chuẩn</w:t>
            </w:r>
            <w:r w:rsidR="009A594B">
              <w:tab/>
            </w:r>
            <w:r w:rsidR="009A594B">
              <w:fldChar w:fldCharType="begin"/>
            </w:r>
            <w:r w:rsidR="009A594B">
              <w:instrText xml:space="preserve"> PAGEREF _Toc166658454 \h </w:instrText>
            </w:r>
            <w:r w:rsidR="009A594B">
              <w:fldChar w:fldCharType="separate"/>
            </w:r>
            <w:r w:rsidR="009A594B">
              <w:t>22</w:t>
            </w:r>
            <w:r w:rsidR="009A594B">
              <w:fldChar w:fldCharType="end"/>
            </w:r>
          </w:hyperlink>
        </w:p>
        <w:p w14:paraId="7537E477"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55" w:history="1">
            <w:r w:rsidR="009A594B">
              <w:rPr>
                <w:rStyle w:val="Hyperlink"/>
              </w:rPr>
              <w:t>2.3.1</w:t>
            </w:r>
            <w:r w:rsidR="009A594B">
              <w:rPr>
                <w:rFonts w:asciiTheme="minorHAnsi" w:eastAsiaTheme="minorEastAsia" w:hAnsiTheme="minorHAnsi" w:cstheme="minorBidi"/>
                <w:i w:val="0"/>
                <w:kern w:val="2"/>
                <w:sz w:val="24"/>
                <w14:ligatures w14:val="standardContextual"/>
              </w:rPr>
              <w:tab/>
            </w:r>
            <w:r w:rsidR="009A594B">
              <w:rPr>
                <w:rStyle w:val="Hyperlink"/>
              </w:rPr>
              <w:t>Danh sách các Use Case</w:t>
            </w:r>
            <w:r w:rsidR="009A594B">
              <w:tab/>
            </w:r>
            <w:r w:rsidR="009A594B">
              <w:fldChar w:fldCharType="begin"/>
            </w:r>
            <w:r w:rsidR="009A594B">
              <w:instrText xml:space="preserve"> PAGEREF _Toc166658455 \h </w:instrText>
            </w:r>
            <w:r w:rsidR="009A594B">
              <w:fldChar w:fldCharType="separate"/>
            </w:r>
            <w:r w:rsidR="009A594B">
              <w:t>22</w:t>
            </w:r>
            <w:r w:rsidR="009A594B">
              <w:fldChar w:fldCharType="end"/>
            </w:r>
          </w:hyperlink>
        </w:p>
        <w:p w14:paraId="7C44B139"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56" w:history="1">
            <w:r w:rsidR="009A594B">
              <w:rPr>
                <w:rStyle w:val="Hyperlink"/>
              </w:rPr>
              <w:t>2.3.2</w:t>
            </w:r>
            <w:r w:rsidR="009A594B">
              <w:rPr>
                <w:rFonts w:asciiTheme="minorHAnsi" w:eastAsiaTheme="minorEastAsia" w:hAnsiTheme="minorHAnsi" w:cstheme="minorBidi"/>
                <w:i w:val="0"/>
                <w:kern w:val="2"/>
                <w:sz w:val="24"/>
                <w14:ligatures w14:val="standardContextual"/>
              </w:rPr>
              <w:tab/>
            </w:r>
            <w:r w:rsidR="009A594B">
              <w:rPr>
                <w:rStyle w:val="Hyperlink"/>
              </w:rPr>
              <w:t>Vẽ sơ đồ usecase theo chuẩn</w:t>
            </w:r>
            <w:r w:rsidR="009A594B">
              <w:tab/>
            </w:r>
            <w:r w:rsidR="009A594B">
              <w:fldChar w:fldCharType="begin"/>
            </w:r>
            <w:r w:rsidR="009A594B">
              <w:instrText xml:space="preserve"> PAGEREF _Toc166658456 \h </w:instrText>
            </w:r>
            <w:r w:rsidR="009A594B">
              <w:fldChar w:fldCharType="separate"/>
            </w:r>
            <w:r w:rsidR="009A594B">
              <w:t>23</w:t>
            </w:r>
            <w:r w:rsidR="009A594B">
              <w:fldChar w:fldCharType="end"/>
            </w:r>
          </w:hyperlink>
        </w:p>
        <w:p w14:paraId="724FCB9E"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57" w:history="1">
            <w:r w:rsidR="009A594B">
              <w:rPr>
                <w:rStyle w:val="Hyperlink"/>
              </w:rPr>
              <w:t>2.4</w:t>
            </w:r>
            <w:r w:rsidR="009A594B">
              <w:rPr>
                <w:rFonts w:asciiTheme="minorHAnsi" w:eastAsiaTheme="minorEastAsia" w:hAnsiTheme="minorHAnsi" w:cstheme="minorBidi"/>
                <w:b w:val="0"/>
                <w:kern w:val="2"/>
                <w:sz w:val="24"/>
                <w14:ligatures w14:val="standardContextual"/>
              </w:rPr>
              <w:tab/>
            </w:r>
            <w:r w:rsidR="009A594B">
              <w:rPr>
                <w:rStyle w:val="Hyperlink"/>
              </w:rPr>
              <w:t>Đặc tả use-case theo cấu trúc</w:t>
            </w:r>
            <w:r w:rsidR="009A594B">
              <w:tab/>
            </w:r>
            <w:r w:rsidR="009A594B">
              <w:fldChar w:fldCharType="begin"/>
            </w:r>
            <w:r w:rsidR="009A594B">
              <w:instrText xml:space="preserve"> PAGEREF _Toc166658457 \h </w:instrText>
            </w:r>
            <w:r w:rsidR="009A594B">
              <w:fldChar w:fldCharType="separate"/>
            </w:r>
            <w:r w:rsidR="009A594B">
              <w:t>23</w:t>
            </w:r>
            <w:r w:rsidR="009A594B">
              <w:fldChar w:fldCharType="end"/>
            </w:r>
          </w:hyperlink>
        </w:p>
        <w:p w14:paraId="7A436C99"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58" w:history="1">
            <w:r w:rsidR="009A594B">
              <w:rPr>
                <w:rStyle w:val="Hyperlink"/>
              </w:rPr>
              <w:t>2.4.1</w:t>
            </w:r>
            <w:r w:rsidR="009A594B">
              <w:rPr>
                <w:rFonts w:asciiTheme="minorHAnsi" w:eastAsiaTheme="minorEastAsia" w:hAnsiTheme="minorHAnsi" w:cstheme="minorBidi"/>
                <w:i w:val="0"/>
                <w:kern w:val="2"/>
                <w:sz w:val="24"/>
                <w14:ligatures w14:val="standardContextual"/>
              </w:rPr>
              <w:tab/>
            </w:r>
            <w:r w:rsidR="009A594B">
              <w:rPr>
                <w:rStyle w:val="Hyperlink"/>
              </w:rPr>
              <w:t>Use case Đăng kí</w:t>
            </w:r>
            <w:r w:rsidR="009A594B">
              <w:tab/>
            </w:r>
            <w:r w:rsidR="009A594B">
              <w:fldChar w:fldCharType="begin"/>
            </w:r>
            <w:r w:rsidR="009A594B">
              <w:instrText xml:space="preserve"> PAGEREF _Toc166658458 \h </w:instrText>
            </w:r>
            <w:r w:rsidR="009A594B">
              <w:fldChar w:fldCharType="separate"/>
            </w:r>
            <w:r w:rsidR="009A594B">
              <w:t>23</w:t>
            </w:r>
            <w:r w:rsidR="009A594B">
              <w:fldChar w:fldCharType="end"/>
            </w:r>
          </w:hyperlink>
        </w:p>
        <w:p w14:paraId="07AA21B2"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59" w:history="1">
            <w:r w:rsidR="009A594B">
              <w:rPr>
                <w:rStyle w:val="Hyperlink"/>
              </w:rPr>
              <w:t>2.4.2</w:t>
            </w:r>
            <w:r w:rsidR="009A594B">
              <w:rPr>
                <w:rFonts w:asciiTheme="minorHAnsi" w:eastAsiaTheme="minorEastAsia" w:hAnsiTheme="minorHAnsi" w:cstheme="minorBidi"/>
                <w:i w:val="0"/>
                <w:kern w:val="2"/>
                <w:sz w:val="24"/>
                <w14:ligatures w14:val="standardContextual"/>
              </w:rPr>
              <w:tab/>
            </w:r>
            <w:r w:rsidR="009A594B">
              <w:rPr>
                <w:rStyle w:val="Hyperlink"/>
              </w:rPr>
              <w:t>Use case đăng nhập</w:t>
            </w:r>
            <w:r w:rsidR="009A594B">
              <w:tab/>
            </w:r>
            <w:r w:rsidR="009A594B">
              <w:fldChar w:fldCharType="begin"/>
            </w:r>
            <w:r w:rsidR="009A594B">
              <w:instrText xml:space="preserve"> PAGEREF _Toc166658459 \h </w:instrText>
            </w:r>
            <w:r w:rsidR="009A594B">
              <w:fldChar w:fldCharType="separate"/>
            </w:r>
            <w:r w:rsidR="009A594B">
              <w:t>27</w:t>
            </w:r>
            <w:r w:rsidR="009A594B">
              <w:fldChar w:fldCharType="end"/>
            </w:r>
          </w:hyperlink>
        </w:p>
        <w:p w14:paraId="24DB63BC"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0" w:history="1">
            <w:r w:rsidR="009A594B">
              <w:rPr>
                <w:rStyle w:val="Hyperlink"/>
              </w:rPr>
              <w:t>2.4.3</w:t>
            </w:r>
            <w:r w:rsidR="009A594B">
              <w:rPr>
                <w:rFonts w:asciiTheme="minorHAnsi" w:eastAsiaTheme="minorEastAsia" w:hAnsiTheme="minorHAnsi" w:cstheme="minorBidi"/>
                <w:i w:val="0"/>
                <w:kern w:val="2"/>
                <w:sz w:val="24"/>
                <w14:ligatures w14:val="standardContextual"/>
              </w:rPr>
              <w:tab/>
            </w:r>
            <w:r w:rsidR="009A594B">
              <w:rPr>
                <w:rStyle w:val="Hyperlink"/>
              </w:rPr>
              <w:t>Use case đăng xuất</w:t>
            </w:r>
            <w:r w:rsidR="009A594B">
              <w:tab/>
            </w:r>
            <w:r w:rsidR="009A594B">
              <w:fldChar w:fldCharType="begin"/>
            </w:r>
            <w:r w:rsidR="009A594B">
              <w:instrText xml:space="preserve"> PAGEREF _Toc166658460 \h </w:instrText>
            </w:r>
            <w:r w:rsidR="009A594B">
              <w:fldChar w:fldCharType="separate"/>
            </w:r>
            <w:r w:rsidR="009A594B">
              <w:t>30</w:t>
            </w:r>
            <w:r w:rsidR="009A594B">
              <w:fldChar w:fldCharType="end"/>
            </w:r>
          </w:hyperlink>
        </w:p>
        <w:p w14:paraId="0F8DF45F"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1" w:history="1">
            <w:r w:rsidR="009A594B">
              <w:rPr>
                <w:rStyle w:val="Hyperlink"/>
              </w:rPr>
              <w:t>2.4.4</w:t>
            </w:r>
            <w:r w:rsidR="009A594B">
              <w:rPr>
                <w:rFonts w:asciiTheme="minorHAnsi" w:eastAsiaTheme="minorEastAsia" w:hAnsiTheme="minorHAnsi" w:cstheme="minorBidi"/>
                <w:i w:val="0"/>
                <w:kern w:val="2"/>
                <w:sz w:val="24"/>
                <w14:ligatures w14:val="standardContextual"/>
              </w:rPr>
              <w:tab/>
            </w:r>
            <w:r w:rsidR="009A594B">
              <w:rPr>
                <w:rStyle w:val="Hyperlink"/>
              </w:rPr>
              <w:t>Use case sửa đổi thông tin khách hàng</w:t>
            </w:r>
            <w:r w:rsidR="009A594B">
              <w:tab/>
            </w:r>
            <w:r w:rsidR="009A594B">
              <w:fldChar w:fldCharType="begin"/>
            </w:r>
            <w:r w:rsidR="009A594B">
              <w:instrText xml:space="preserve"> PAGEREF _Toc166658461 \h </w:instrText>
            </w:r>
            <w:r w:rsidR="009A594B">
              <w:fldChar w:fldCharType="separate"/>
            </w:r>
            <w:r w:rsidR="009A594B">
              <w:t>32</w:t>
            </w:r>
            <w:r w:rsidR="009A594B">
              <w:fldChar w:fldCharType="end"/>
            </w:r>
          </w:hyperlink>
        </w:p>
        <w:p w14:paraId="53E4A884"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2" w:history="1">
            <w:r w:rsidR="009A594B">
              <w:rPr>
                <w:rStyle w:val="Hyperlink"/>
              </w:rPr>
              <w:t>2.4.5</w:t>
            </w:r>
            <w:r w:rsidR="009A594B">
              <w:rPr>
                <w:rFonts w:asciiTheme="minorHAnsi" w:eastAsiaTheme="minorEastAsia" w:hAnsiTheme="minorHAnsi" w:cstheme="minorBidi"/>
                <w:i w:val="0"/>
                <w:kern w:val="2"/>
                <w:sz w:val="24"/>
                <w14:ligatures w14:val="standardContextual"/>
              </w:rPr>
              <w:tab/>
            </w:r>
            <w:r w:rsidR="009A594B">
              <w:rPr>
                <w:rStyle w:val="Hyperlink"/>
              </w:rPr>
              <w:t>Use case quản lý giỏ hàng</w:t>
            </w:r>
            <w:r w:rsidR="009A594B">
              <w:tab/>
            </w:r>
            <w:r w:rsidR="009A594B">
              <w:fldChar w:fldCharType="begin"/>
            </w:r>
            <w:r w:rsidR="009A594B">
              <w:instrText xml:space="preserve"> PAGEREF _Toc166658462 \h </w:instrText>
            </w:r>
            <w:r w:rsidR="009A594B">
              <w:fldChar w:fldCharType="separate"/>
            </w:r>
            <w:r w:rsidR="009A594B">
              <w:t>36</w:t>
            </w:r>
            <w:r w:rsidR="009A594B">
              <w:fldChar w:fldCharType="end"/>
            </w:r>
          </w:hyperlink>
        </w:p>
        <w:p w14:paraId="0621BF27"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3" w:history="1">
            <w:r w:rsidR="009A594B">
              <w:rPr>
                <w:rStyle w:val="Hyperlink"/>
              </w:rPr>
              <w:t>2.4.6</w:t>
            </w:r>
            <w:r w:rsidR="009A594B">
              <w:rPr>
                <w:rFonts w:asciiTheme="minorHAnsi" w:eastAsiaTheme="minorEastAsia" w:hAnsiTheme="minorHAnsi" w:cstheme="minorBidi"/>
                <w:i w:val="0"/>
                <w:kern w:val="2"/>
                <w:sz w:val="24"/>
                <w14:ligatures w14:val="standardContextual"/>
              </w:rPr>
              <w:tab/>
            </w:r>
            <w:r w:rsidR="009A594B">
              <w:rPr>
                <w:rStyle w:val="Hyperlink"/>
              </w:rPr>
              <w:t>Use case đơn mua</w:t>
            </w:r>
            <w:r w:rsidR="009A594B">
              <w:tab/>
            </w:r>
            <w:r w:rsidR="009A594B">
              <w:fldChar w:fldCharType="begin"/>
            </w:r>
            <w:r w:rsidR="009A594B">
              <w:instrText xml:space="preserve"> PAGEREF _Toc166658463 \h </w:instrText>
            </w:r>
            <w:r w:rsidR="009A594B">
              <w:fldChar w:fldCharType="separate"/>
            </w:r>
            <w:r w:rsidR="009A594B">
              <w:t>38</w:t>
            </w:r>
            <w:r w:rsidR="009A594B">
              <w:fldChar w:fldCharType="end"/>
            </w:r>
          </w:hyperlink>
        </w:p>
        <w:p w14:paraId="57AEDD8F"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4" w:history="1">
            <w:r w:rsidR="009A594B">
              <w:rPr>
                <w:rStyle w:val="Hyperlink"/>
              </w:rPr>
              <w:t>2.4.7</w:t>
            </w:r>
            <w:r w:rsidR="009A594B">
              <w:rPr>
                <w:rFonts w:asciiTheme="minorHAnsi" w:eastAsiaTheme="minorEastAsia" w:hAnsiTheme="minorHAnsi" w:cstheme="minorBidi"/>
                <w:i w:val="0"/>
                <w:kern w:val="2"/>
                <w:sz w:val="24"/>
                <w14:ligatures w14:val="standardContextual"/>
              </w:rPr>
              <w:tab/>
            </w:r>
            <w:r w:rsidR="009A594B">
              <w:rPr>
                <w:rStyle w:val="Hyperlink"/>
              </w:rPr>
              <w:t>Use case tìm kiếm</w:t>
            </w:r>
            <w:r w:rsidR="009A594B">
              <w:tab/>
            </w:r>
            <w:r w:rsidR="009A594B">
              <w:fldChar w:fldCharType="begin"/>
            </w:r>
            <w:r w:rsidR="009A594B">
              <w:instrText xml:space="preserve"> PAGEREF _Toc166658464 \h </w:instrText>
            </w:r>
            <w:r w:rsidR="009A594B">
              <w:fldChar w:fldCharType="separate"/>
            </w:r>
            <w:r w:rsidR="009A594B">
              <w:t>40</w:t>
            </w:r>
            <w:r w:rsidR="009A594B">
              <w:fldChar w:fldCharType="end"/>
            </w:r>
          </w:hyperlink>
        </w:p>
        <w:p w14:paraId="6A769F19"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5" w:history="1">
            <w:r w:rsidR="009A594B">
              <w:rPr>
                <w:rStyle w:val="Hyperlink"/>
              </w:rPr>
              <w:t>2.4.8</w:t>
            </w:r>
            <w:r w:rsidR="009A594B">
              <w:rPr>
                <w:rFonts w:asciiTheme="minorHAnsi" w:eastAsiaTheme="minorEastAsia" w:hAnsiTheme="minorHAnsi" w:cstheme="minorBidi"/>
                <w:i w:val="0"/>
                <w:kern w:val="2"/>
                <w:sz w:val="24"/>
                <w14:ligatures w14:val="standardContextual"/>
              </w:rPr>
              <w:tab/>
            </w:r>
            <w:r w:rsidR="009A594B">
              <w:rPr>
                <w:rStyle w:val="Hyperlink"/>
              </w:rPr>
              <w:t>Use case đặt hàng</w:t>
            </w:r>
            <w:r w:rsidR="009A594B">
              <w:tab/>
            </w:r>
            <w:r w:rsidR="009A594B">
              <w:fldChar w:fldCharType="begin"/>
            </w:r>
            <w:r w:rsidR="009A594B">
              <w:instrText xml:space="preserve"> PAGEREF _Toc166658465 \h </w:instrText>
            </w:r>
            <w:r w:rsidR="009A594B">
              <w:fldChar w:fldCharType="separate"/>
            </w:r>
            <w:r w:rsidR="009A594B">
              <w:t>42</w:t>
            </w:r>
            <w:r w:rsidR="009A594B">
              <w:fldChar w:fldCharType="end"/>
            </w:r>
          </w:hyperlink>
        </w:p>
        <w:p w14:paraId="63C26E5A"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6" w:history="1">
            <w:r w:rsidR="009A594B">
              <w:rPr>
                <w:rStyle w:val="Hyperlink"/>
              </w:rPr>
              <w:t>2.4.9</w:t>
            </w:r>
            <w:r w:rsidR="009A594B">
              <w:rPr>
                <w:rFonts w:asciiTheme="minorHAnsi" w:eastAsiaTheme="minorEastAsia" w:hAnsiTheme="minorHAnsi" w:cstheme="minorBidi"/>
                <w:i w:val="0"/>
                <w:kern w:val="2"/>
                <w:sz w:val="24"/>
                <w14:ligatures w14:val="standardContextual"/>
              </w:rPr>
              <w:tab/>
            </w:r>
            <w:r w:rsidR="009A594B">
              <w:rPr>
                <w:rStyle w:val="Hyperlink"/>
              </w:rPr>
              <w:t>Use case quản lý sản phẩm</w:t>
            </w:r>
            <w:r w:rsidR="009A594B">
              <w:tab/>
            </w:r>
            <w:r w:rsidR="009A594B">
              <w:fldChar w:fldCharType="begin"/>
            </w:r>
            <w:r w:rsidR="009A594B">
              <w:instrText xml:space="preserve"> PAGEREF _Toc166658466 \h </w:instrText>
            </w:r>
            <w:r w:rsidR="009A594B">
              <w:fldChar w:fldCharType="separate"/>
            </w:r>
            <w:r w:rsidR="009A594B">
              <w:t>45</w:t>
            </w:r>
            <w:r w:rsidR="009A594B">
              <w:fldChar w:fldCharType="end"/>
            </w:r>
          </w:hyperlink>
        </w:p>
        <w:p w14:paraId="35105E98"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7" w:history="1">
            <w:r w:rsidR="009A594B">
              <w:rPr>
                <w:rStyle w:val="Hyperlink"/>
              </w:rPr>
              <w:t>2.4.10</w:t>
            </w:r>
            <w:r w:rsidR="009A594B">
              <w:rPr>
                <w:rFonts w:asciiTheme="minorHAnsi" w:eastAsiaTheme="minorEastAsia" w:hAnsiTheme="minorHAnsi" w:cstheme="minorBidi"/>
                <w:i w:val="0"/>
                <w:kern w:val="2"/>
                <w:sz w:val="24"/>
                <w14:ligatures w14:val="standardContextual"/>
              </w:rPr>
              <w:tab/>
            </w:r>
            <w:r w:rsidR="009A594B">
              <w:rPr>
                <w:rStyle w:val="Hyperlink"/>
              </w:rPr>
              <w:t>Use case quản lý loại sản phẩm</w:t>
            </w:r>
            <w:r w:rsidR="009A594B">
              <w:tab/>
            </w:r>
            <w:r w:rsidR="009A594B">
              <w:fldChar w:fldCharType="begin"/>
            </w:r>
            <w:r w:rsidR="009A594B">
              <w:instrText xml:space="preserve"> PAGEREF _Toc166658467 \h </w:instrText>
            </w:r>
            <w:r w:rsidR="009A594B">
              <w:fldChar w:fldCharType="separate"/>
            </w:r>
            <w:r w:rsidR="009A594B">
              <w:t>46</w:t>
            </w:r>
            <w:r w:rsidR="009A594B">
              <w:fldChar w:fldCharType="end"/>
            </w:r>
          </w:hyperlink>
        </w:p>
        <w:p w14:paraId="5009B646"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8" w:history="1">
            <w:r w:rsidR="009A594B">
              <w:rPr>
                <w:rStyle w:val="Hyperlink"/>
              </w:rPr>
              <w:t>2.4.11</w:t>
            </w:r>
            <w:r w:rsidR="009A594B">
              <w:rPr>
                <w:rFonts w:asciiTheme="minorHAnsi" w:eastAsiaTheme="minorEastAsia" w:hAnsiTheme="minorHAnsi" w:cstheme="minorBidi"/>
                <w:i w:val="0"/>
                <w:kern w:val="2"/>
                <w:sz w:val="24"/>
                <w14:ligatures w14:val="standardContextual"/>
              </w:rPr>
              <w:tab/>
            </w:r>
            <w:r w:rsidR="009A594B">
              <w:rPr>
                <w:rStyle w:val="Hyperlink"/>
              </w:rPr>
              <w:t>Use case quản lý nhà cung cấp</w:t>
            </w:r>
            <w:r w:rsidR="009A594B">
              <w:tab/>
            </w:r>
            <w:r w:rsidR="009A594B">
              <w:fldChar w:fldCharType="begin"/>
            </w:r>
            <w:r w:rsidR="009A594B">
              <w:instrText xml:space="preserve"> PAGEREF _Toc166658468 \h </w:instrText>
            </w:r>
            <w:r w:rsidR="009A594B">
              <w:fldChar w:fldCharType="separate"/>
            </w:r>
            <w:r w:rsidR="009A594B">
              <w:t>47</w:t>
            </w:r>
            <w:r w:rsidR="009A594B">
              <w:fldChar w:fldCharType="end"/>
            </w:r>
          </w:hyperlink>
        </w:p>
        <w:p w14:paraId="1FA27918"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69" w:history="1">
            <w:r w:rsidR="009A594B">
              <w:rPr>
                <w:rStyle w:val="Hyperlink"/>
              </w:rPr>
              <w:t>2.4.12</w:t>
            </w:r>
            <w:r w:rsidR="009A594B">
              <w:rPr>
                <w:rFonts w:asciiTheme="minorHAnsi" w:eastAsiaTheme="minorEastAsia" w:hAnsiTheme="minorHAnsi" w:cstheme="minorBidi"/>
                <w:i w:val="0"/>
                <w:kern w:val="2"/>
                <w:sz w:val="24"/>
                <w14:ligatures w14:val="standardContextual"/>
              </w:rPr>
              <w:tab/>
            </w:r>
            <w:r w:rsidR="009A594B">
              <w:rPr>
                <w:rStyle w:val="Hyperlink"/>
              </w:rPr>
              <w:t>Use case quản lý đơn hàng</w:t>
            </w:r>
            <w:r w:rsidR="009A594B">
              <w:tab/>
            </w:r>
            <w:r w:rsidR="009A594B">
              <w:fldChar w:fldCharType="begin"/>
            </w:r>
            <w:r w:rsidR="009A594B">
              <w:instrText xml:space="preserve"> PAGEREF _Toc166658469 \h </w:instrText>
            </w:r>
            <w:r w:rsidR="009A594B">
              <w:fldChar w:fldCharType="separate"/>
            </w:r>
            <w:r w:rsidR="009A594B">
              <w:t>49</w:t>
            </w:r>
            <w:r w:rsidR="009A594B">
              <w:fldChar w:fldCharType="end"/>
            </w:r>
          </w:hyperlink>
        </w:p>
        <w:p w14:paraId="370C4325"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70" w:history="1">
            <w:r w:rsidR="009A594B">
              <w:rPr>
                <w:rStyle w:val="Hyperlink"/>
              </w:rPr>
              <w:t>2.5</w:t>
            </w:r>
            <w:r w:rsidR="009A594B">
              <w:rPr>
                <w:rFonts w:asciiTheme="minorHAnsi" w:eastAsiaTheme="minorEastAsia" w:hAnsiTheme="minorHAnsi" w:cstheme="minorBidi"/>
                <w:b w:val="0"/>
                <w:kern w:val="2"/>
                <w:sz w:val="24"/>
                <w14:ligatures w14:val="standardContextual"/>
              </w:rPr>
              <w:tab/>
            </w:r>
            <w:r w:rsidR="009A594B">
              <w:rPr>
                <w:rStyle w:val="Hyperlink"/>
              </w:rPr>
              <w:t>Sơ đồ activity</w:t>
            </w:r>
            <w:r w:rsidR="009A594B">
              <w:tab/>
            </w:r>
            <w:r w:rsidR="009A594B">
              <w:fldChar w:fldCharType="begin"/>
            </w:r>
            <w:r w:rsidR="009A594B">
              <w:instrText xml:space="preserve"> PAGEREF _Toc166658470 \h </w:instrText>
            </w:r>
            <w:r w:rsidR="009A594B">
              <w:fldChar w:fldCharType="separate"/>
            </w:r>
            <w:r w:rsidR="009A594B">
              <w:t>50</w:t>
            </w:r>
            <w:r w:rsidR="009A594B">
              <w:fldChar w:fldCharType="end"/>
            </w:r>
          </w:hyperlink>
        </w:p>
        <w:p w14:paraId="6C78A979"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71" w:history="1">
            <w:r w:rsidR="009A594B">
              <w:rPr>
                <w:rStyle w:val="Hyperlink"/>
              </w:rPr>
              <w:t>2.6</w:t>
            </w:r>
            <w:r w:rsidR="009A594B">
              <w:rPr>
                <w:rFonts w:asciiTheme="minorHAnsi" w:eastAsiaTheme="minorEastAsia" w:hAnsiTheme="minorHAnsi" w:cstheme="minorBidi"/>
                <w:b w:val="0"/>
                <w:kern w:val="2"/>
                <w:sz w:val="24"/>
                <w14:ligatures w14:val="standardContextual"/>
              </w:rPr>
              <w:tab/>
            </w:r>
            <w:r w:rsidR="009A594B">
              <w:rPr>
                <w:rStyle w:val="Hyperlink"/>
              </w:rPr>
              <w:t>Lược đồ ERD</w:t>
            </w:r>
            <w:r w:rsidR="009A594B">
              <w:tab/>
            </w:r>
            <w:r w:rsidR="009A594B">
              <w:fldChar w:fldCharType="begin"/>
            </w:r>
            <w:r w:rsidR="009A594B">
              <w:instrText xml:space="preserve"> PAGEREF _Toc166658471 \h </w:instrText>
            </w:r>
            <w:r w:rsidR="009A594B">
              <w:fldChar w:fldCharType="separate"/>
            </w:r>
            <w:r w:rsidR="009A594B">
              <w:t>50</w:t>
            </w:r>
            <w:r w:rsidR="009A594B">
              <w:fldChar w:fldCharType="end"/>
            </w:r>
          </w:hyperlink>
        </w:p>
        <w:p w14:paraId="6C0A6849" w14:textId="77777777" w:rsidR="00AC120D" w:rsidRDefault="00000000">
          <w:pPr>
            <w:pStyle w:val="TOC1"/>
            <w:rPr>
              <w:rFonts w:asciiTheme="minorHAnsi" w:eastAsiaTheme="minorEastAsia" w:hAnsiTheme="minorHAnsi" w:cstheme="minorBidi"/>
              <w:b w:val="0"/>
              <w:kern w:val="2"/>
              <w:sz w:val="24"/>
              <w14:ligatures w14:val="standardContextual"/>
            </w:rPr>
          </w:pPr>
          <w:hyperlink w:anchor="_Toc166658472" w:history="1">
            <w:r w:rsidR="009A594B">
              <w:rPr>
                <w:rStyle w:val="Hyperlink"/>
              </w:rPr>
              <w:t>CHƯƠNG 3.</w:t>
            </w:r>
            <w:r w:rsidR="009A594B">
              <w:rPr>
                <w:rFonts w:asciiTheme="minorHAnsi" w:eastAsiaTheme="minorEastAsia" w:hAnsiTheme="minorHAnsi" w:cstheme="minorBidi"/>
                <w:b w:val="0"/>
                <w:kern w:val="2"/>
                <w:sz w:val="24"/>
                <w14:ligatures w14:val="standardContextual"/>
              </w:rPr>
              <w:tab/>
            </w:r>
            <w:r w:rsidR="009A594B">
              <w:rPr>
                <w:rStyle w:val="Hyperlink"/>
              </w:rPr>
              <w:t>Thiết kế hệ thống</w:t>
            </w:r>
            <w:r w:rsidR="009A594B">
              <w:tab/>
            </w:r>
            <w:r w:rsidR="009A594B">
              <w:fldChar w:fldCharType="begin"/>
            </w:r>
            <w:r w:rsidR="009A594B">
              <w:instrText xml:space="preserve"> PAGEREF _Toc166658472 \h </w:instrText>
            </w:r>
            <w:r w:rsidR="009A594B">
              <w:fldChar w:fldCharType="separate"/>
            </w:r>
            <w:r w:rsidR="009A594B">
              <w:t>51</w:t>
            </w:r>
            <w:r w:rsidR="009A594B">
              <w:fldChar w:fldCharType="end"/>
            </w:r>
          </w:hyperlink>
        </w:p>
        <w:p w14:paraId="664FB6EC"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73" w:history="1">
            <w:r w:rsidR="009A594B">
              <w:rPr>
                <w:rStyle w:val="Hyperlink"/>
              </w:rPr>
              <w:t>3.1</w:t>
            </w:r>
            <w:r w:rsidR="009A594B">
              <w:rPr>
                <w:rFonts w:asciiTheme="minorHAnsi" w:eastAsiaTheme="minorEastAsia" w:hAnsiTheme="minorHAnsi" w:cstheme="minorBidi"/>
                <w:b w:val="0"/>
                <w:kern w:val="2"/>
                <w:sz w:val="24"/>
                <w14:ligatures w14:val="standardContextual"/>
              </w:rPr>
              <w:tab/>
            </w:r>
            <w:r w:rsidR="009A594B">
              <w:rPr>
                <w:rStyle w:val="Hyperlink"/>
              </w:rPr>
              <w:t>Thiết kế kiến trúc</w:t>
            </w:r>
            <w:r w:rsidR="009A594B">
              <w:tab/>
            </w:r>
            <w:r w:rsidR="009A594B">
              <w:fldChar w:fldCharType="begin"/>
            </w:r>
            <w:r w:rsidR="009A594B">
              <w:instrText xml:space="preserve"> PAGEREF _Toc166658473 \h </w:instrText>
            </w:r>
            <w:r w:rsidR="009A594B">
              <w:fldChar w:fldCharType="separate"/>
            </w:r>
            <w:r w:rsidR="009A594B">
              <w:t>51</w:t>
            </w:r>
            <w:r w:rsidR="009A594B">
              <w:fldChar w:fldCharType="end"/>
            </w:r>
          </w:hyperlink>
        </w:p>
        <w:p w14:paraId="1B29660F"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74" w:history="1">
            <w:r w:rsidR="009A594B">
              <w:rPr>
                <w:rStyle w:val="Hyperlink"/>
              </w:rPr>
              <w:t>3.1.1</w:t>
            </w:r>
            <w:r w:rsidR="009A594B">
              <w:rPr>
                <w:rFonts w:asciiTheme="minorHAnsi" w:eastAsiaTheme="minorEastAsia" w:hAnsiTheme="minorHAnsi" w:cstheme="minorBidi"/>
                <w:i w:val="0"/>
                <w:kern w:val="2"/>
                <w:sz w:val="24"/>
                <w14:ligatures w14:val="standardContextual"/>
              </w:rPr>
              <w:tab/>
            </w:r>
            <w:r w:rsidR="009A594B">
              <w:rPr>
                <w:rStyle w:val="Hyperlink"/>
              </w:rPr>
              <w:t>Giải pháp công nghệ</w:t>
            </w:r>
            <w:r w:rsidR="009A594B">
              <w:tab/>
            </w:r>
            <w:r w:rsidR="009A594B">
              <w:fldChar w:fldCharType="begin"/>
            </w:r>
            <w:r w:rsidR="009A594B">
              <w:instrText xml:space="preserve"> PAGEREF _Toc166658474 \h </w:instrText>
            </w:r>
            <w:r w:rsidR="009A594B">
              <w:fldChar w:fldCharType="separate"/>
            </w:r>
            <w:r w:rsidR="009A594B">
              <w:t>51</w:t>
            </w:r>
            <w:r w:rsidR="009A594B">
              <w:fldChar w:fldCharType="end"/>
            </w:r>
          </w:hyperlink>
        </w:p>
        <w:p w14:paraId="1E3D1DA0"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75" w:history="1">
            <w:r w:rsidR="009A594B">
              <w:rPr>
                <w:rStyle w:val="Hyperlink"/>
              </w:rPr>
              <w:t>3.1.2</w:t>
            </w:r>
            <w:r w:rsidR="009A594B">
              <w:rPr>
                <w:rFonts w:asciiTheme="minorHAnsi" w:eastAsiaTheme="minorEastAsia" w:hAnsiTheme="minorHAnsi" w:cstheme="minorBidi"/>
                <w:i w:val="0"/>
                <w:kern w:val="2"/>
                <w:sz w:val="24"/>
                <w14:ligatures w14:val="standardContextual"/>
              </w:rPr>
              <w:tab/>
            </w:r>
            <w:r w:rsidR="009A594B">
              <w:rPr>
                <w:rStyle w:val="Hyperlink"/>
              </w:rPr>
              <w:t>Kiến trúc phần mềm</w:t>
            </w:r>
            <w:r w:rsidR="009A594B">
              <w:tab/>
            </w:r>
            <w:r w:rsidR="009A594B">
              <w:fldChar w:fldCharType="begin"/>
            </w:r>
            <w:r w:rsidR="009A594B">
              <w:instrText xml:space="preserve"> PAGEREF _Toc166658475 \h </w:instrText>
            </w:r>
            <w:r w:rsidR="009A594B">
              <w:fldChar w:fldCharType="separate"/>
            </w:r>
            <w:r w:rsidR="009A594B">
              <w:t>51</w:t>
            </w:r>
            <w:r w:rsidR="009A594B">
              <w:fldChar w:fldCharType="end"/>
            </w:r>
          </w:hyperlink>
        </w:p>
        <w:p w14:paraId="29A6443D"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76" w:history="1">
            <w:r w:rsidR="009A594B">
              <w:rPr>
                <w:rStyle w:val="Hyperlink"/>
              </w:rPr>
              <w:t>3.2</w:t>
            </w:r>
            <w:r w:rsidR="009A594B">
              <w:rPr>
                <w:rFonts w:asciiTheme="minorHAnsi" w:eastAsiaTheme="minorEastAsia" w:hAnsiTheme="minorHAnsi" w:cstheme="minorBidi"/>
                <w:b w:val="0"/>
                <w:kern w:val="2"/>
                <w:sz w:val="24"/>
                <w14:ligatures w14:val="standardContextual"/>
              </w:rPr>
              <w:tab/>
            </w:r>
            <w:r w:rsidR="009A594B">
              <w:rPr>
                <w:rStyle w:val="Hyperlink"/>
              </w:rPr>
              <w:t>Thiết kế cơ sở dữ liệu</w:t>
            </w:r>
            <w:r w:rsidR="009A594B">
              <w:tab/>
            </w:r>
            <w:r w:rsidR="009A594B">
              <w:fldChar w:fldCharType="begin"/>
            </w:r>
            <w:r w:rsidR="009A594B">
              <w:instrText xml:space="preserve"> PAGEREF _Toc166658476 \h </w:instrText>
            </w:r>
            <w:r w:rsidR="009A594B">
              <w:fldChar w:fldCharType="separate"/>
            </w:r>
            <w:r w:rsidR="009A594B">
              <w:t>52</w:t>
            </w:r>
            <w:r w:rsidR="009A594B">
              <w:fldChar w:fldCharType="end"/>
            </w:r>
          </w:hyperlink>
        </w:p>
        <w:p w14:paraId="6A94AC14"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77" w:history="1">
            <w:r w:rsidR="009A594B">
              <w:rPr>
                <w:rStyle w:val="Hyperlink"/>
              </w:rPr>
              <w:t>3.2.1</w:t>
            </w:r>
            <w:r w:rsidR="009A594B">
              <w:rPr>
                <w:rFonts w:asciiTheme="minorHAnsi" w:eastAsiaTheme="minorEastAsia" w:hAnsiTheme="minorHAnsi" w:cstheme="minorBidi"/>
                <w:i w:val="0"/>
                <w:kern w:val="2"/>
                <w:sz w:val="24"/>
                <w14:ligatures w14:val="standardContextual"/>
              </w:rPr>
              <w:tab/>
            </w:r>
            <w:r w:rsidR="009A594B">
              <w:rPr>
                <w:rStyle w:val="Hyperlink"/>
              </w:rPr>
              <w:t>Cơ sở dữ liệu</w:t>
            </w:r>
            <w:r w:rsidR="009A594B">
              <w:tab/>
            </w:r>
            <w:r w:rsidR="009A594B">
              <w:fldChar w:fldCharType="begin"/>
            </w:r>
            <w:r w:rsidR="009A594B">
              <w:instrText xml:space="preserve"> PAGEREF _Toc166658477 \h </w:instrText>
            </w:r>
            <w:r w:rsidR="009A594B">
              <w:fldChar w:fldCharType="separate"/>
            </w:r>
            <w:r w:rsidR="009A594B">
              <w:t>52</w:t>
            </w:r>
            <w:r w:rsidR="009A594B">
              <w:fldChar w:fldCharType="end"/>
            </w:r>
          </w:hyperlink>
        </w:p>
        <w:p w14:paraId="649A65E3"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78" w:history="1">
            <w:r w:rsidR="009A594B">
              <w:rPr>
                <w:rStyle w:val="Hyperlink"/>
              </w:rPr>
              <w:t>3.2.2</w:t>
            </w:r>
            <w:r w:rsidR="009A594B">
              <w:rPr>
                <w:rFonts w:asciiTheme="minorHAnsi" w:eastAsiaTheme="minorEastAsia" w:hAnsiTheme="minorHAnsi" w:cstheme="minorBidi"/>
                <w:i w:val="0"/>
                <w:kern w:val="2"/>
                <w:sz w:val="24"/>
                <w14:ligatures w14:val="standardContextual"/>
              </w:rPr>
              <w:tab/>
            </w:r>
            <w:r w:rsidR="009A594B">
              <w:rPr>
                <w:rStyle w:val="Hyperlink"/>
              </w:rPr>
              <w:t>Cài đặt cơ sở dữ liệu vật lý trên mysql</w:t>
            </w:r>
            <w:r w:rsidR="009A594B">
              <w:tab/>
            </w:r>
            <w:r w:rsidR="009A594B">
              <w:fldChar w:fldCharType="begin"/>
            </w:r>
            <w:r w:rsidR="009A594B">
              <w:instrText xml:space="preserve"> PAGEREF _Toc166658478 \h </w:instrText>
            </w:r>
            <w:r w:rsidR="009A594B">
              <w:fldChar w:fldCharType="separate"/>
            </w:r>
            <w:r w:rsidR="009A594B">
              <w:t>53</w:t>
            </w:r>
            <w:r w:rsidR="009A594B">
              <w:fldChar w:fldCharType="end"/>
            </w:r>
          </w:hyperlink>
        </w:p>
        <w:p w14:paraId="1243A184"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79" w:history="1">
            <w:r w:rsidR="009A594B">
              <w:rPr>
                <w:rStyle w:val="Hyperlink"/>
              </w:rPr>
              <w:t>3.3</w:t>
            </w:r>
            <w:r w:rsidR="009A594B">
              <w:rPr>
                <w:rFonts w:asciiTheme="minorHAnsi" w:eastAsiaTheme="minorEastAsia" w:hAnsiTheme="minorHAnsi" w:cstheme="minorBidi"/>
                <w:b w:val="0"/>
                <w:kern w:val="2"/>
                <w:sz w:val="24"/>
                <w14:ligatures w14:val="standardContextual"/>
              </w:rPr>
              <w:tab/>
            </w:r>
            <w:r w:rsidR="009A594B">
              <w:rPr>
                <w:rStyle w:val="Hyperlink"/>
              </w:rPr>
              <w:t>Thiết kế UI</w:t>
            </w:r>
            <w:r w:rsidR="009A594B">
              <w:tab/>
            </w:r>
            <w:r w:rsidR="009A594B">
              <w:fldChar w:fldCharType="begin"/>
            </w:r>
            <w:r w:rsidR="009A594B">
              <w:instrText xml:space="preserve"> PAGEREF _Toc166658479 \h </w:instrText>
            </w:r>
            <w:r w:rsidR="009A594B">
              <w:fldChar w:fldCharType="separate"/>
            </w:r>
            <w:r w:rsidR="009A594B">
              <w:t>54</w:t>
            </w:r>
            <w:r w:rsidR="009A594B">
              <w:fldChar w:fldCharType="end"/>
            </w:r>
          </w:hyperlink>
        </w:p>
        <w:p w14:paraId="4797F595"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80" w:history="1">
            <w:r w:rsidR="009A594B">
              <w:rPr>
                <w:rStyle w:val="Hyperlink"/>
              </w:rPr>
              <w:t>3.3.1</w:t>
            </w:r>
            <w:r w:rsidR="009A594B">
              <w:rPr>
                <w:rFonts w:asciiTheme="minorHAnsi" w:eastAsiaTheme="minorEastAsia" w:hAnsiTheme="minorHAnsi" w:cstheme="minorBidi"/>
                <w:i w:val="0"/>
                <w:kern w:val="2"/>
                <w:sz w:val="24"/>
                <w14:ligatures w14:val="standardContextual"/>
              </w:rPr>
              <w:tab/>
            </w:r>
            <w:r w:rsidR="009A594B">
              <w:rPr>
                <w:rStyle w:val="Hyperlink"/>
              </w:rPr>
              <w:t>Đăng ký, Đăng nhập</w:t>
            </w:r>
            <w:r w:rsidR="009A594B">
              <w:tab/>
            </w:r>
            <w:r w:rsidR="009A594B">
              <w:fldChar w:fldCharType="begin"/>
            </w:r>
            <w:r w:rsidR="009A594B">
              <w:instrText xml:space="preserve"> PAGEREF _Toc166658480 \h </w:instrText>
            </w:r>
            <w:r w:rsidR="009A594B">
              <w:fldChar w:fldCharType="separate"/>
            </w:r>
            <w:r w:rsidR="009A594B">
              <w:t>54</w:t>
            </w:r>
            <w:r w:rsidR="009A594B">
              <w:fldChar w:fldCharType="end"/>
            </w:r>
          </w:hyperlink>
        </w:p>
        <w:p w14:paraId="2BB52A8C"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81" w:history="1">
            <w:r w:rsidR="009A594B">
              <w:rPr>
                <w:rStyle w:val="Hyperlink"/>
              </w:rPr>
              <w:t>3.3.2</w:t>
            </w:r>
            <w:r w:rsidR="009A594B">
              <w:rPr>
                <w:rFonts w:asciiTheme="minorHAnsi" w:eastAsiaTheme="minorEastAsia" w:hAnsiTheme="minorHAnsi" w:cstheme="minorBidi"/>
                <w:i w:val="0"/>
                <w:kern w:val="2"/>
                <w:sz w:val="24"/>
                <w14:ligatures w14:val="standardContextual"/>
              </w:rPr>
              <w:tab/>
            </w:r>
            <w:r w:rsidR="009A594B">
              <w:rPr>
                <w:rStyle w:val="Hyperlink"/>
              </w:rPr>
              <w:t>Trang chủ</w:t>
            </w:r>
            <w:r w:rsidR="009A594B">
              <w:tab/>
            </w:r>
            <w:r w:rsidR="009A594B">
              <w:fldChar w:fldCharType="begin"/>
            </w:r>
            <w:r w:rsidR="009A594B">
              <w:instrText xml:space="preserve"> PAGEREF _Toc166658481 \h </w:instrText>
            </w:r>
            <w:r w:rsidR="009A594B">
              <w:fldChar w:fldCharType="separate"/>
            </w:r>
            <w:r w:rsidR="009A594B">
              <w:t>55</w:t>
            </w:r>
            <w:r w:rsidR="009A594B">
              <w:fldChar w:fldCharType="end"/>
            </w:r>
          </w:hyperlink>
        </w:p>
        <w:p w14:paraId="602E1965"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82" w:history="1">
            <w:r w:rsidR="009A594B">
              <w:rPr>
                <w:rStyle w:val="Hyperlink"/>
              </w:rPr>
              <w:t>3.3.3</w:t>
            </w:r>
            <w:r w:rsidR="009A594B">
              <w:rPr>
                <w:rFonts w:asciiTheme="minorHAnsi" w:eastAsiaTheme="minorEastAsia" w:hAnsiTheme="minorHAnsi" w:cstheme="minorBidi"/>
                <w:i w:val="0"/>
                <w:kern w:val="2"/>
                <w:sz w:val="24"/>
                <w14:ligatures w14:val="standardContextual"/>
              </w:rPr>
              <w:tab/>
            </w:r>
            <w:r w:rsidR="009A594B">
              <w:rPr>
                <w:rStyle w:val="Hyperlink"/>
              </w:rPr>
              <w:t>Giỏ hàng</w:t>
            </w:r>
            <w:r w:rsidR="009A594B">
              <w:tab/>
            </w:r>
            <w:r w:rsidR="009A594B">
              <w:fldChar w:fldCharType="begin"/>
            </w:r>
            <w:r w:rsidR="009A594B">
              <w:instrText xml:space="preserve"> PAGEREF _Toc166658482 \h </w:instrText>
            </w:r>
            <w:r w:rsidR="009A594B">
              <w:fldChar w:fldCharType="separate"/>
            </w:r>
            <w:r w:rsidR="009A594B">
              <w:t>59</w:t>
            </w:r>
            <w:r w:rsidR="009A594B">
              <w:fldChar w:fldCharType="end"/>
            </w:r>
          </w:hyperlink>
        </w:p>
        <w:p w14:paraId="63911E0B"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83" w:history="1">
            <w:r w:rsidR="009A594B">
              <w:rPr>
                <w:rStyle w:val="Hyperlink"/>
              </w:rPr>
              <w:t>3.3.4</w:t>
            </w:r>
            <w:r w:rsidR="009A594B">
              <w:rPr>
                <w:rFonts w:asciiTheme="minorHAnsi" w:eastAsiaTheme="minorEastAsia" w:hAnsiTheme="minorHAnsi" w:cstheme="minorBidi"/>
                <w:i w:val="0"/>
                <w:kern w:val="2"/>
                <w:sz w:val="24"/>
                <w14:ligatures w14:val="standardContextual"/>
              </w:rPr>
              <w:tab/>
            </w:r>
            <w:r w:rsidR="009A594B">
              <w:rPr>
                <w:rStyle w:val="Hyperlink"/>
              </w:rPr>
              <w:t>Tài khoản</w:t>
            </w:r>
            <w:r w:rsidR="009A594B">
              <w:tab/>
            </w:r>
            <w:r w:rsidR="009A594B">
              <w:fldChar w:fldCharType="begin"/>
            </w:r>
            <w:r w:rsidR="009A594B">
              <w:instrText xml:space="preserve"> PAGEREF _Toc166658483 \h </w:instrText>
            </w:r>
            <w:r w:rsidR="009A594B">
              <w:fldChar w:fldCharType="separate"/>
            </w:r>
            <w:r w:rsidR="009A594B">
              <w:t>63</w:t>
            </w:r>
            <w:r w:rsidR="009A594B">
              <w:fldChar w:fldCharType="end"/>
            </w:r>
          </w:hyperlink>
        </w:p>
        <w:p w14:paraId="513A6A7B"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84" w:history="1">
            <w:r w:rsidR="009A594B">
              <w:rPr>
                <w:rStyle w:val="Hyperlink"/>
              </w:rPr>
              <w:t>3.3.5</w:t>
            </w:r>
            <w:r w:rsidR="009A594B">
              <w:rPr>
                <w:rFonts w:asciiTheme="minorHAnsi" w:eastAsiaTheme="minorEastAsia" w:hAnsiTheme="minorHAnsi" w:cstheme="minorBidi"/>
                <w:i w:val="0"/>
                <w:kern w:val="2"/>
                <w:sz w:val="24"/>
                <w14:ligatures w14:val="standardContextual"/>
              </w:rPr>
              <w:tab/>
            </w:r>
            <w:r w:rsidR="009A594B">
              <w:rPr>
                <w:rStyle w:val="Hyperlink"/>
              </w:rPr>
              <w:t>Admin</w:t>
            </w:r>
            <w:r w:rsidR="009A594B">
              <w:tab/>
            </w:r>
            <w:r w:rsidR="009A594B">
              <w:fldChar w:fldCharType="begin"/>
            </w:r>
            <w:r w:rsidR="009A594B">
              <w:instrText xml:space="preserve"> PAGEREF _Toc166658484 \h </w:instrText>
            </w:r>
            <w:r w:rsidR="009A594B">
              <w:fldChar w:fldCharType="separate"/>
            </w:r>
            <w:r w:rsidR="009A594B">
              <w:t>66</w:t>
            </w:r>
            <w:r w:rsidR="009A594B">
              <w:fldChar w:fldCharType="end"/>
            </w:r>
          </w:hyperlink>
        </w:p>
        <w:p w14:paraId="4913CC65" w14:textId="77777777" w:rsidR="00AC120D" w:rsidRDefault="00000000">
          <w:pPr>
            <w:pStyle w:val="TOC3"/>
            <w:tabs>
              <w:tab w:val="left" w:pos="1680"/>
              <w:tab w:val="right" w:leader="dot" w:pos="9345"/>
            </w:tabs>
            <w:rPr>
              <w:rFonts w:asciiTheme="minorHAnsi" w:eastAsiaTheme="minorEastAsia" w:hAnsiTheme="minorHAnsi" w:cstheme="minorBidi"/>
              <w:i w:val="0"/>
              <w:kern w:val="2"/>
              <w:sz w:val="24"/>
              <w14:ligatures w14:val="standardContextual"/>
            </w:rPr>
          </w:pPr>
          <w:hyperlink w:anchor="_Toc166658485" w:history="1">
            <w:r w:rsidR="009A594B">
              <w:rPr>
                <w:rStyle w:val="Hyperlink"/>
              </w:rPr>
              <w:t>3.3.6</w:t>
            </w:r>
            <w:r w:rsidR="009A594B">
              <w:rPr>
                <w:rFonts w:asciiTheme="minorHAnsi" w:eastAsiaTheme="minorEastAsia" w:hAnsiTheme="minorHAnsi" w:cstheme="minorBidi"/>
                <w:i w:val="0"/>
                <w:kern w:val="2"/>
                <w:sz w:val="24"/>
                <w14:ligatures w14:val="standardContextual"/>
              </w:rPr>
              <w:tab/>
            </w:r>
            <w:r w:rsidR="009A594B">
              <w:rPr>
                <w:rStyle w:val="Hyperlink"/>
              </w:rPr>
              <w:t>Màn hình điện thoại</w:t>
            </w:r>
            <w:r w:rsidR="009A594B">
              <w:tab/>
            </w:r>
            <w:r w:rsidR="009A594B">
              <w:fldChar w:fldCharType="begin"/>
            </w:r>
            <w:r w:rsidR="009A594B">
              <w:instrText xml:space="preserve"> PAGEREF _Toc166658485 \h </w:instrText>
            </w:r>
            <w:r w:rsidR="009A594B">
              <w:fldChar w:fldCharType="separate"/>
            </w:r>
            <w:r w:rsidR="009A594B">
              <w:t>70</w:t>
            </w:r>
            <w:r w:rsidR="009A594B">
              <w:fldChar w:fldCharType="end"/>
            </w:r>
          </w:hyperlink>
        </w:p>
        <w:p w14:paraId="1795251F" w14:textId="77777777" w:rsidR="00AC120D" w:rsidRDefault="00000000">
          <w:pPr>
            <w:pStyle w:val="TOC1"/>
            <w:rPr>
              <w:rFonts w:asciiTheme="minorHAnsi" w:eastAsiaTheme="minorEastAsia" w:hAnsiTheme="minorHAnsi" w:cstheme="minorBidi"/>
              <w:b w:val="0"/>
              <w:kern w:val="2"/>
              <w:sz w:val="24"/>
              <w14:ligatures w14:val="standardContextual"/>
            </w:rPr>
          </w:pPr>
          <w:hyperlink w:anchor="_Toc166658486" w:history="1">
            <w:r w:rsidR="009A594B">
              <w:rPr>
                <w:rStyle w:val="Hyperlink"/>
                <w:lang w:val="vi-VN"/>
              </w:rPr>
              <w:t>CHƯƠNG 4.</w:t>
            </w:r>
            <w:r w:rsidR="009A594B">
              <w:rPr>
                <w:rFonts w:asciiTheme="minorHAnsi" w:eastAsiaTheme="minorEastAsia" w:hAnsiTheme="minorHAnsi" w:cstheme="minorBidi"/>
                <w:b w:val="0"/>
                <w:kern w:val="2"/>
                <w:sz w:val="24"/>
                <w14:ligatures w14:val="standardContextual"/>
              </w:rPr>
              <w:tab/>
            </w:r>
            <w:r w:rsidR="009A594B">
              <w:rPr>
                <w:rStyle w:val="Hyperlink"/>
              </w:rPr>
              <w:t>Kết</w:t>
            </w:r>
            <w:r w:rsidR="009A594B">
              <w:rPr>
                <w:rStyle w:val="Hyperlink"/>
                <w:lang w:val="vi-VN"/>
              </w:rPr>
              <w:t xml:space="preserve"> luận</w:t>
            </w:r>
            <w:r w:rsidR="009A594B">
              <w:tab/>
            </w:r>
            <w:r w:rsidR="009A594B">
              <w:fldChar w:fldCharType="begin"/>
            </w:r>
            <w:r w:rsidR="009A594B">
              <w:instrText xml:space="preserve"> PAGEREF _Toc166658486 \h </w:instrText>
            </w:r>
            <w:r w:rsidR="009A594B">
              <w:fldChar w:fldCharType="separate"/>
            </w:r>
            <w:r w:rsidR="009A594B">
              <w:t>74</w:t>
            </w:r>
            <w:r w:rsidR="009A594B">
              <w:fldChar w:fldCharType="end"/>
            </w:r>
          </w:hyperlink>
        </w:p>
        <w:p w14:paraId="4FBDD55A"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87" w:history="1">
            <w:r w:rsidR="009A594B">
              <w:rPr>
                <w:rStyle w:val="Hyperlink"/>
                <w:lang w:val="vi-VN"/>
              </w:rPr>
              <w:t>4.1</w:t>
            </w:r>
            <w:r w:rsidR="009A594B">
              <w:rPr>
                <w:rFonts w:asciiTheme="minorHAnsi" w:eastAsiaTheme="minorEastAsia" w:hAnsiTheme="minorHAnsi" w:cstheme="minorBidi"/>
                <w:b w:val="0"/>
                <w:kern w:val="2"/>
                <w:sz w:val="24"/>
                <w14:ligatures w14:val="standardContextual"/>
              </w:rPr>
              <w:tab/>
            </w:r>
            <w:r w:rsidR="009A594B">
              <w:rPr>
                <w:rStyle w:val="Hyperlink"/>
                <w:lang w:val="vi-VN"/>
              </w:rPr>
              <w:t>Kết quả đạt được</w:t>
            </w:r>
            <w:r w:rsidR="009A594B">
              <w:tab/>
            </w:r>
            <w:r w:rsidR="009A594B">
              <w:fldChar w:fldCharType="begin"/>
            </w:r>
            <w:r w:rsidR="009A594B">
              <w:instrText xml:space="preserve"> PAGEREF _Toc166658487 \h </w:instrText>
            </w:r>
            <w:r w:rsidR="009A594B">
              <w:fldChar w:fldCharType="separate"/>
            </w:r>
            <w:r w:rsidR="009A594B">
              <w:t>74</w:t>
            </w:r>
            <w:r w:rsidR="009A594B">
              <w:fldChar w:fldCharType="end"/>
            </w:r>
          </w:hyperlink>
        </w:p>
        <w:p w14:paraId="40AEB549"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88" w:history="1">
            <w:r w:rsidR="009A594B">
              <w:rPr>
                <w:rStyle w:val="Hyperlink"/>
                <w:lang w:val="vi-VN"/>
              </w:rPr>
              <w:t>4.2</w:t>
            </w:r>
            <w:r w:rsidR="009A594B">
              <w:rPr>
                <w:rFonts w:asciiTheme="minorHAnsi" w:eastAsiaTheme="minorEastAsia" w:hAnsiTheme="minorHAnsi" w:cstheme="minorBidi"/>
                <w:b w:val="0"/>
                <w:kern w:val="2"/>
                <w:sz w:val="24"/>
                <w14:ligatures w14:val="standardContextual"/>
              </w:rPr>
              <w:tab/>
            </w:r>
            <w:r w:rsidR="009A594B">
              <w:rPr>
                <w:rStyle w:val="Hyperlink"/>
                <w:lang w:val="vi-VN"/>
              </w:rPr>
              <w:t>Hạn chế của ứng dụng</w:t>
            </w:r>
            <w:r w:rsidR="009A594B">
              <w:tab/>
            </w:r>
            <w:r w:rsidR="009A594B">
              <w:fldChar w:fldCharType="begin"/>
            </w:r>
            <w:r w:rsidR="009A594B">
              <w:instrText xml:space="preserve"> PAGEREF _Toc166658488 \h </w:instrText>
            </w:r>
            <w:r w:rsidR="009A594B">
              <w:fldChar w:fldCharType="separate"/>
            </w:r>
            <w:r w:rsidR="009A594B">
              <w:t>74</w:t>
            </w:r>
            <w:r w:rsidR="009A594B">
              <w:fldChar w:fldCharType="end"/>
            </w:r>
          </w:hyperlink>
        </w:p>
        <w:p w14:paraId="096D9853" w14:textId="77777777" w:rsidR="00AC120D" w:rsidRDefault="00000000">
          <w:pPr>
            <w:pStyle w:val="TOC2"/>
            <w:tabs>
              <w:tab w:val="left" w:pos="1200"/>
              <w:tab w:val="right" w:leader="dot" w:pos="9345"/>
            </w:tabs>
            <w:rPr>
              <w:rFonts w:asciiTheme="minorHAnsi" w:eastAsiaTheme="minorEastAsia" w:hAnsiTheme="minorHAnsi" w:cstheme="minorBidi"/>
              <w:b w:val="0"/>
              <w:kern w:val="2"/>
              <w:sz w:val="24"/>
              <w14:ligatures w14:val="standardContextual"/>
            </w:rPr>
          </w:pPr>
          <w:hyperlink w:anchor="_Toc166658489" w:history="1">
            <w:r w:rsidR="009A594B">
              <w:rPr>
                <w:rStyle w:val="Hyperlink"/>
                <w:lang w:val="vi-VN"/>
              </w:rPr>
              <w:t>4.3</w:t>
            </w:r>
            <w:r w:rsidR="009A594B">
              <w:rPr>
                <w:rFonts w:asciiTheme="minorHAnsi" w:eastAsiaTheme="minorEastAsia" w:hAnsiTheme="minorHAnsi" w:cstheme="minorBidi"/>
                <w:b w:val="0"/>
                <w:kern w:val="2"/>
                <w:sz w:val="24"/>
                <w14:ligatures w14:val="standardContextual"/>
              </w:rPr>
              <w:tab/>
            </w:r>
            <w:r w:rsidR="009A594B">
              <w:rPr>
                <w:rStyle w:val="Hyperlink"/>
              </w:rPr>
              <w:t>Hướng</w:t>
            </w:r>
            <w:r w:rsidR="009A594B">
              <w:rPr>
                <w:rStyle w:val="Hyperlink"/>
                <w:lang w:val="vi-VN"/>
              </w:rPr>
              <w:t xml:space="preserve"> phát triển</w:t>
            </w:r>
            <w:r w:rsidR="009A594B">
              <w:tab/>
            </w:r>
            <w:r w:rsidR="009A594B">
              <w:fldChar w:fldCharType="begin"/>
            </w:r>
            <w:r w:rsidR="009A594B">
              <w:instrText xml:space="preserve"> PAGEREF _Toc166658489 \h </w:instrText>
            </w:r>
            <w:r w:rsidR="009A594B">
              <w:fldChar w:fldCharType="separate"/>
            </w:r>
            <w:r w:rsidR="009A594B">
              <w:t>74</w:t>
            </w:r>
            <w:r w:rsidR="009A594B">
              <w:fldChar w:fldCharType="end"/>
            </w:r>
          </w:hyperlink>
        </w:p>
        <w:p w14:paraId="4C7963B8" w14:textId="77777777" w:rsidR="00AC120D" w:rsidRDefault="009A594B">
          <w:r>
            <w:rPr>
              <w:b/>
              <w:bCs/>
            </w:rPr>
            <w:fldChar w:fldCharType="end"/>
          </w:r>
        </w:p>
      </w:sdtContent>
    </w:sdt>
    <w:p w14:paraId="67F37331" w14:textId="77777777" w:rsidR="00AC120D" w:rsidRDefault="00AC120D">
      <w:pPr>
        <w:spacing w:before="0" w:after="360"/>
        <w:jc w:val="center"/>
        <w:rPr>
          <w:rFonts w:asciiTheme="minorHAnsi" w:eastAsiaTheme="minorEastAsia" w:hAnsiTheme="minorHAnsi" w:cstheme="minorBidi"/>
          <w:i/>
          <w:kern w:val="2"/>
          <w:sz w:val="24"/>
          <w:lang w:val="vi-VN" w:eastAsia="en-NZ"/>
          <w14:ligatures w14:val="standardContextual"/>
        </w:rPr>
      </w:pPr>
    </w:p>
    <w:p w14:paraId="0197077B" w14:textId="77777777" w:rsidR="00AC120D" w:rsidRDefault="00AC120D">
      <w:pPr>
        <w:pStyle w:val="TOC3"/>
        <w:tabs>
          <w:tab w:val="left" w:pos="1680"/>
          <w:tab w:val="right" w:leader="dot" w:pos="9345"/>
        </w:tabs>
        <w:rPr>
          <w:rFonts w:asciiTheme="minorHAnsi" w:eastAsiaTheme="minorEastAsia" w:hAnsiTheme="minorHAnsi" w:cstheme="minorBidi"/>
          <w:i w:val="0"/>
          <w:kern w:val="2"/>
          <w:sz w:val="24"/>
          <w:lang w:val="en-NZ" w:eastAsia="en-NZ"/>
          <w14:ligatures w14:val="standardContextual"/>
        </w:rPr>
      </w:pPr>
    </w:p>
    <w:p w14:paraId="1A06A3A5" w14:textId="77777777" w:rsidR="00AC120D" w:rsidRDefault="009A594B">
      <w:pPr>
        <w:spacing w:before="0" w:after="360"/>
        <w:jc w:val="center"/>
        <w:rPr>
          <w:b/>
          <w:szCs w:val="26"/>
        </w:rPr>
      </w:pPr>
      <w:r>
        <w:rPr>
          <w:b/>
          <w:szCs w:val="26"/>
        </w:rPr>
        <w:fldChar w:fldCharType="end"/>
      </w:r>
    </w:p>
    <w:p w14:paraId="3F0B495E" w14:textId="77777777" w:rsidR="007B3738" w:rsidRDefault="007B3738">
      <w:pPr>
        <w:spacing w:before="0"/>
        <w:jc w:val="center"/>
        <w:rPr>
          <w:b/>
          <w:bCs/>
          <w:sz w:val="48"/>
          <w:szCs w:val="48"/>
        </w:rPr>
      </w:pPr>
    </w:p>
    <w:p w14:paraId="3C907E1A" w14:textId="77777777" w:rsidR="007B3738" w:rsidRDefault="007B3738">
      <w:pPr>
        <w:spacing w:before="0"/>
        <w:jc w:val="center"/>
        <w:rPr>
          <w:b/>
          <w:bCs/>
          <w:sz w:val="48"/>
          <w:szCs w:val="48"/>
        </w:rPr>
      </w:pPr>
    </w:p>
    <w:p w14:paraId="2AF43CB1" w14:textId="77777777" w:rsidR="007B3738" w:rsidRDefault="007B3738">
      <w:pPr>
        <w:spacing w:before="0"/>
        <w:jc w:val="center"/>
        <w:rPr>
          <w:b/>
          <w:bCs/>
          <w:sz w:val="48"/>
          <w:szCs w:val="48"/>
        </w:rPr>
      </w:pPr>
    </w:p>
    <w:p w14:paraId="1AA4614F" w14:textId="77777777" w:rsidR="007B3738" w:rsidRDefault="007B3738">
      <w:pPr>
        <w:spacing w:before="0"/>
        <w:jc w:val="center"/>
        <w:rPr>
          <w:b/>
          <w:bCs/>
          <w:sz w:val="48"/>
          <w:szCs w:val="48"/>
        </w:rPr>
      </w:pPr>
    </w:p>
    <w:p w14:paraId="40F82F0D" w14:textId="77777777" w:rsidR="007B3738" w:rsidRDefault="007B3738">
      <w:pPr>
        <w:spacing w:before="0"/>
        <w:jc w:val="center"/>
        <w:rPr>
          <w:b/>
          <w:bCs/>
          <w:sz w:val="48"/>
          <w:szCs w:val="48"/>
        </w:rPr>
      </w:pPr>
    </w:p>
    <w:p w14:paraId="6D46CC6B" w14:textId="77777777" w:rsidR="007B3738" w:rsidRDefault="007B3738">
      <w:pPr>
        <w:spacing w:before="0"/>
        <w:jc w:val="center"/>
        <w:rPr>
          <w:b/>
          <w:bCs/>
          <w:sz w:val="48"/>
          <w:szCs w:val="48"/>
        </w:rPr>
      </w:pPr>
    </w:p>
    <w:p w14:paraId="05D141EF" w14:textId="77777777" w:rsidR="007B3738" w:rsidRDefault="007B3738">
      <w:pPr>
        <w:spacing w:before="0"/>
        <w:jc w:val="center"/>
        <w:rPr>
          <w:b/>
          <w:bCs/>
          <w:sz w:val="48"/>
          <w:szCs w:val="48"/>
        </w:rPr>
      </w:pPr>
    </w:p>
    <w:p w14:paraId="3C687AD8" w14:textId="77777777" w:rsidR="007B3738" w:rsidRDefault="007B3738">
      <w:pPr>
        <w:spacing w:before="0"/>
        <w:jc w:val="center"/>
        <w:rPr>
          <w:b/>
          <w:bCs/>
          <w:sz w:val="48"/>
          <w:szCs w:val="48"/>
        </w:rPr>
      </w:pPr>
    </w:p>
    <w:p w14:paraId="45DEB6A8" w14:textId="77777777" w:rsidR="007B3738" w:rsidRDefault="007B3738">
      <w:pPr>
        <w:spacing w:before="0"/>
        <w:jc w:val="center"/>
        <w:rPr>
          <w:b/>
          <w:bCs/>
          <w:sz w:val="48"/>
          <w:szCs w:val="48"/>
        </w:rPr>
      </w:pPr>
    </w:p>
    <w:p w14:paraId="3039E3E2" w14:textId="77777777" w:rsidR="007B3738" w:rsidRDefault="007B3738">
      <w:pPr>
        <w:spacing w:before="0"/>
        <w:jc w:val="center"/>
        <w:rPr>
          <w:b/>
          <w:bCs/>
          <w:sz w:val="48"/>
          <w:szCs w:val="48"/>
        </w:rPr>
      </w:pPr>
    </w:p>
    <w:p w14:paraId="5DA63007" w14:textId="77777777" w:rsidR="007B3738" w:rsidRDefault="007B3738">
      <w:pPr>
        <w:spacing w:before="0"/>
        <w:jc w:val="center"/>
        <w:rPr>
          <w:b/>
          <w:bCs/>
          <w:sz w:val="48"/>
          <w:szCs w:val="48"/>
        </w:rPr>
      </w:pPr>
    </w:p>
    <w:p w14:paraId="0B59BB32" w14:textId="77777777" w:rsidR="007B3738" w:rsidRDefault="007B3738">
      <w:pPr>
        <w:spacing w:before="0"/>
        <w:jc w:val="center"/>
        <w:rPr>
          <w:b/>
          <w:bCs/>
          <w:sz w:val="48"/>
          <w:szCs w:val="48"/>
        </w:rPr>
      </w:pPr>
    </w:p>
    <w:p w14:paraId="0BC0BFFF" w14:textId="1AB3D0A1" w:rsidR="00AC120D" w:rsidRDefault="009A594B" w:rsidP="007B3738">
      <w:pPr>
        <w:spacing w:before="0"/>
        <w:jc w:val="center"/>
        <w:rPr>
          <w:szCs w:val="26"/>
        </w:rPr>
      </w:pPr>
      <w:r>
        <w:rPr>
          <w:b/>
          <w:bCs/>
          <w:sz w:val="48"/>
          <w:szCs w:val="48"/>
        </w:rPr>
        <w:lastRenderedPageBreak/>
        <w:t>LỜI CẢM ƠN</w:t>
      </w:r>
    </w:p>
    <w:p w14:paraId="7C924A73" w14:textId="77777777" w:rsidR="00AC120D" w:rsidRDefault="009A594B">
      <w:pPr>
        <w:pStyle w:val="DoanVB"/>
      </w:pPr>
      <w:r>
        <w:t>Với lòng biết ơn sâu sắc, bọn em xin dành những lời tri ân đầu tiên tới Trường Đại học Thăng Long - ngôi nhà thứ hai nơi chắp cánh ước mơ cho hàng ngàn sinh viên, trong đó có em. Sự quyết định sáng suốt của Nhà trường trong việc đưa môn Công nghệ Phần Mềm vào chương trình học của Khoa Công Nghệ Thông Tin đã mở ra một không gian học tập lý tưởng, giúp chúng em tiếp cận và khám phá những vùng đất mới của tri thức.</w:t>
      </w:r>
    </w:p>
    <w:p w14:paraId="133F17CD" w14:textId="77777777" w:rsidR="00AC120D" w:rsidRDefault="009A594B">
      <w:pPr>
        <w:pStyle w:val="DoanVB"/>
      </w:pPr>
      <w:r>
        <w:t>Bọn em xin gửi lời cảm ơn chân thành và sâu sắc nhất tới thầy Vũ Anh Tú, người thuyền trưởng tài ba đã dẫn dắt chúng em qua những chặng đường khám phá phức tạp của công nghệ thông tin. Dưới sự hướng dẫn của thầy, từng lớp kiến thức đã được xếp chồng lên nhau một cách vững chắc, mỗi bài học là một viên gạch xây dựng nền tảng tương lai nghề nghiệp của em.</w:t>
      </w:r>
    </w:p>
    <w:p w14:paraId="7680D2A2" w14:textId="77777777" w:rsidR="00AC120D" w:rsidRDefault="009A594B">
      <w:pPr>
        <w:pStyle w:val="DoanVB"/>
      </w:pPr>
      <w:r>
        <w:t>Trong suốt quá trình học tập, dù còn non trẻ và thiếu kinh nghiệm, bọn em đã được thầy khơi gợi niềm đam mê, truyền cảm hứng và chắp cánh cho những ước mơ công nghệ của mình. Những giờ học dưới sự dẫn dắt của thầy không chỉ là hành trình học tập mà còn là cuộc phiêu lưu tìm hiểu sâu rộng về bản thân và thế giới xung quanh.</w:t>
      </w:r>
    </w:p>
    <w:p w14:paraId="471D95C6" w14:textId="77777777" w:rsidR="00AC120D" w:rsidRDefault="009A594B">
      <w:pPr>
        <w:pStyle w:val="DoanVB"/>
      </w:pPr>
      <w:r>
        <w:t>Bọn em rất trân trọng mọi góp ý từ thầy, với mong muốn rằng mỗi lần tiếp thu ý kiến đóng góp là một bước tiến mới trong hành trình trưởng thành của mình. Em hy vọng rằng, khi tương lai gặp lại thầy, bọn em sẽ là hình mẫu của một sinh viên đã ứng dụng thành công bài học từ thầy vào đời sống và công việc, thể hiện sự tiến bộ không ngừng.</w:t>
      </w:r>
    </w:p>
    <w:p w14:paraId="5507AFC2" w14:textId="77777777" w:rsidR="00AC120D" w:rsidRDefault="009A594B">
      <w:pPr>
        <w:pStyle w:val="DoanVB"/>
      </w:pPr>
      <w:r>
        <w:t>Xin kính chúc thầy mạnh khỏe, hạnh phúc và gặt hái nhiều thành công trên con đường giảng dạy cũng như trong cuộc sống cá nhân.</w:t>
      </w:r>
    </w:p>
    <w:p w14:paraId="22EE95B9" w14:textId="77777777" w:rsidR="00AC120D" w:rsidRDefault="00AC120D">
      <w:pPr>
        <w:pStyle w:val="DoanVB"/>
      </w:pPr>
    </w:p>
    <w:p w14:paraId="35F2916E" w14:textId="77777777" w:rsidR="00AC120D" w:rsidRDefault="00AC120D">
      <w:pPr>
        <w:pStyle w:val="DoanVB"/>
      </w:pPr>
    </w:p>
    <w:p w14:paraId="35C1FDC8" w14:textId="77777777" w:rsidR="00AC120D" w:rsidRDefault="00AC120D">
      <w:pPr>
        <w:pStyle w:val="DoanVB"/>
      </w:pPr>
    </w:p>
    <w:p w14:paraId="6E31ACCF" w14:textId="77777777" w:rsidR="00AC120D" w:rsidRDefault="00AC120D">
      <w:pPr>
        <w:pStyle w:val="DoanVB"/>
      </w:pPr>
    </w:p>
    <w:p w14:paraId="02BF6229" w14:textId="77777777" w:rsidR="00AC120D" w:rsidRDefault="00AC120D">
      <w:pPr>
        <w:pStyle w:val="DoanVB"/>
      </w:pPr>
    </w:p>
    <w:p w14:paraId="0325742C" w14:textId="77777777" w:rsidR="00AC120D" w:rsidRDefault="00AC120D">
      <w:pPr>
        <w:pStyle w:val="DoanVB"/>
      </w:pPr>
    </w:p>
    <w:p w14:paraId="4EE67515" w14:textId="77777777" w:rsidR="00AC120D" w:rsidRDefault="00AC120D">
      <w:pPr>
        <w:pStyle w:val="DoanVB"/>
      </w:pPr>
    </w:p>
    <w:p w14:paraId="7A2680D6" w14:textId="77777777" w:rsidR="00AC120D" w:rsidRDefault="00AC120D">
      <w:pPr>
        <w:pStyle w:val="DoanVB"/>
      </w:pPr>
    </w:p>
    <w:p w14:paraId="32297E9D" w14:textId="77777777" w:rsidR="00AC120D" w:rsidRDefault="00AC120D">
      <w:pPr>
        <w:pStyle w:val="DoanVB"/>
      </w:pPr>
    </w:p>
    <w:p w14:paraId="7CEB2406" w14:textId="77777777" w:rsidR="00AC120D" w:rsidRDefault="00AC120D">
      <w:pPr>
        <w:pStyle w:val="DoanVB"/>
        <w:jc w:val="center"/>
        <w:rPr>
          <w:b/>
          <w:bCs/>
          <w:sz w:val="48"/>
          <w:szCs w:val="48"/>
        </w:rPr>
      </w:pPr>
    </w:p>
    <w:p w14:paraId="63D1F5F6" w14:textId="77777777" w:rsidR="00AC120D" w:rsidRDefault="009A594B">
      <w:pPr>
        <w:pStyle w:val="DoanVB"/>
        <w:jc w:val="center"/>
        <w:rPr>
          <w:b/>
          <w:bCs/>
          <w:sz w:val="48"/>
          <w:szCs w:val="48"/>
        </w:rPr>
      </w:pPr>
      <w:r>
        <w:rPr>
          <w:b/>
          <w:bCs/>
          <w:sz w:val="48"/>
          <w:szCs w:val="48"/>
        </w:rPr>
        <w:lastRenderedPageBreak/>
        <w:t>LỜI NÓI ĐẦU</w:t>
      </w:r>
    </w:p>
    <w:p w14:paraId="08D5BAE8" w14:textId="77777777" w:rsidR="00AC120D" w:rsidRDefault="009A594B">
      <w:pPr>
        <w:pStyle w:val="DoanVB"/>
        <w:ind w:firstLine="0"/>
        <w:rPr>
          <w:b/>
          <w:bCs/>
          <w:sz w:val="48"/>
          <w:szCs w:val="48"/>
        </w:rPr>
      </w:pPr>
      <w:r>
        <w:rPr>
          <w:b/>
          <w:bCs/>
        </w:rPr>
        <w:t>1. Giới thiệu chung:</w:t>
      </w:r>
    </w:p>
    <w:p w14:paraId="0A701646" w14:textId="77777777" w:rsidR="00AC120D" w:rsidRDefault="009A594B">
      <w:pPr>
        <w:pStyle w:val="DoanVB"/>
      </w:pPr>
      <w:r>
        <w:t>Mục đích: Xây dựng một nền tảng trực tuyến để cung cấp đồ ăn nhanh, tiện lợi và phù hợp với khẩu vị của sinh viên Đại học Thăng Long.</w:t>
      </w:r>
    </w:p>
    <w:p w14:paraId="0913338E" w14:textId="77777777" w:rsidR="00AC120D" w:rsidRDefault="009A594B">
      <w:pPr>
        <w:pStyle w:val="DoanVB"/>
      </w:pPr>
      <w:r>
        <w:t>Đối tượng khách hàng: Sinh viên Đại học Thăng Long.</w:t>
      </w:r>
    </w:p>
    <w:p w14:paraId="40AD83EF" w14:textId="77777777" w:rsidR="00AC120D" w:rsidRDefault="009A594B">
      <w:pPr>
        <w:pStyle w:val="DoanVB"/>
      </w:pPr>
      <w:r>
        <w:t>Tầm quan trọng: Website sẽ giúp sinh viên tiết kiệm thời gian và có thêm nhiều lựa chọn dinh dưỡng phù hợp với nhu cầu và điều kiện kinh tế.</w:t>
      </w:r>
    </w:p>
    <w:p w14:paraId="5BAB4E40" w14:textId="77777777" w:rsidR="00AC120D" w:rsidRDefault="009A594B">
      <w:pPr>
        <w:pStyle w:val="DoanVB"/>
        <w:ind w:firstLine="0"/>
        <w:rPr>
          <w:b/>
          <w:bCs/>
        </w:rPr>
      </w:pPr>
      <w:r>
        <w:rPr>
          <w:b/>
          <w:bCs/>
        </w:rPr>
        <w:t>2. Mục tiêu:</w:t>
      </w:r>
    </w:p>
    <w:p w14:paraId="55E5D2B4" w14:textId="77777777" w:rsidR="00AC120D" w:rsidRDefault="009A594B">
      <w:pPr>
        <w:pStyle w:val="DoanVB"/>
      </w:pPr>
      <w:r>
        <w:t>Cải thiện trải nghiệm người dùng: Giao diện thân thiện và dễ sử dụng.</w:t>
      </w:r>
    </w:p>
    <w:p w14:paraId="6CD11AFB" w14:textId="77777777" w:rsidR="00AC120D" w:rsidRDefault="009A594B">
      <w:pPr>
        <w:pStyle w:val="DoanVB"/>
      </w:pPr>
      <w:r>
        <w:t>Đa dạng hóa sản phẩm: Cung cấp đa dạng các loại thực phẩm từ các nhà cung cấp uy tín.</w:t>
      </w:r>
    </w:p>
    <w:p w14:paraId="2D04F5FD" w14:textId="77777777" w:rsidR="00AC120D" w:rsidRDefault="009A594B">
      <w:pPr>
        <w:pStyle w:val="DoanVB"/>
      </w:pPr>
      <w:r>
        <w:t xml:space="preserve">Đảm bảo chất lượng dịch vụ: Giao hàng nhanh chóng, đảm bảo vệ sinh </w:t>
      </w:r>
      <w:proofErr w:type="gramStart"/>
      <w:r>
        <w:t>an</w:t>
      </w:r>
      <w:proofErr w:type="gramEnd"/>
      <w:r>
        <w:t xml:space="preserve"> toàn thực phẩm.</w:t>
      </w:r>
    </w:p>
    <w:p w14:paraId="325DA67B" w14:textId="77777777" w:rsidR="00AC120D" w:rsidRDefault="009A594B">
      <w:pPr>
        <w:pStyle w:val="DoanVB"/>
        <w:ind w:firstLine="0"/>
        <w:rPr>
          <w:b/>
          <w:bCs/>
        </w:rPr>
      </w:pPr>
      <w:r>
        <w:rPr>
          <w:b/>
          <w:bCs/>
        </w:rPr>
        <w:t>3. Chức năng chính:</w:t>
      </w:r>
    </w:p>
    <w:p w14:paraId="4DC87FAB" w14:textId="77777777" w:rsidR="00AC120D" w:rsidRDefault="009A594B">
      <w:pPr>
        <w:pStyle w:val="DoanVB"/>
      </w:pPr>
      <w:r>
        <w:t>Đăng nhập/Đăng ký: Cho phép người dùng tạo tài khoản và đăng nhập.</w:t>
      </w:r>
    </w:p>
    <w:p w14:paraId="1FD6ABCC" w14:textId="77777777" w:rsidR="00AC120D" w:rsidRDefault="009A594B">
      <w:pPr>
        <w:pStyle w:val="DoanVB"/>
      </w:pPr>
      <w:r>
        <w:t>Tìm kiếm và lọc: Giúp người dùng tìm kiếm món ăn theo tên, loại món, và các tiêu chí khác.</w:t>
      </w:r>
    </w:p>
    <w:p w14:paraId="09898170" w14:textId="77777777" w:rsidR="00AC120D" w:rsidRDefault="009A594B">
      <w:pPr>
        <w:pStyle w:val="DoanVB"/>
      </w:pPr>
      <w:r>
        <w:t>Giỏ hàng: Người dùng có thể thêm sản phẩm vào giỏ hàng và quản lý giỏ hàng của mình.</w:t>
      </w:r>
    </w:p>
    <w:p w14:paraId="7B374E5F" w14:textId="77777777" w:rsidR="00AC120D" w:rsidRDefault="009A594B">
      <w:pPr>
        <w:pStyle w:val="DoanVB"/>
      </w:pPr>
      <w:r>
        <w:t>Mua hàng: Đặt hàng theo khung giờ</w:t>
      </w:r>
    </w:p>
    <w:p w14:paraId="13C6848E" w14:textId="77777777" w:rsidR="00AC120D" w:rsidRDefault="009A594B">
      <w:pPr>
        <w:pStyle w:val="DoanVB"/>
      </w:pPr>
      <w:r>
        <w:t>Dự kiến sẽ phát triển thêm:</w:t>
      </w:r>
    </w:p>
    <w:p w14:paraId="41D800BF" w14:textId="77777777" w:rsidR="00AC120D" w:rsidRDefault="009A594B">
      <w:pPr>
        <w:pStyle w:val="DoanVB"/>
        <w:numPr>
          <w:ilvl w:val="0"/>
          <w:numId w:val="6"/>
        </w:numPr>
      </w:pPr>
      <w:r>
        <w:t>Thanh toán online</w:t>
      </w:r>
    </w:p>
    <w:p w14:paraId="16A16BF7" w14:textId="77777777" w:rsidR="00AC120D" w:rsidRDefault="009A594B">
      <w:pPr>
        <w:pStyle w:val="DoanVB"/>
        <w:numPr>
          <w:ilvl w:val="0"/>
          <w:numId w:val="6"/>
        </w:numPr>
      </w:pPr>
      <w:r>
        <w:t>Đánh giá món ăn và để lại bình luận</w:t>
      </w:r>
    </w:p>
    <w:p w14:paraId="49B7AEA2" w14:textId="77777777" w:rsidR="00AC120D" w:rsidRDefault="009A594B">
      <w:pPr>
        <w:pStyle w:val="DoanVB"/>
        <w:numPr>
          <w:ilvl w:val="0"/>
          <w:numId w:val="6"/>
        </w:numPr>
      </w:pPr>
      <w:r>
        <w:t>Đánh giá cửa hàng</w:t>
      </w:r>
    </w:p>
    <w:p w14:paraId="26B356C4" w14:textId="77777777" w:rsidR="00AC120D" w:rsidRDefault="009A594B">
      <w:pPr>
        <w:pStyle w:val="DoanVB"/>
        <w:numPr>
          <w:ilvl w:val="0"/>
          <w:numId w:val="6"/>
        </w:numPr>
      </w:pPr>
      <w:r>
        <w:t xml:space="preserve">Recommend </w:t>
      </w:r>
      <w:proofErr w:type="gramStart"/>
      <w:r>
        <w:t>system</w:t>
      </w:r>
      <w:proofErr w:type="gramEnd"/>
    </w:p>
    <w:p w14:paraId="491475D8" w14:textId="77777777" w:rsidR="00AC120D" w:rsidRDefault="009A594B">
      <w:pPr>
        <w:pStyle w:val="DoanVB"/>
        <w:ind w:firstLine="0"/>
        <w:rPr>
          <w:b/>
          <w:bCs/>
        </w:rPr>
      </w:pPr>
      <w:r>
        <w:rPr>
          <w:b/>
          <w:bCs/>
        </w:rPr>
        <w:t>4. Công nghệ sử dụng:</w:t>
      </w:r>
    </w:p>
    <w:p w14:paraId="30F9B4BD" w14:textId="77777777" w:rsidR="00AC120D" w:rsidRDefault="009A594B">
      <w:pPr>
        <w:pStyle w:val="DoanVB"/>
      </w:pPr>
      <w:r>
        <w:t>Front-end: HTML, CSS, JS, REACTJS, MATERIAL-UI và các thư viện hỗ trợ UI khác</w:t>
      </w:r>
    </w:p>
    <w:p w14:paraId="76978542" w14:textId="77777777" w:rsidR="00AC120D" w:rsidRDefault="009A594B">
      <w:pPr>
        <w:pStyle w:val="DoanVB"/>
      </w:pPr>
      <w:r>
        <w:t>Back-end: Python, Django, Django-rest-framework.</w:t>
      </w:r>
    </w:p>
    <w:p w14:paraId="2DE02392" w14:textId="77777777" w:rsidR="00AC120D" w:rsidRDefault="009A594B">
      <w:pPr>
        <w:pStyle w:val="DoanVB"/>
      </w:pPr>
      <w:r>
        <w:lastRenderedPageBreak/>
        <w:t>Cơ sở dữ liệu: MySQL.</w:t>
      </w:r>
    </w:p>
    <w:p w14:paraId="0AC175C7" w14:textId="77777777" w:rsidR="00AC120D" w:rsidRDefault="009A594B">
      <w:pPr>
        <w:pStyle w:val="DoanVB"/>
      </w:pPr>
      <w:r>
        <w:t>Bảo mật: Mã hóa dữ liệu và quản lý phiên làm việc an toàn.</w:t>
      </w:r>
    </w:p>
    <w:p w14:paraId="3AD00FB0" w14:textId="77777777" w:rsidR="00AC120D" w:rsidRDefault="009A594B">
      <w:pPr>
        <w:pStyle w:val="DoanVB"/>
        <w:ind w:firstLine="0"/>
        <w:rPr>
          <w:b/>
          <w:bCs/>
        </w:rPr>
      </w:pPr>
      <w:r>
        <w:rPr>
          <w:b/>
          <w:bCs/>
        </w:rPr>
        <w:t>5. Dự kiến kết quả:</w:t>
      </w:r>
    </w:p>
    <w:p w14:paraId="5AF695D9" w14:textId="77777777" w:rsidR="00AC120D" w:rsidRDefault="009A594B">
      <w:pPr>
        <w:pStyle w:val="DoanVB"/>
      </w:pPr>
      <w:r>
        <w:t>Gia tăng tiện ích cho sinh viên: Tiết kiệm thời gian, đáp ứng nhu cầu ăn uống đa dạng.</w:t>
      </w:r>
    </w:p>
    <w:p w14:paraId="40DF878A" w14:textId="77777777" w:rsidR="00AC120D" w:rsidRDefault="009A594B">
      <w:pPr>
        <w:pStyle w:val="DoanVB"/>
      </w:pPr>
      <w:r>
        <w:t>Thúc đẩy kinh doanh cho các nhà cung cấp địa phương: Mở rộng thị trường tiêu thụ sản phẩm.</w:t>
      </w:r>
    </w:p>
    <w:p w14:paraId="5A5F8D93" w14:textId="77777777" w:rsidR="00AC120D" w:rsidRDefault="009A594B">
      <w:pPr>
        <w:pStyle w:val="DoanVB"/>
      </w:pPr>
      <w:r>
        <w:t>Nâng cao nhận thức về dinh dưỡng: Cung cấp các món ăn không chỉ ngon, bổ, rẻ mà còn phù hợp với nhu cầu sức khỏe của sinh viên.</w:t>
      </w:r>
    </w:p>
    <w:p w14:paraId="1EC73571" w14:textId="77777777" w:rsidR="00AC120D" w:rsidRDefault="009A594B">
      <w:pPr>
        <w:pStyle w:val="DoanVB"/>
        <w:ind w:firstLine="0"/>
        <w:rPr>
          <w:b/>
          <w:bCs/>
        </w:rPr>
      </w:pPr>
      <w:r>
        <w:rPr>
          <w:b/>
          <w:bCs/>
        </w:rPr>
        <w:t>6. Bảng phân công thành viên trong nhóm</w:t>
      </w:r>
    </w:p>
    <w:p w14:paraId="5B59FF40" w14:textId="77777777" w:rsidR="00AC120D" w:rsidRDefault="00AC120D">
      <w:pPr>
        <w:pStyle w:val="DoanVB"/>
        <w:ind w:firstLine="0"/>
        <w:rPr>
          <w:b/>
          <w:bCs/>
        </w:rPr>
      </w:pPr>
    </w:p>
    <w:tbl>
      <w:tblPr>
        <w:tblStyle w:val="TableGrid"/>
        <w:tblW w:w="11625" w:type="dxa"/>
        <w:tblInd w:w="-1565" w:type="dxa"/>
        <w:tblLook w:val="04A0" w:firstRow="1" w:lastRow="0" w:firstColumn="1" w:lastColumn="0" w:noHBand="0" w:noVBand="1"/>
      </w:tblPr>
      <w:tblGrid>
        <w:gridCol w:w="2202"/>
        <w:gridCol w:w="3727"/>
        <w:gridCol w:w="1516"/>
        <w:gridCol w:w="2904"/>
        <w:gridCol w:w="1276"/>
      </w:tblGrid>
      <w:tr w:rsidR="00AC120D" w14:paraId="4D9B8973" w14:textId="77777777">
        <w:tc>
          <w:tcPr>
            <w:tcW w:w="2202" w:type="dxa"/>
          </w:tcPr>
          <w:p w14:paraId="26A213DE" w14:textId="77777777" w:rsidR="00AC120D" w:rsidRDefault="009A594B">
            <w:pPr>
              <w:pStyle w:val="DoanVB"/>
              <w:ind w:firstLine="0"/>
              <w:jc w:val="center"/>
              <w:rPr>
                <w:b/>
                <w:bCs/>
              </w:rPr>
            </w:pPr>
            <w:r>
              <w:rPr>
                <w:b/>
                <w:bCs/>
              </w:rPr>
              <w:t>Họ và tên</w:t>
            </w:r>
          </w:p>
        </w:tc>
        <w:tc>
          <w:tcPr>
            <w:tcW w:w="3727" w:type="dxa"/>
          </w:tcPr>
          <w:p w14:paraId="32E0E86B" w14:textId="77777777" w:rsidR="00AC120D" w:rsidRDefault="009A594B">
            <w:pPr>
              <w:pStyle w:val="DoanVB"/>
              <w:ind w:firstLine="0"/>
              <w:jc w:val="center"/>
              <w:rPr>
                <w:b/>
                <w:bCs/>
              </w:rPr>
            </w:pPr>
            <w:r>
              <w:rPr>
                <w:b/>
                <w:bCs/>
              </w:rPr>
              <w:t>Email</w:t>
            </w:r>
          </w:p>
        </w:tc>
        <w:tc>
          <w:tcPr>
            <w:tcW w:w="1516" w:type="dxa"/>
          </w:tcPr>
          <w:p w14:paraId="79411042" w14:textId="77777777" w:rsidR="00AC120D" w:rsidRDefault="009A594B">
            <w:pPr>
              <w:pStyle w:val="DoanVB"/>
              <w:ind w:firstLine="0"/>
              <w:jc w:val="center"/>
              <w:rPr>
                <w:b/>
                <w:bCs/>
              </w:rPr>
            </w:pPr>
            <w:r>
              <w:rPr>
                <w:b/>
                <w:bCs/>
              </w:rPr>
              <w:t>Điện thoại</w:t>
            </w:r>
          </w:p>
        </w:tc>
        <w:tc>
          <w:tcPr>
            <w:tcW w:w="2904" w:type="dxa"/>
          </w:tcPr>
          <w:p w14:paraId="5019A771" w14:textId="77777777" w:rsidR="00AC120D" w:rsidRDefault="009A594B">
            <w:pPr>
              <w:pStyle w:val="DoanVB"/>
              <w:ind w:firstLine="0"/>
              <w:jc w:val="center"/>
              <w:rPr>
                <w:b/>
                <w:bCs/>
              </w:rPr>
            </w:pPr>
            <w:r>
              <w:rPr>
                <w:b/>
                <w:bCs/>
              </w:rPr>
              <w:t>Công việc</w:t>
            </w:r>
          </w:p>
        </w:tc>
        <w:tc>
          <w:tcPr>
            <w:tcW w:w="1276" w:type="dxa"/>
          </w:tcPr>
          <w:p w14:paraId="03397072" w14:textId="77777777" w:rsidR="00AC120D" w:rsidRDefault="009A594B">
            <w:pPr>
              <w:pStyle w:val="DoanVB"/>
              <w:ind w:firstLine="0"/>
              <w:jc w:val="center"/>
              <w:rPr>
                <w:b/>
                <w:bCs/>
              </w:rPr>
            </w:pPr>
            <w:r>
              <w:rPr>
                <w:b/>
                <w:bCs/>
              </w:rPr>
              <w:t>Đánh giá</w:t>
            </w:r>
          </w:p>
        </w:tc>
      </w:tr>
      <w:tr w:rsidR="00AC120D" w14:paraId="447B4A78" w14:textId="77777777">
        <w:tc>
          <w:tcPr>
            <w:tcW w:w="2202" w:type="dxa"/>
          </w:tcPr>
          <w:p w14:paraId="62F4D7EB" w14:textId="77777777" w:rsidR="00AC120D" w:rsidRDefault="009A594B">
            <w:pPr>
              <w:pStyle w:val="DoanVB"/>
              <w:ind w:firstLine="0"/>
              <w:jc w:val="center"/>
            </w:pPr>
            <w:r>
              <w:t>Phương Hải Đăng</w:t>
            </w:r>
          </w:p>
        </w:tc>
        <w:tc>
          <w:tcPr>
            <w:tcW w:w="3727" w:type="dxa"/>
          </w:tcPr>
          <w:p w14:paraId="660C4CBA" w14:textId="77777777" w:rsidR="00AC120D" w:rsidRDefault="00000000">
            <w:pPr>
              <w:pStyle w:val="DoanVB"/>
              <w:ind w:firstLine="0"/>
              <w:jc w:val="center"/>
            </w:pPr>
            <w:hyperlink r:id="rId11" w:history="1">
              <w:r w:rsidR="009A594B">
                <w:rPr>
                  <w:rStyle w:val="Hyperlink"/>
                </w:rPr>
                <w:t>haidang02032003@gmail.com</w:t>
              </w:r>
            </w:hyperlink>
          </w:p>
        </w:tc>
        <w:tc>
          <w:tcPr>
            <w:tcW w:w="1516" w:type="dxa"/>
          </w:tcPr>
          <w:p w14:paraId="00E86D2A" w14:textId="77777777" w:rsidR="00AC120D" w:rsidRDefault="009A594B">
            <w:pPr>
              <w:pStyle w:val="DoanVB"/>
              <w:ind w:firstLine="0"/>
              <w:jc w:val="center"/>
            </w:pPr>
            <w:r>
              <w:t>0335380952</w:t>
            </w:r>
          </w:p>
        </w:tc>
        <w:tc>
          <w:tcPr>
            <w:tcW w:w="2904" w:type="dxa"/>
          </w:tcPr>
          <w:p w14:paraId="6FB0A5D1" w14:textId="77777777" w:rsidR="00AC120D" w:rsidRDefault="009A594B">
            <w:pPr>
              <w:pStyle w:val="DoanVB"/>
              <w:ind w:firstLine="0"/>
              <w:jc w:val="center"/>
            </w:pPr>
            <w:r>
              <w:t>Quản lý dự án, chia việc cho mọi người, thực hiện viết API các router, nghiên cứu và làm chức năng nhận diện thẻ sinh viên, tham gia làm báo cáo</w:t>
            </w:r>
          </w:p>
        </w:tc>
        <w:tc>
          <w:tcPr>
            <w:tcW w:w="1276" w:type="dxa"/>
          </w:tcPr>
          <w:p w14:paraId="66D640A8" w14:textId="77777777" w:rsidR="00AC120D" w:rsidRDefault="00AC120D">
            <w:pPr>
              <w:pStyle w:val="DoanVB"/>
              <w:ind w:firstLine="0"/>
              <w:jc w:val="center"/>
            </w:pPr>
          </w:p>
        </w:tc>
      </w:tr>
      <w:tr w:rsidR="00AC120D" w14:paraId="1F340B4F" w14:textId="77777777">
        <w:tc>
          <w:tcPr>
            <w:tcW w:w="2202" w:type="dxa"/>
          </w:tcPr>
          <w:p w14:paraId="48E4A47A" w14:textId="77777777" w:rsidR="00AC120D" w:rsidRDefault="009A594B">
            <w:pPr>
              <w:pStyle w:val="DoanVB"/>
              <w:ind w:firstLine="0"/>
              <w:jc w:val="center"/>
            </w:pPr>
            <w:r>
              <w:t>Bùi Văn Anh</w:t>
            </w:r>
          </w:p>
        </w:tc>
        <w:tc>
          <w:tcPr>
            <w:tcW w:w="3727" w:type="dxa"/>
          </w:tcPr>
          <w:p w14:paraId="0686AFB8" w14:textId="77777777" w:rsidR="00AC120D" w:rsidRDefault="009A594B">
            <w:pPr>
              <w:pStyle w:val="DoanVB"/>
              <w:ind w:firstLine="0"/>
              <w:jc w:val="center"/>
            </w:pPr>
            <w:r>
              <w:t>buivananh01072003@gmail.com</w:t>
            </w:r>
          </w:p>
        </w:tc>
        <w:tc>
          <w:tcPr>
            <w:tcW w:w="1516" w:type="dxa"/>
          </w:tcPr>
          <w:p w14:paraId="780FDFAF" w14:textId="77777777" w:rsidR="00AC120D" w:rsidRDefault="009A594B">
            <w:pPr>
              <w:pStyle w:val="DoanVB"/>
              <w:ind w:firstLine="0"/>
              <w:jc w:val="center"/>
            </w:pPr>
            <w:r>
              <w:rPr>
                <w:rFonts w:ascii="Segoe UI Historic" w:hAnsi="Segoe UI Historic" w:cs="Segoe UI Historic"/>
                <w:color w:val="050505"/>
                <w:sz w:val="23"/>
                <w:szCs w:val="23"/>
                <w:shd w:val="clear" w:color="auto" w:fill="F0F0F0"/>
              </w:rPr>
              <w:t>0988794435</w:t>
            </w:r>
          </w:p>
        </w:tc>
        <w:tc>
          <w:tcPr>
            <w:tcW w:w="2904" w:type="dxa"/>
          </w:tcPr>
          <w:p w14:paraId="14054579" w14:textId="77777777" w:rsidR="00AC120D" w:rsidRDefault="009A594B">
            <w:pPr>
              <w:pStyle w:val="DoanVB"/>
              <w:ind w:firstLine="0"/>
              <w:jc w:val="center"/>
            </w:pPr>
            <w:r>
              <w:t>Phân tích yêu cầu bài toán và các chức năng người dùng, thực hiện việc hoàn thiện giao diện người dùng, kết nối với các api của backend</w:t>
            </w:r>
          </w:p>
        </w:tc>
        <w:tc>
          <w:tcPr>
            <w:tcW w:w="1276" w:type="dxa"/>
          </w:tcPr>
          <w:p w14:paraId="2946E10A" w14:textId="77777777" w:rsidR="00AC120D" w:rsidRDefault="00AC120D">
            <w:pPr>
              <w:pStyle w:val="DoanVB"/>
              <w:ind w:firstLine="0"/>
              <w:jc w:val="center"/>
            </w:pPr>
          </w:p>
        </w:tc>
      </w:tr>
      <w:tr w:rsidR="00AC120D" w14:paraId="7FF4B30B" w14:textId="77777777">
        <w:tc>
          <w:tcPr>
            <w:tcW w:w="2202" w:type="dxa"/>
          </w:tcPr>
          <w:p w14:paraId="2AA2A4E6" w14:textId="77777777" w:rsidR="00AC120D" w:rsidRDefault="009A594B">
            <w:pPr>
              <w:pStyle w:val="DoanVB"/>
              <w:ind w:firstLine="0"/>
              <w:jc w:val="center"/>
            </w:pPr>
            <w:r>
              <w:t>Dương Thị Thuỳ Linh</w:t>
            </w:r>
          </w:p>
        </w:tc>
        <w:tc>
          <w:tcPr>
            <w:tcW w:w="3727" w:type="dxa"/>
          </w:tcPr>
          <w:p w14:paraId="3C9CE52B" w14:textId="77777777" w:rsidR="00AC120D" w:rsidRDefault="009A594B">
            <w:pPr>
              <w:pStyle w:val="DoanVB"/>
              <w:ind w:firstLine="0"/>
              <w:jc w:val="center"/>
            </w:pPr>
            <w:r>
              <w:t>linhthuyduong14923@gmail.com</w:t>
            </w:r>
          </w:p>
        </w:tc>
        <w:tc>
          <w:tcPr>
            <w:tcW w:w="1516" w:type="dxa"/>
          </w:tcPr>
          <w:p w14:paraId="6A1085C0" w14:textId="77777777" w:rsidR="00AC120D" w:rsidRDefault="009A594B">
            <w:pPr>
              <w:pStyle w:val="DoanVB"/>
              <w:ind w:firstLine="0"/>
              <w:jc w:val="center"/>
            </w:pPr>
            <w:r>
              <w:t>0366092088</w:t>
            </w:r>
          </w:p>
        </w:tc>
        <w:tc>
          <w:tcPr>
            <w:tcW w:w="2904" w:type="dxa"/>
          </w:tcPr>
          <w:p w14:paraId="16E7FC81" w14:textId="77777777" w:rsidR="00AC120D" w:rsidRDefault="009A594B">
            <w:pPr>
              <w:pStyle w:val="DoanVB"/>
              <w:ind w:firstLine="0"/>
              <w:jc w:val="center"/>
            </w:pPr>
            <w:r>
              <w:t>Thiết kế giao diện và thực hiện test các chức năng khi đã hoàn thành, đưa ra các góp ý và tham gia làm báo cáo</w:t>
            </w:r>
          </w:p>
        </w:tc>
        <w:tc>
          <w:tcPr>
            <w:tcW w:w="1276" w:type="dxa"/>
          </w:tcPr>
          <w:p w14:paraId="5CCEADF7" w14:textId="77777777" w:rsidR="00AC120D" w:rsidRDefault="00AC120D">
            <w:pPr>
              <w:pStyle w:val="DoanVB"/>
              <w:ind w:firstLine="0"/>
              <w:jc w:val="center"/>
            </w:pPr>
          </w:p>
        </w:tc>
      </w:tr>
      <w:tr w:rsidR="00AC120D" w14:paraId="1EBB0C9E" w14:textId="77777777">
        <w:trPr>
          <w:trHeight w:val="694"/>
        </w:trPr>
        <w:tc>
          <w:tcPr>
            <w:tcW w:w="2202" w:type="dxa"/>
          </w:tcPr>
          <w:p w14:paraId="6985B6C9" w14:textId="77777777" w:rsidR="00AC120D" w:rsidRDefault="009A594B">
            <w:pPr>
              <w:pStyle w:val="DoanVB"/>
              <w:ind w:firstLine="0"/>
              <w:jc w:val="center"/>
            </w:pPr>
            <w:r>
              <w:t>Đỗ Quốc Việt</w:t>
            </w:r>
          </w:p>
        </w:tc>
        <w:tc>
          <w:tcPr>
            <w:tcW w:w="3727" w:type="dxa"/>
          </w:tcPr>
          <w:p w14:paraId="49C23EB8" w14:textId="77777777" w:rsidR="00AC120D" w:rsidRDefault="009A594B">
            <w:pPr>
              <w:pStyle w:val="DoanVB"/>
              <w:ind w:firstLine="0"/>
              <w:jc w:val="center"/>
            </w:pPr>
            <w:r>
              <w:t>viet1234561231@gmail.com</w:t>
            </w:r>
          </w:p>
        </w:tc>
        <w:tc>
          <w:tcPr>
            <w:tcW w:w="1516" w:type="dxa"/>
          </w:tcPr>
          <w:p w14:paraId="3BED02CB" w14:textId="77777777" w:rsidR="00AC120D" w:rsidRDefault="009A594B">
            <w:pPr>
              <w:pStyle w:val="DoanVB"/>
              <w:ind w:firstLine="0"/>
              <w:jc w:val="center"/>
            </w:pPr>
            <w:r>
              <w:rPr>
                <w:rFonts w:ascii="Segoe UI Historic" w:hAnsi="Segoe UI Historic" w:cs="Segoe UI Historic"/>
                <w:color w:val="050505"/>
                <w:sz w:val="23"/>
                <w:szCs w:val="23"/>
                <w:shd w:val="clear" w:color="auto" w:fill="F0F0F0"/>
              </w:rPr>
              <w:t>0868292137</w:t>
            </w:r>
          </w:p>
        </w:tc>
        <w:tc>
          <w:tcPr>
            <w:tcW w:w="2904" w:type="dxa"/>
          </w:tcPr>
          <w:p w14:paraId="0E90F972" w14:textId="77777777" w:rsidR="00AC120D" w:rsidRDefault="009A594B">
            <w:pPr>
              <w:pStyle w:val="DoanVB"/>
              <w:ind w:firstLine="0"/>
              <w:jc w:val="center"/>
            </w:pPr>
            <w:r>
              <w:t xml:space="preserve">Phân tích yêu cầu bài toán và các chức năng </w:t>
            </w:r>
            <w:r>
              <w:lastRenderedPageBreak/>
              <w:t>admin, thực hiện việc hoàn thiện giao diện admin, kết nối với các api của backend</w:t>
            </w:r>
          </w:p>
        </w:tc>
        <w:tc>
          <w:tcPr>
            <w:tcW w:w="1276" w:type="dxa"/>
          </w:tcPr>
          <w:p w14:paraId="6ABE39C4" w14:textId="77777777" w:rsidR="00AC120D" w:rsidRDefault="00AC120D">
            <w:pPr>
              <w:pStyle w:val="DoanVB"/>
              <w:ind w:firstLine="0"/>
              <w:jc w:val="center"/>
            </w:pPr>
          </w:p>
        </w:tc>
      </w:tr>
    </w:tbl>
    <w:p w14:paraId="08DFB8E8" w14:textId="77777777" w:rsidR="00AC120D" w:rsidRDefault="00AC120D"/>
    <w:p w14:paraId="09C555E8" w14:textId="77777777" w:rsidR="00AC120D" w:rsidRDefault="00AC120D">
      <w:pPr>
        <w:pStyle w:val="Heading1"/>
        <w:sectPr w:rsidR="00AC120D">
          <w:footerReference w:type="default" r:id="rId12"/>
          <w:pgSz w:w="11907" w:h="16840"/>
          <w:pgMar w:top="1134" w:right="851" w:bottom="1134" w:left="1701" w:header="567" w:footer="567" w:gutter="0"/>
          <w:pgNumType w:start="1"/>
          <w:cols w:space="720"/>
          <w:docGrid w:linePitch="360"/>
        </w:sectPr>
      </w:pPr>
      <w:bookmarkStart w:id="2" w:name="_Toc165929374"/>
    </w:p>
    <w:p w14:paraId="727D4C8A" w14:textId="77777777" w:rsidR="00AC120D" w:rsidRDefault="009A594B">
      <w:pPr>
        <w:pStyle w:val="Heading1"/>
      </w:pPr>
      <w:bookmarkStart w:id="3" w:name="_Toc165929915"/>
      <w:bookmarkStart w:id="4" w:name="_Toc166658372"/>
      <w:bookmarkStart w:id="5" w:name="_Toc166658434"/>
      <w:r>
        <w:lastRenderedPageBreak/>
        <w:t>Khảo sát bài toán</w:t>
      </w:r>
      <w:bookmarkEnd w:id="2"/>
      <w:bookmarkEnd w:id="3"/>
      <w:bookmarkEnd w:id="4"/>
      <w:bookmarkEnd w:id="5"/>
    </w:p>
    <w:p w14:paraId="4BEE513A" w14:textId="77777777" w:rsidR="00AC120D" w:rsidRDefault="009A594B">
      <w:pPr>
        <w:pStyle w:val="Heading2"/>
      </w:pPr>
      <w:bookmarkStart w:id="6" w:name="_Toc165929916"/>
      <w:bookmarkStart w:id="7" w:name="_Toc166658435"/>
      <w:bookmarkStart w:id="8" w:name="_Toc165929375"/>
      <w:bookmarkStart w:id="9" w:name="_Toc166658373"/>
      <w:r>
        <w:t>Mô tả bài toán</w:t>
      </w:r>
      <w:bookmarkEnd w:id="6"/>
      <w:bookmarkEnd w:id="7"/>
      <w:bookmarkEnd w:id="8"/>
      <w:bookmarkEnd w:id="9"/>
    </w:p>
    <w:p w14:paraId="10AF0B18" w14:textId="77777777" w:rsidR="00AC120D" w:rsidRDefault="009A594B">
      <w:pPr>
        <w:pStyle w:val="Heading3"/>
      </w:pPr>
      <w:bookmarkStart w:id="10" w:name="_Toc165929917"/>
      <w:bookmarkStart w:id="11" w:name="_Toc166658374"/>
      <w:bookmarkStart w:id="12" w:name="_Toc166658436"/>
      <w:bookmarkStart w:id="13" w:name="_Toc165929376"/>
      <w:r>
        <w:t>Mục tiêu</w:t>
      </w:r>
      <w:bookmarkEnd w:id="10"/>
      <w:bookmarkEnd w:id="11"/>
      <w:bookmarkEnd w:id="12"/>
      <w:bookmarkEnd w:id="13"/>
    </w:p>
    <w:p w14:paraId="26495636" w14:textId="77777777" w:rsidR="00AC120D" w:rsidRDefault="009A594B">
      <w:r>
        <w:t>Vấn đề ăn trưa ở trường gặp một vài bất cập như sau:</w:t>
      </w:r>
    </w:p>
    <w:p w14:paraId="667D1BD3" w14:textId="77777777" w:rsidR="00AC120D" w:rsidRDefault="009A594B">
      <w:r>
        <w:t>-</w:t>
      </w:r>
      <w:r>
        <w:tab/>
        <w:t>Quán ăn xung quanh trường quá ít.</w:t>
      </w:r>
    </w:p>
    <w:p w14:paraId="68A14F0F" w14:textId="77777777" w:rsidR="00AC120D" w:rsidRDefault="009A594B">
      <w:r>
        <w:t>-</w:t>
      </w:r>
      <w:r>
        <w:tab/>
        <w:t>Phải xếp hàng quá lâu để nhận được đồ ăn từ căng tin.</w:t>
      </w:r>
    </w:p>
    <w:p w14:paraId="0F62D163" w14:textId="77777777" w:rsidR="00AC120D" w:rsidRDefault="009A594B">
      <w:r>
        <w:t>-</w:t>
      </w:r>
      <w:r>
        <w:tab/>
        <w:t>Căng tin hết đồ ăn vào những giờ cao điểm.</w:t>
      </w:r>
    </w:p>
    <w:p w14:paraId="5D077BC2" w14:textId="77777777" w:rsidR="00AC120D" w:rsidRDefault="009A594B">
      <w:r>
        <w:t>-</w:t>
      </w:r>
      <w:r>
        <w:tab/>
        <w:t>Thực đơn căng tin không đa dạng.</w:t>
      </w:r>
    </w:p>
    <w:p w14:paraId="0323B58B" w14:textId="77777777" w:rsidR="00AC120D" w:rsidRDefault="009A594B">
      <w:r>
        <w:t>-</w:t>
      </w:r>
      <w:r>
        <w:tab/>
        <w:t>Khách hàng không có thời gian đi ăn ngoài.</w:t>
      </w:r>
    </w:p>
    <w:p w14:paraId="0BF856D6" w14:textId="77777777" w:rsidR="00AC120D" w:rsidRDefault="009A594B">
      <w:r>
        <w:t>Vì vậy, hệ thống giao đồ ăn được xây dựng để đưa ra giải pháp tối ưu hơn cho việc quản lý, giao đồ ăn.</w:t>
      </w:r>
    </w:p>
    <w:p w14:paraId="51281235" w14:textId="77777777" w:rsidR="00AC120D" w:rsidRDefault="009A594B">
      <w:pPr>
        <w:pStyle w:val="Heading3"/>
      </w:pPr>
      <w:bookmarkStart w:id="14" w:name="_Toc165929377"/>
      <w:bookmarkStart w:id="15" w:name="_Toc165929918"/>
      <w:bookmarkStart w:id="16" w:name="_Toc166658375"/>
      <w:bookmarkStart w:id="17" w:name="_Toc166658437"/>
      <w:r>
        <w:t>Chức năng</w:t>
      </w:r>
      <w:bookmarkEnd w:id="14"/>
      <w:bookmarkEnd w:id="15"/>
      <w:bookmarkEnd w:id="16"/>
      <w:bookmarkEnd w:id="17"/>
    </w:p>
    <w:p w14:paraId="094F4A26" w14:textId="77777777" w:rsidR="00AC120D" w:rsidRDefault="009A594B">
      <w:pPr>
        <w:pStyle w:val="ListParagraph"/>
        <w:numPr>
          <w:ilvl w:val="0"/>
          <w:numId w:val="7"/>
        </w:numPr>
      </w:pPr>
      <w:r>
        <w:t>Chức năng:</w:t>
      </w:r>
    </w:p>
    <w:p w14:paraId="41DC4243" w14:textId="77777777" w:rsidR="00AC120D" w:rsidRDefault="009A594B">
      <w:pPr>
        <w:pStyle w:val="ListParagraph"/>
        <w:numPr>
          <w:ilvl w:val="1"/>
          <w:numId w:val="7"/>
        </w:numPr>
      </w:pPr>
      <w:r>
        <w:t>Người dùng: đăng ký, đăng nhập, quên mật khẩu, xem và cập nhật hồ sơ cá nhân, thêm vào giỏ hàng, đặt hàng</w:t>
      </w:r>
    </w:p>
    <w:p w14:paraId="39E6CF7E" w14:textId="77777777" w:rsidR="00AC120D" w:rsidRDefault="009A594B">
      <w:pPr>
        <w:pStyle w:val="ListParagraph"/>
        <w:numPr>
          <w:ilvl w:val="1"/>
          <w:numId w:val="7"/>
        </w:numPr>
      </w:pPr>
      <w:r>
        <w:t>Tìm kiếm: tìm kiếm món ăn theo từ khoá</w:t>
      </w:r>
    </w:p>
    <w:p w14:paraId="66B2F5BB" w14:textId="77777777" w:rsidR="00AC120D" w:rsidRDefault="009A594B">
      <w:pPr>
        <w:pStyle w:val="ListParagraph"/>
        <w:numPr>
          <w:ilvl w:val="1"/>
          <w:numId w:val="7"/>
        </w:numPr>
      </w:pPr>
      <w:r>
        <w:t>Quản lý giỏ hàng: thêm, sửa, xoá số lượng món ăn trong giỏ hàng</w:t>
      </w:r>
    </w:p>
    <w:p w14:paraId="7A89E26B" w14:textId="77777777" w:rsidR="00AC120D" w:rsidRDefault="009A594B">
      <w:pPr>
        <w:pStyle w:val="ListParagraph"/>
        <w:numPr>
          <w:ilvl w:val="1"/>
          <w:numId w:val="7"/>
        </w:numPr>
      </w:pPr>
      <w:r>
        <w:t>Đặt hàng</w:t>
      </w:r>
    </w:p>
    <w:p w14:paraId="16C01AC2" w14:textId="77777777" w:rsidR="00AC120D" w:rsidRDefault="009A594B">
      <w:pPr>
        <w:pStyle w:val="ListParagraph"/>
        <w:numPr>
          <w:ilvl w:val="1"/>
          <w:numId w:val="7"/>
        </w:numPr>
      </w:pPr>
      <w:r>
        <w:t>Thanh toán online: dự định phát triển sau</w:t>
      </w:r>
    </w:p>
    <w:p w14:paraId="62CF4FED" w14:textId="77777777" w:rsidR="00AC120D" w:rsidRDefault="009A594B">
      <w:pPr>
        <w:pStyle w:val="ListParagraph"/>
        <w:numPr>
          <w:ilvl w:val="1"/>
          <w:numId w:val="7"/>
        </w:numPr>
      </w:pPr>
      <w:r>
        <w:t xml:space="preserve">Đánh giá và phản </w:t>
      </w:r>
      <w:proofErr w:type="gramStart"/>
      <w:r>
        <w:t>hồi :</w:t>
      </w:r>
      <w:proofErr w:type="gramEnd"/>
      <w:r>
        <w:t xml:space="preserve"> dự định phát triển sau</w:t>
      </w:r>
    </w:p>
    <w:p w14:paraId="463A33EE" w14:textId="77777777" w:rsidR="00AC120D" w:rsidRDefault="009A594B">
      <w:pPr>
        <w:pStyle w:val="ListParagraph"/>
        <w:numPr>
          <w:ilvl w:val="0"/>
          <w:numId w:val="7"/>
        </w:numPr>
      </w:pPr>
      <w:r>
        <w:t>Phi chức năng:</w:t>
      </w:r>
    </w:p>
    <w:p w14:paraId="41E6FC77" w14:textId="77777777" w:rsidR="00AC120D" w:rsidRDefault="009A594B">
      <w:pPr>
        <w:pStyle w:val="ListParagraph"/>
        <w:numPr>
          <w:ilvl w:val="1"/>
          <w:numId w:val="7"/>
        </w:numPr>
      </w:pPr>
      <w:r>
        <w:t>Bảo mật: đảm bảo an toàn thông tin cá nhân và giao dịch của khách hàng</w:t>
      </w:r>
    </w:p>
    <w:p w14:paraId="55703440" w14:textId="77777777" w:rsidR="00AC120D" w:rsidRDefault="009A594B">
      <w:pPr>
        <w:pStyle w:val="ListParagraph"/>
        <w:numPr>
          <w:ilvl w:val="1"/>
          <w:numId w:val="7"/>
        </w:numPr>
      </w:pPr>
      <w:r>
        <w:t>Hiệu suất: tải trang nhanh</w:t>
      </w:r>
    </w:p>
    <w:p w14:paraId="4C915EFB" w14:textId="77777777" w:rsidR="00AC120D" w:rsidRDefault="009A594B">
      <w:pPr>
        <w:pStyle w:val="ListParagraph"/>
        <w:numPr>
          <w:ilvl w:val="1"/>
          <w:numId w:val="7"/>
        </w:numPr>
      </w:pPr>
      <w:r>
        <w:t>Khả năng mở rộng</w:t>
      </w:r>
    </w:p>
    <w:p w14:paraId="7FF593F4" w14:textId="77777777" w:rsidR="00AC120D" w:rsidRDefault="009A594B">
      <w:pPr>
        <w:pStyle w:val="ListParagraph"/>
        <w:numPr>
          <w:ilvl w:val="1"/>
          <w:numId w:val="7"/>
        </w:numPr>
      </w:pPr>
      <w:r>
        <w:t>Dễ dàng bảo trì</w:t>
      </w:r>
    </w:p>
    <w:p w14:paraId="0B39F081" w14:textId="77777777" w:rsidR="00AC120D" w:rsidRDefault="009A594B">
      <w:pPr>
        <w:pStyle w:val="Heading3"/>
      </w:pPr>
      <w:bookmarkStart w:id="18" w:name="_Toc165929919"/>
      <w:bookmarkStart w:id="19" w:name="_Toc166658376"/>
      <w:bookmarkStart w:id="20" w:name="_Toc166658438"/>
      <w:bookmarkStart w:id="21" w:name="_Toc165929378"/>
      <w:r>
        <w:t>Dữ liệu đầu vào và đầu ra</w:t>
      </w:r>
      <w:bookmarkEnd w:id="18"/>
      <w:bookmarkEnd w:id="19"/>
      <w:bookmarkEnd w:id="20"/>
      <w:bookmarkEnd w:id="21"/>
    </w:p>
    <w:p w14:paraId="48CC37E4" w14:textId="77777777" w:rsidR="00AC120D" w:rsidRDefault="009A594B">
      <w:pPr>
        <w:pStyle w:val="ListParagraph"/>
        <w:numPr>
          <w:ilvl w:val="0"/>
          <w:numId w:val="8"/>
        </w:numPr>
      </w:pPr>
      <w:r>
        <w:t>Đầu vào:</w:t>
      </w:r>
    </w:p>
    <w:p w14:paraId="5D88F40D" w14:textId="77777777" w:rsidR="00AC120D" w:rsidRDefault="009A594B">
      <w:pPr>
        <w:pStyle w:val="ListParagraph"/>
        <w:numPr>
          <w:ilvl w:val="0"/>
          <w:numId w:val="9"/>
        </w:numPr>
      </w:pPr>
      <w:r>
        <w:t>Thông tin đăng ký/đăng nhập</w:t>
      </w:r>
    </w:p>
    <w:p w14:paraId="6A0788D6" w14:textId="77777777" w:rsidR="00AC120D" w:rsidRDefault="009A594B">
      <w:pPr>
        <w:pStyle w:val="ListParagraph"/>
        <w:numPr>
          <w:ilvl w:val="0"/>
          <w:numId w:val="9"/>
        </w:numPr>
      </w:pPr>
      <w:r>
        <w:t>Yêu cầu tìm kiếm</w:t>
      </w:r>
    </w:p>
    <w:p w14:paraId="3E196C15" w14:textId="77777777" w:rsidR="00AC120D" w:rsidRDefault="009A594B">
      <w:pPr>
        <w:pStyle w:val="ListParagraph"/>
        <w:numPr>
          <w:ilvl w:val="0"/>
          <w:numId w:val="9"/>
        </w:numPr>
      </w:pPr>
      <w:r>
        <w:t>Các thao tác trên giỏ hàng (</w:t>
      </w:r>
      <w:proofErr w:type="gramStart"/>
      <w:r>
        <w:t>thêm,sửa</w:t>
      </w:r>
      <w:proofErr w:type="gramEnd"/>
      <w:r>
        <w:t>,xoá)</w:t>
      </w:r>
    </w:p>
    <w:p w14:paraId="70544282" w14:textId="77777777" w:rsidR="00AC120D" w:rsidRDefault="009A594B">
      <w:pPr>
        <w:pStyle w:val="ListParagraph"/>
        <w:numPr>
          <w:ilvl w:val="0"/>
          <w:numId w:val="9"/>
        </w:numPr>
      </w:pPr>
      <w:r>
        <w:t>Thông tin đặt hàng</w:t>
      </w:r>
    </w:p>
    <w:p w14:paraId="6B88701B" w14:textId="77777777" w:rsidR="00AC120D" w:rsidRDefault="009A594B">
      <w:pPr>
        <w:pStyle w:val="ListParagraph"/>
        <w:numPr>
          <w:ilvl w:val="0"/>
          <w:numId w:val="8"/>
        </w:numPr>
      </w:pPr>
      <w:r>
        <w:t>Đầu ra:</w:t>
      </w:r>
    </w:p>
    <w:p w14:paraId="6C41B7D0" w14:textId="77777777" w:rsidR="00AC120D" w:rsidRDefault="009A594B">
      <w:pPr>
        <w:pStyle w:val="ListParagraph"/>
        <w:numPr>
          <w:ilvl w:val="1"/>
          <w:numId w:val="8"/>
        </w:numPr>
      </w:pPr>
      <w:r>
        <w:lastRenderedPageBreak/>
        <w:t>Kết quả đăng ký đăng nhập</w:t>
      </w:r>
    </w:p>
    <w:p w14:paraId="30359815" w14:textId="77777777" w:rsidR="00AC120D" w:rsidRDefault="009A594B">
      <w:pPr>
        <w:pStyle w:val="ListParagraph"/>
        <w:numPr>
          <w:ilvl w:val="1"/>
          <w:numId w:val="8"/>
        </w:numPr>
      </w:pPr>
      <w:r>
        <w:t>Danh sách món ăn theo tiêu chí tìm kiếm</w:t>
      </w:r>
    </w:p>
    <w:p w14:paraId="1318184D" w14:textId="77777777" w:rsidR="00AC120D" w:rsidRDefault="009A594B">
      <w:pPr>
        <w:pStyle w:val="ListParagraph"/>
        <w:numPr>
          <w:ilvl w:val="1"/>
          <w:numId w:val="8"/>
        </w:numPr>
      </w:pPr>
      <w:r>
        <w:t>Tổng số tiền cần thanh toán trong giỏ hàng</w:t>
      </w:r>
    </w:p>
    <w:p w14:paraId="1E68FE11" w14:textId="77777777" w:rsidR="00AC120D" w:rsidRDefault="009A594B">
      <w:pPr>
        <w:pStyle w:val="ListParagraph"/>
        <w:numPr>
          <w:ilvl w:val="1"/>
          <w:numId w:val="8"/>
        </w:numPr>
      </w:pPr>
      <w:r>
        <w:t>Xác nhận đơn hàng và thông báo về tình trạng đơn hàng</w:t>
      </w:r>
    </w:p>
    <w:p w14:paraId="3CE79F94" w14:textId="77777777" w:rsidR="00AC120D" w:rsidRDefault="009A594B">
      <w:pPr>
        <w:pStyle w:val="Heading3"/>
      </w:pPr>
      <w:bookmarkStart w:id="22" w:name="_Toc165929379"/>
      <w:bookmarkStart w:id="23" w:name="_Toc165929920"/>
      <w:bookmarkStart w:id="24" w:name="_Toc166658377"/>
      <w:bookmarkStart w:id="25" w:name="_Toc166658439"/>
      <w:r>
        <w:t>Sơ đồ luồng dữ liệu</w:t>
      </w:r>
      <w:bookmarkEnd w:id="22"/>
      <w:bookmarkEnd w:id="23"/>
      <w:bookmarkEnd w:id="24"/>
      <w:bookmarkEnd w:id="25"/>
    </w:p>
    <w:p w14:paraId="1CE1BC98" w14:textId="77777777" w:rsidR="00AC120D" w:rsidRDefault="009A594B">
      <w:r>
        <w:rPr>
          <w:noProof/>
          <w:lang w:eastAsia="ja-JP"/>
        </w:rPr>
        <w:drawing>
          <wp:inline distT="0" distB="0" distL="0" distR="0" wp14:anchorId="401C055B" wp14:editId="0E063793">
            <wp:extent cx="5835650" cy="3781425"/>
            <wp:effectExtent l="152400" t="152400" r="336550" b="333375"/>
            <wp:docPr id="1920667169" name="Picture 1920667169"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7169" name="Picture 1920667169" descr="A diagram with text and arrows&#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5836282"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B0CE62B" w14:textId="77777777" w:rsidR="00AC120D" w:rsidRDefault="009A594B">
      <w:pPr>
        <w:pStyle w:val="Heading3"/>
      </w:pPr>
      <w:bookmarkStart w:id="26" w:name="_Toc166658378"/>
      <w:bookmarkStart w:id="27" w:name="_Toc166658440"/>
      <w:bookmarkStart w:id="28" w:name="_Toc165929921"/>
      <w:bookmarkStart w:id="29" w:name="_Toc165929380"/>
      <w:r>
        <w:lastRenderedPageBreak/>
        <w:t>Sơ đồ trình tự</w:t>
      </w:r>
      <w:bookmarkEnd w:id="26"/>
      <w:bookmarkEnd w:id="27"/>
      <w:bookmarkEnd w:id="28"/>
      <w:bookmarkEnd w:id="29"/>
    </w:p>
    <w:p w14:paraId="58E6B605" w14:textId="77777777" w:rsidR="00AC120D" w:rsidRDefault="009A594B">
      <w:pPr>
        <w:keepNext/>
      </w:pPr>
      <w:r>
        <w:rPr>
          <w:noProof/>
          <w:lang w:eastAsia="ja-JP"/>
        </w:rPr>
        <w:drawing>
          <wp:inline distT="0" distB="0" distL="0" distR="0" wp14:anchorId="1F8EA8C5" wp14:editId="3EED410B">
            <wp:extent cx="5732145" cy="4226560"/>
            <wp:effectExtent l="0" t="0" r="1905" b="2540"/>
            <wp:docPr id="1136783156" name="Picture 11367831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3156" name="Picture 1136783156" descr="A diagram of a 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2145" cy="4226560"/>
                    </a:xfrm>
                    <a:prstGeom prst="rect">
                      <a:avLst/>
                    </a:prstGeom>
                  </pic:spPr>
                </pic:pic>
              </a:graphicData>
            </a:graphic>
          </wp:inline>
        </w:drawing>
      </w:r>
    </w:p>
    <w:p w14:paraId="25E1B2B6" w14:textId="77777777" w:rsidR="00AC120D" w:rsidRDefault="009A594B">
      <w:pPr>
        <w:pStyle w:val="Caption"/>
        <w:jc w:val="center"/>
      </w:pPr>
      <w:r>
        <w:t>Hình 1.1. Đăng kí</w:t>
      </w:r>
    </w:p>
    <w:p w14:paraId="5E91C23D" w14:textId="77777777" w:rsidR="00AC120D" w:rsidRDefault="009A594B">
      <w:pPr>
        <w:keepNext/>
        <w:jc w:val="center"/>
      </w:pPr>
      <w:r>
        <w:rPr>
          <w:noProof/>
          <w:lang w:eastAsia="ja-JP"/>
        </w:rPr>
        <w:lastRenderedPageBreak/>
        <w:drawing>
          <wp:inline distT="0" distB="0" distL="0" distR="0" wp14:anchorId="2EE514AB" wp14:editId="2556BD83">
            <wp:extent cx="5732145" cy="6699250"/>
            <wp:effectExtent l="0" t="0" r="1905" b="6350"/>
            <wp:docPr id="4997269" name="Picture 4997269"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69" name="Picture 4997269" descr="Ảnh có chứa văn bản, biểu đồ, Song song, hàng&#10;&#10;Mô tả được tạo tự độ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2145" cy="6699250"/>
                    </a:xfrm>
                    <a:prstGeom prst="rect">
                      <a:avLst/>
                    </a:prstGeom>
                  </pic:spPr>
                </pic:pic>
              </a:graphicData>
            </a:graphic>
          </wp:inline>
        </w:drawing>
      </w:r>
    </w:p>
    <w:p w14:paraId="18D57B00" w14:textId="77777777" w:rsidR="00AC120D" w:rsidRDefault="009A594B">
      <w:pPr>
        <w:pStyle w:val="Caption"/>
        <w:jc w:val="center"/>
      </w:pPr>
      <w:r>
        <w:t>Hình 1.2. Đăng nhập</w:t>
      </w:r>
    </w:p>
    <w:p w14:paraId="50DC6480" w14:textId="77777777" w:rsidR="00AC120D" w:rsidRDefault="009A594B">
      <w:pPr>
        <w:keepNext/>
      </w:pPr>
      <w:r>
        <w:rPr>
          <w:noProof/>
          <w:lang w:eastAsia="ja-JP"/>
        </w:rPr>
        <w:lastRenderedPageBreak/>
        <w:drawing>
          <wp:inline distT="0" distB="0" distL="0" distR="0" wp14:anchorId="0BB118D2" wp14:editId="2411D5AE">
            <wp:extent cx="5652135" cy="3323590"/>
            <wp:effectExtent l="152400" t="152400" r="367665" b="353060"/>
            <wp:docPr id="36600612" name="Picture 366006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612" name="Picture 36600612"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57957" cy="33267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2085080" w14:textId="77777777" w:rsidR="00AC120D" w:rsidRDefault="009A594B">
      <w:pPr>
        <w:pStyle w:val="Caption"/>
        <w:jc w:val="center"/>
      </w:pPr>
      <w:r>
        <w:t>Hình 1.3. Sửa thông tin tài khoản</w:t>
      </w:r>
    </w:p>
    <w:p w14:paraId="04051BB7" w14:textId="77777777" w:rsidR="00AC120D" w:rsidRDefault="00AC120D"/>
    <w:p w14:paraId="5304ED75" w14:textId="77777777" w:rsidR="00AC120D" w:rsidRDefault="009A594B">
      <w:pPr>
        <w:keepNext/>
        <w:jc w:val="center"/>
      </w:pPr>
      <w:r>
        <w:rPr>
          <w:noProof/>
          <w:lang w:eastAsia="ja-JP"/>
        </w:rPr>
        <w:drawing>
          <wp:inline distT="0" distB="0" distL="0" distR="0" wp14:anchorId="5B3F4030" wp14:editId="248E5252">
            <wp:extent cx="4572000" cy="4000500"/>
            <wp:effectExtent l="0" t="0" r="0" b="0"/>
            <wp:docPr id="1409621506" name="Picture 140962150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1506" name="Picture 1409621506" descr="A diagram of a diagram&#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14:paraId="7F168142" w14:textId="77777777" w:rsidR="00AC120D" w:rsidRDefault="009A594B">
      <w:pPr>
        <w:pStyle w:val="Caption"/>
        <w:jc w:val="center"/>
      </w:pPr>
      <w:r>
        <w:t>Hình 1.4. Quản lý giỏ hàng</w:t>
      </w:r>
    </w:p>
    <w:p w14:paraId="1D69C66D" w14:textId="77777777" w:rsidR="00AC120D" w:rsidRDefault="009A594B">
      <w:r>
        <w:rPr>
          <w:noProof/>
          <w:lang w:eastAsia="ja-JP"/>
        </w:rPr>
        <w:lastRenderedPageBreak/>
        <w:drawing>
          <wp:inline distT="0" distB="0" distL="0" distR="0" wp14:anchorId="02F8E850" wp14:editId="21F4F458">
            <wp:extent cx="6073140" cy="5644515"/>
            <wp:effectExtent l="0" t="0" r="0" b="0"/>
            <wp:docPr id="173265080" name="Picture 17326508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5080" name="Picture 173265080" descr="A computer screen shot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077020" cy="5648490"/>
                    </a:xfrm>
                    <a:prstGeom prst="rect">
                      <a:avLst/>
                    </a:prstGeom>
                    <a:noFill/>
                  </pic:spPr>
                </pic:pic>
              </a:graphicData>
            </a:graphic>
          </wp:inline>
        </w:drawing>
      </w:r>
    </w:p>
    <w:p w14:paraId="7DEE0A67" w14:textId="77777777" w:rsidR="00AC120D" w:rsidRDefault="009A594B">
      <w:pPr>
        <w:pStyle w:val="Caption"/>
        <w:jc w:val="center"/>
      </w:pPr>
      <w:r>
        <w:t>Hình 1.5. Đơn mua</w:t>
      </w:r>
    </w:p>
    <w:p w14:paraId="30120436" w14:textId="77777777" w:rsidR="00AC120D" w:rsidRDefault="009A594B">
      <w:r>
        <w:br w:type="page"/>
      </w:r>
    </w:p>
    <w:p w14:paraId="3E384995" w14:textId="77777777" w:rsidR="00AC120D" w:rsidRDefault="009A594B">
      <w:pPr>
        <w:keepNext/>
      </w:pPr>
      <w:r>
        <w:rPr>
          <w:noProof/>
          <w:lang w:eastAsia="ja-JP"/>
        </w:rPr>
        <w:lastRenderedPageBreak/>
        <w:drawing>
          <wp:inline distT="0" distB="0" distL="0" distR="0" wp14:anchorId="4D4E9F0C" wp14:editId="5C38805A">
            <wp:extent cx="6059805" cy="4498975"/>
            <wp:effectExtent l="152400" t="152400" r="340995" b="339725"/>
            <wp:docPr id="243198050" name="Picture 2431980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8050" name="Picture 243198050" descr="A diagram of a 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6060281" cy="44993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BBB4A" w14:textId="77777777" w:rsidR="00AC120D" w:rsidRDefault="009A594B">
      <w:pPr>
        <w:pStyle w:val="Caption"/>
        <w:jc w:val="center"/>
      </w:pPr>
      <w:r>
        <w:t>Hình 1.6. Tìm kiếm</w:t>
      </w:r>
    </w:p>
    <w:p w14:paraId="0FFCB76A" w14:textId="77777777" w:rsidR="00AC120D" w:rsidRDefault="009A594B">
      <w:r>
        <w:br w:type="page"/>
      </w:r>
    </w:p>
    <w:p w14:paraId="6D151374" w14:textId="77777777" w:rsidR="00AC120D" w:rsidRDefault="00AC120D"/>
    <w:p w14:paraId="5C9840F3" w14:textId="77777777" w:rsidR="00AC120D" w:rsidRDefault="009A594B">
      <w:pPr>
        <w:keepNext/>
      </w:pPr>
      <w:r>
        <w:rPr>
          <w:noProof/>
          <w:lang w:eastAsia="ja-JP"/>
        </w:rPr>
        <w:drawing>
          <wp:inline distT="0" distB="0" distL="0" distR="0" wp14:anchorId="7EA0D33C" wp14:editId="7AD49D21">
            <wp:extent cx="5626735" cy="3012440"/>
            <wp:effectExtent l="0" t="0" r="0" b="0"/>
            <wp:docPr id="1358546814" name="Picture 1358546814"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6814" name="Picture 1358546814" descr="A black background with white lines&#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27077" cy="3012831"/>
                    </a:xfrm>
                    <a:prstGeom prst="rect">
                      <a:avLst/>
                    </a:prstGeom>
                  </pic:spPr>
                </pic:pic>
              </a:graphicData>
            </a:graphic>
          </wp:inline>
        </w:drawing>
      </w:r>
    </w:p>
    <w:p w14:paraId="58009533" w14:textId="77777777" w:rsidR="00AC120D" w:rsidRDefault="009A594B">
      <w:pPr>
        <w:pStyle w:val="Caption"/>
        <w:jc w:val="center"/>
        <w:rPr>
          <w:lang w:val="vi-VN"/>
        </w:rPr>
      </w:pPr>
      <w:r>
        <w:t xml:space="preserve">Hình </w:t>
      </w:r>
      <w:proofErr w:type="gramStart"/>
      <w:r>
        <w:t xml:space="preserve">1.7 </w:t>
      </w:r>
      <w:r>
        <w:rPr>
          <w:lang w:val="vi-VN"/>
        </w:rPr>
        <w:t xml:space="preserve"> Đặt</w:t>
      </w:r>
      <w:proofErr w:type="gramEnd"/>
      <w:r>
        <w:rPr>
          <w:lang w:val="vi-VN"/>
        </w:rPr>
        <w:t xml:space="preserve"> hàng</w:t>
      </w:r>
    </w:p>
    <w:p w14:paraId="2968A716" w14:textId="77777777" w:rsidR="00AC120D" w:rsidRDefault="009A594B">
      <w:pPr>
        <w:keepNext/>
      </w:pPr>
      <w:r>
        <w:rPr>
          <w:noProof/>
          <w:lang w:eastAsia="ja-JP"/>
        </w:rPr>
        <w:lastRenderedPageBreak/>
        <w:drawing>
          <wp:inline distT="0" distB="0" distL="0" distR="0" wp14:anchorId="499CF067" wp14:editId="24BF6B2C">
            <wp:extent cx="5732145" cy="7549515"/>
            <wp:effectExtent l="0" t="0" r="1905" b="0"/>
            <wp:docPr id="1699202600" name="Picture 1699202600"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2600" name="Picture 1699202600" descr="Ảnh có chứa văn bản, biểu đồ, Kế hoạch, Bản vẽ kỹ thuật&#10;&#10;Mô tả được tạo tự độ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2145" cy="7549515"/>
                    </a:xfrm>
                    <a:prstGeom prst="rect">
                      <a:avLst/>
                    </a:prstGeom>
                  </pic:spPr>
                </pic:pic>
              </a:graphicData>
            </a:graphic>
          </wp:inline>
        </w:drawing>
      </w:r>
    </w:p>
    <w:p w14:paraId="2EDEBD80" w14:textId="77777777" w:rsidR="00AC120D" w:rsidRDefault="009A594B">
      <w:pPr>
        <w:pStyle w:val="Caption"/>
        <w:jc w:val="center"/>
      </w:pPr>
      <w:r>
        <w:t>Hình 1.8. Quản lý sản phẩm</w:t>
      </w:r>
    </w:p>
    <w:p w14:paraId="3218AE6B" w14:textId="77777777" w:rsidR="00AC120D" w:rsidRDefault="009A594B">
      <w:pPr>
        <w:keepNext/>
        <w:jc w:val="center"/>
      </w:pPr>
      <w:r>
        <w:rPr>
          <w:noProof/>
          <w:lang w:eastAsia="ja-JP"/>
        </w:rPr>
        <w:lastRenderedPageBreak/>
        <w:drawing>
          <wp:inline distT="0" distB="0" distL="0" distR="0" wp14:anchorId="5E7F42F6" wp14:editId="5338B840">
            <wp:extent cx="5732145" cy="7504430"/>
            <wp:effectExtent l="152400" t="152400" r="363855" b="363220"/>
            <wp:docPr id="1782944820" name="Picture 1782944820"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4820" name="Picture 1782944820" descr="Ảnh có chứa văn bản, biểu đồ, Song song, số&#10;&#10;Mô tả được tạo tự độ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2145" cy="7504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E80D51" w14:textId="77777777" w:rsidR="00AC120D" w:rsidRDefault="009A594B">
      <w:pPr>
        <w:pStyle w:val="Caption"/>
        <w:jc w:val="center"/>
      </w:pPr>
      <w:r>
        <w:t>Hình 1.9. Quản lý loại sản phẩm</w:t>
      </w:r>
    </w:p>
    <w:p w14:paraId="1C53E373" w14:textId="77777777" w:rsidR="00AC120D" w:rsidRDefault="009A594B">
      <w:pPr>
        <w:keepNext/>
      </w:pPr>
      <w:r>
        <w:rPr>
          <w:noProof/>
          <w:lang w:eastAsia="ja-JP"/>
        </w:rPr>
        <w:lastRenderedPageBreak/>
        <w:drawing>
          <wp:inline distT="0" distB="0" distL="0" distR="0" wp14:anchorId="420143C5" wp14:editId="4591B236">
            <wp:extent cx="5732145" cy="7506335"/>
            <wp:effectExtent l="0" t="0" r="1905" b="0"/>
            <wp:docPr id="679904854" name="Picture 6799048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04854" name="Picture 679904854" descr="A black screen with white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2145" cy="7506335"/>
                    </a:xfrm>
                    <a:prstGeom prst="rect">
                      <a:avLst/>
                    </a:prstGeom>
                  </pic:spPr>
                </pic:pic>
              </a:graphicData>
            </a:graphic>
          </wp:inline>
        </w:drawing>
      </w:r>
    </w:p>
    <w:p w14:paraId="5949728A" w14:textId="77777777" w:rsidR="00AC120D" w:rsidRDefault="009A594B">
      <w:pPr>
        <w:pStyle w:val="Caption"/>
        <w:jc w:val="center"/>
      </w:pPr>
      <w:r>
        <w:t>Hình</w:t>
      </w:r>
      <w:r>
        <w:rPr>
          <w:lang w:val="vi-VN"/>
        </w:rPr>
        <w:t xml:space="preserve"> </w:t>
      </w:r>
      <w:r>
        <w:t>1</w:t>
      </w:r>
      <w:r>
        <w:rPr>
          <w:lang w:val="vi-VN"/>
        </w:rPr>
        <w:t>.</w:t>
      </w:r>
      <w:r>
        <w:t>10</w:t>
      </w:r>
      <w:r>
        <w:rPr>
          <w:lang w:val="vi-VN"/>
        </w:rPr>
        <w:t xml:space="preserve">. </w:t>
      </w:r>
      <w:r>
        <w:t>Quản</w:t>
      </w:r>
      <w:r>
        <w:rPr>
          <w:lang w:val="vi-VN"/>
        </w:rPr>
        <w:t xml:space="preserve"> lý nhà cung cấp</w:t>
      </w:r>
    </w:p>
    <w:p w14:paraId="71BC0813" w14:textId="77777777" w:rsidR="00AC120D" w:rsidRDefault="00AC120D">
      <w:pPr>
        <w:pStyle w:val="Caption"/>
        <w:jc w:val="both"/>
      </w:pPr>
    </w:p>
    <w:p w14:paraId="558EA8FA" w14:textId="77777777" w:rsidR="00AC120D" w:rsidRDefault="009A594B">
      <w:pPr>
        <w:jc w:val="center"/>
      </w:pPr>
      <w:r>
        <w:rPr>
          <w:noProof/>
          <w:lang w:eastAsia="ja-JP"/>
        </w:rPr>
        <w:lastRenderedPageBreak/>
        <w:drawing>
          <wp:inline distT="0" distB="0" distL="0" distR="0" wp14:anchorId="016E8CB3" wp14:editId="091862A8">
            <wp:extent cx="5732145" cy="2981960"/>
            <wp:effectExtent l="0" t="0" r="1905" b="8890"/>
            <wp:docPr id="185257640" name="Picture 1852576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640" name="Picture 185257640" descr="A diagram of a diagra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2145" cy="2981960"/>
                    </a:xfrm>
                    <a:prstGeom prst="rect">
                      <a:avLst/>
                    </a:prstGeom>
                  </pic:spPr>
                </pic:pic>
              </a:graphicData>
            </a:graphic>
          </wp:inline>
        </w:drawing>
      </w:r>
    </w:p>
    <w:p w14:paraId="5CF56432" w14:textId="77777777" w:rsidR="00AC120D" w:rsidRDefault="009A594B">
      <w:pPr>
        <w:pStyle w:val="Caption"/>
        <w:jc w:val="center"/>
      </w:pPr>
      <w:r>
        <w:t>Hình</w:t>
      </w:r>
      <w:r>
        <w:rPr>
          <w:lang w:val="vi-VN"/>
        </w:rPr>
        <w:t xml:space="preserve"> </w:t>
      </w:r>
      <w:r>
        <w:t>1</w:t>
      </w:r>
      <w:r>
        <w:rPr>
          <w:lang w:val="vi-VN"/>
        </w:rPr>
        <w:t>.</w:t>
      </w:r>
      <w:r>
        <w:t>11</w:t>
      </w:r>
      <w:r>
        <w:rPr>
          <w:lang w:val="vi-VN"/>
        </w:rPr>
        <w:t xml:space="preserve">. </w:t>
      </w:r>
      <w:r>
        <w:t>Quản</w:t>
      </w:r>
      <w:r>
        <w:rPr>
          <w:lang w:val="vi-VN"/>
        </w:rPr>
        <w:t xml:space="preserve"> lý </w:t>
      </w:r>
      <w:r>
        <w:t>đơn hàng</w:t>
      </w:r>
    </w:p>
    <w:p w14:paraId="4D11C926" w14:textId="77777777" w:rsidR="00AC120D" w:rsidRDefault="00AC120D">
      <w:pPr>
        <w:jc w:val="center"/>
      </w:pPr>
    </w:p>
    <w:p w14:paraId="3E5EA1BA" w14:textId="77777777" w:rsidR="00AC120D" w:rsidRDefault="009A594B">
      <w:pPr>
        <w:pStyle w:val="Heading3"/>
      </w:pPr>
      <w:bookmarkStart w:id="30" w:name="_Toc166658379"/>
      <w:bookmarkStart w:id="31" w:name="_Toc166658441"/>
      <w:bookmarkStart w:id="32" w:name="_Toc165929381"/>
      <w:bookmarkStart w:id="33" w:name="_Toc165929922"/>
      <w:r>
        <w:t>Sơ đồ trạng thái</w:t>
      </w:r>
      <w:bookmarkEnd w:id="30"/>
      <w:bookmarkEnd w:id="31"/>
      <w:bookmarkEnd w:id="32"/>
      <w:bookmarkEnd w:id="33"/>
    </w:p>
    <w:p w14:paraId="4F6F3E20" w14:textId="77777777" w:rsidR="00AC120D" w:rsidRDefault="009A594B">
      <w:pPr>
        <w:pStyle w:val="Heading4"/>
      </w:pPr>
      <w:r>
        <w:t>Đăng ký</w:t>
      </w:r>
    </w:p>
    <w:p w14:paraId="79AF3E7E" w14:textId="77777777" w:rsidR="00AC120D" w:rsidRDefault="009A594B">
      <w:r>
        <w:rPr>
          <w:noProof/>
          <w:lang w:eastAsia="ja-JP"/>
        </w:rPr>
        <w:drawing>
          <wp:inline distT="0" distB="0" distL="0" distR="0" wp14:anchorId="078D8048" wp14:editId="5A7F0071">
            <wp:extent cx="5732145" cy="3394075"/>
            <wp:effectExtent l="0" t="0" r="1905" b="0"/>
            <wp:docPr id="954927319" name="Picture 9549273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7319" name="Picture 954927319" descr="A diagram of a flowchar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2145" cy="3394075"/>
                    </a:xfrm>
                    <a:prstGeom prst="rect">
                      <a:avLst/>
                    </a:prstGeom>
                  </pic:spPr>
                </pic:pic>
              </a:graphicData>
            </a:graphic>
          </wp:inline>
        </w:drawing>
      </w:r>
    </w:p>
    <w:p w14:paraId="52FD650D" w14:textId="77777777" w:rsidR="00AC120D" w:rsidRDefault="009A594B">
      <w:pPr>
        <w:pStyle w:val="Heading4"/>
      </w:pPr>
      <w:r>
        <w:lastRenderedPageBreak/>
        <w:t>Đăng nhập</w:t>
      </w:r>
    </w:p>
    <w:p w14:paraId="5E1A9889" w14:textId="77777777" w:rsidR="00AC120D" w:rsidRDefault="009A594B">
      <w:r>
        <w:rPr>
          <w:noProof/>
          <w:lang w:eastAsia="ja-JP"/>
        </w:rPr>
        <w:drawing>
          <wp:inline distT="0" distB="0" distL="0" distR="0" wp14:anchorId="5540CCAC" wp14:editId="31F8CDEF">
            <wp:extent cx="5732145" cy="2554605"/>
            <wp:effectExtent l="0" t="0" r="1905" b="0"/>
            <wp:docPr id="2123902960" name="Picture 212390296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2960" name="Picture 2123902960" descr="Ảnh có chứa văn bản, ảnh chụp màn hình, biểu đồ, hàng&#10;&#10;Mô tả được tạo tự độ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2145" cy="2554605"/>
                    </a:xfrm>
                    <a:prstGeom prst="rect">
                      <a:avLst/>
                    </a:prstGeom>
                  </pic:spPr>
                </pic:pic>
              </a:graphicData>
            </a:graphic>
          </wp:inline>
        </w:drawing>
      </w:r>
    </w:p>
    <w:p w14:paraId="3D5AA06D" w14:textId="77777777" w:rsidR="00AC120D" w:rsidRDefault="009A594B">
      <w:pPr>
        <w:pStyle w:val="Heading4"/>
      </w:pPr>
      <w:r>
        <w:t>Sửa đổi thông tin khách hàng</w:t>
      </w:r>
    </w:p>
    <w:p w14:paraId="58C95B93" w14:textId="77777777" w:rsidR="00AC120D" w:rsidRDefault="009A594B">
      <w:r>
        <w:rPr>
          <w:noProof/>
          <w:lang w:eastAsia="ja-JP"/>
        </w:rPr>
        <w:drawing>
          <wp:inline distT="0" distB="0" distL="0" distR="0" wp14:anchorId="31010F6F" wp14:editId="10B9E55A">
            <wp:extent cx="5732145" cy="2554605"/>
            <wp:effectExtent l="0" t="0" r="1905" b="0"/>
            <wp:docPr id="1535822547" name="Picture 153582254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22547" name="Picture 1535822547" descr="Ảnh có chứa văn bản, ảnh chụp màn hình, biểu đồ, hàng&#10;&#10;Mô tả được tạo tự độ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2145" cy="2554605"/>
                    </a:xfrm>
                    <a:prstGeom prst="rect">
                      <a:avLst/>
                    </a:prstGeom>
                  </pic:spPr>
                </pic:pic>
              </a:graphicData>
            </a:graphic>
          </wp:inline>
        </w:drawing>
      </w:r>
    </w:p>
    <w:p w14:paraId="3FCAF869" w14:textId="77777777" w:rsidR="00AC120D" w:rsidRDefault="009A594B">
      <w:pPr>
        <w:pStyle w:val="Heading4"/>
      </w:pPr>
      <w:r>
        <w:lastRenderedPageBreak/>
        <w:t>Quản lý giỏ hàng</w:t>
      </w:r>
    </w:p>
    <w:p w14:paraId="68A89E19" w14:textId="77777777" w:rsidR="00AC120D" w:rsidRDefault="009A594B">
      <w:r>
        <w:rPr>
          <w:noProof/>
          <w:lang w:eastAsia="ja-JP"/>
        </w:rPr>
        <w:drawing>
          <wp:inline distT="0" distB="0" distL="0" distR="0" wp14:anchorId="46A060DF" wp14:editId="11B1272D">
            <wp:extent cx="5732145" cy="2708275"/>
            <wp:effectExtent l="0" t="0" r="1905" b="0"/>
            <wp:docPr id="2097023728" name="Picture 2097023728"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23728" name="Picture 2097023728" descr="Ảnh có chứa văn bản, ảnh chụp màn hình, biểu đồ, hàng&#10;&#10;Mô tả được tạo tự độ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2145" cy="2708275"/>
                    </a:xfrm>
                    <a:prstGeom prst="rect">
                      <a:avLst/>
                    </a:prstGeom>
                  </pic:spPr>
                </pic:pic>
              </a:graphicData>
            </a:graphic>
          </wp:inline>
        </w:drawing>
      </w:r>
    </w:p>
    <w:p w14:paraId="27C609A3" w14:textId="77777777" w:rsidR="00AC120D" w:rsidRDefault="009A594B">
      <w:pPr>
        <w:pStyle w:val="Heading4"/>
      </w:pPr>
      <w:r>
        <w:t>Đơn mua</w:t>
      </w:r>
    </w:p>
    <w:p w14:paraId="736C82E9" w14:textId="77777777" w:rsidR="00AC120D" w:rsidRDefault="009A594B">
      <w:r>
        <w:rPr>
          <w:noProof/>
          <w:lang w:eastAsia="ja-JP"/>
        </w:rPr>
        <w:drawing>
          <wp:inline distT="0" distB="0" distL="0" distR="0" wp14:anchorId="5438ACDB" wp14:editId="1D4C40A7">
            <wp:extent cx="5867400" cy="3650615"/>
            <wp:effectExtent l="0" t="0" r="0" b="6985"/>
            <wp:docPr id="373609657" name="Picture 3736096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09657" name="Picture 373609657" descr="A diagram of a 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70524" cy="3652599"/>
                    </a:xfrm>
                    <a:prstGeom prst="rect">
                      <a:avLst/>
                    </a:prstGeom>
                  </pic:spPr>
                </pic:pic>
              </a:graphicData>
            </a:graphic>
          </wp:inline>
        </w:drawing>
      </w:r>
    </w:p>
    <w:p w14:paraId="24E7168A" w14:textId="77777777" w:rsidR="00AC120D" w:rsidRDefault="009A594B">
      <w:pPr>
        <w:pStyle w:val="Heading4"/>
      </w:pPr>
      <w:r>
        <w:lastRenderedPageBreak/>
        <w:t>Tìm kiếm</w:t>
      </w:r>
    </w:p>
    <w:p w14:paraId="50586334" w14:textId="77777777" w:rsidR="00AC120D" w:rsidRDefault="009A594B">
      <w:r>
        <w:rPr>
          <w:noProof/>
          <w:lang w:eastAsia="ja-JP"/>
        </w:rPr>
        <w:drawing>
          <wp:inline distT="0" distB="0" distL="0" distR="0" wp14:anchorId="1158FA26" wp14:editId="1D812F1E">
            <wp:extent cx="5934075" cy="2665095"/>
            <wp:effectExtent l="0" t="0" r="0" b="1905"/>
            <wp:docPr id="2058777148" name="Picture 20587771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148" name="Picture 2058777148" descr="A diagram of a 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39989" cy="2667815"/>
                    </a:xfrm>
                    <a:prstGeom prst="rect">
                      <a:avLst/>
                    </a:prstGeom>
                  </pic:spPr>
                </pic:pic>
              </a:graphicData>
            </a:graphic>
          </wp:inline>
        </w:drawing>
      </w:r>
    </w:p>
    <w:p w14:paraId="69E2AF22" w14:textId="77777777" w:rsidR="00AC120D" w:rsidRDefault="009A594B">
      <w:pPr>
        <w:pStyle w:val="Heading4"/>
      </w:pPr>
      <w:r>
        <w:t>Đặt</w:t>
      </w:r>
      <w:r>
        <w:rPr>
          <w:lang w:val="vi-VN"/>
        </w:rPr>
        <w:t xml:space="preserve"> hàng</w:t>
      </w:r>
    </w:p>
    <w:p w14:paraId="3865A51C" w14:textId="77777777" w:rsidR="00AC120D" w:rsidRDefault="009A594B">
      <w:r>
        <w:rPr>
          <w:noProof/>
          <w:lang w:eastAsia="ja-JP"/>
        </w:rPr>
        <w:drawing>
          <wp:inline distT="0" distB="0" distL="0" distR="0" wp14:anchorId="7FF944EC" wp14:editId="18D60653">
            <wp:extent cx="5732145" cy="2496185"/>
            <wp:effectExtent l="0" t="0" r="1905" b="0"/>
            <wp:docPr id="1691533478" name="Picture 16915334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3478" name="Picture 1691533478" descr="A screenshot of a phone&#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2145" cy="2496185"/>
                    </a:xfrm>
                    <a:prstGeom prst="rect">
                      <a:avLst/>
                    </a:prstGeom>
                  </pic:spPr>
                </pic:pic>
              </a:graphicData>
            </a:graphic>
          </wp:inline>
        </w:drawing>
      </w:r>
    </w:p>
    <w:p w14:paraId="2E7C0362" w14:textId="77777777" w:rsidR="00AC120D" w:rsidRDefault="009A594B">
      <w:pPr>
        <w:pStyle w:val="Heading4"/>
      </w:pPr>
      <w:r>
        <w:lastRenderedPageBreak/>
        <w:t>Quản lý sản phẩm</w:t>
      </w:r>
    </w:p>
    <w:p w14:paraId="669A82C4" w14:textId="77777777" w:rsidR="00AC120D" w:rsidRDefault="009A594B">
      <w:r>
        <w:rPr>
          <w:noProof/>
          <w:lang w:eastAsia="ja-JP"/>
        </w:rPr>
        <w:drawing>
          <wp:inline distT="0" distB="0" distL="0" distR="0" wp14:anchorId="65BD69E7" wp14:editId="2E94B543">
            <wp:extent cx="5732145" cy="3477260"/>
            <wp:effectExtent l="0" t="0" r="1905" b="8890"/>
            <wp:docPr id="1101124747" name="Picture 110112474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24747" name="Picture 1101124747" descr="Ảnh có chứa văn bản, biểu đồ, ảnh chụp màn hình, hàng&#10;&#10;Mô tả được tạo tự độ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2145" cy="3477260"/>
                    </a:xfrm>
                    <a:prstGeom prst="rect">
                      <a:avLst/>
                    </a:prstGeom>
                  </pic:spPr>
                </pic:pic>
              </a:graphicData>
            </a:graphic>
          </wp:inline>
        </w:drawing>
      </w:r>
    </w:p>
    <w:p w14:paraId="509793EF" w14:textId="77777777" w:rsidR="00AC120D" w:rsidRDefault="009A594B">
      <w:pPr>
        <w:pStyle w:val="Heading4"/>
      </w:pPr>
      <w:r>
        <w:t>Quản lý loái sản phẩm</w:t>
      </w:r>
    </w:p>
    <w:p w14:paraId="621325E4" w14:textId="77777777" w:rsidR="00AC120D" w:rsidRDefault="009A594B">
      <w:r>
        <w:rPr>
          <w:noProof/>
          <w:lang w:eastAsia="ja-JP"/>
        </w:rPr>
        <w:drawing>
          <wp:inline distT="0" distB="0" distL="0" distR="0" wp14:anchorId="19FA85DD" wp14:editId="3AEE1D71">
            <wp:extent cx="5732145" cy="3366135"/>
            <wp:effectExtent l="0" t="0" r="1905" b="5715"/>
            <wp:docPr id="947708433" name="Picture 94770843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08433" name="Picture 947708433" descr="Ảnh có chứa văn bản, ảnh chụp màn hình, biểu đồ, hàng&#10;&#10;Mô tả được tạo tự độ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2145" cy="3366135"/>
                    </a:xfrm>
                    <a:prstGeom prst="rect">
                      <a:avLst/>
                    </a:prstGeom>
                  </pic:spPr>
                </pic:pic>
              </a:graphicData>
            </a:graphic>
          </wp:inline>
        </w:drawing>
      </w:r>
    </w:p>
    <w:p w14:paraId="13A19584" w14:textId="77777777" w:rsidR="00AC120D" w:rsidRDefault="009A594B">
      <w:pPr>
        <w:pStyle w:val="Heading4"/>
      </w:pPr>
      <w:r>
        <w:lastRenderedPageBreak/>
        <w:t xml:space="preserve"> Quản</w:t>
      </w:r>
      <w:r>
        <w:rPr>
          <w:lang w:val="vi-VN"/>
        </w:rPr>
        <w:t xml:space="preserve"> lý nhà cung cấp</w:t>
      </w:r>
    </w:p>
    <w:p w14:paraId="38F19BD5" w14:textId="77777777" w:rsidR="00AC120D" w:rsidRDefault="009A594B">
      <w:r>
        <w:rPr>
          <w:noProof/>
          <w:lang w:eastAsia="ja-JP"/>
        </w:rPr>
        <w:drawing>
          <wp:inline distT="0" distB="0" distL="0" distR="0" wp14:anchorId="5BEC4DB1" wp14:editId="136D70BF">
            <wp:extent cx="5732145" cy="3134360"/>
            <wp:effectExtent l="0" t="0" r="1905" b="8890"/>
            <wp:docPr id="1663097886" name="Picture 16630978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7886" name="Picture 1663097886" descr="A screenshot of a cell phon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2145" cy="3134360"/>
                    </a:xfrm>
                    <a:prstGeom prst="rect">
                      <a:avLst/>
                    </a:prstGeom>
                  </pic:spPr>
                </pic:pic>
              </a:graphicData>
            </a:graphic>
          </wp:inline>
        </w:drawing>
      </w:r>
    </w:p>
    <w:p w14:paraId="27F3FAAB" w14:textId="77777777" w:rsidR="00AC120D" w:rsidRDefault="009A594B">
      <w:pPr>
        <w:pStyle w:val="Heading4"/>
      </w:pPr>
      <w:r>
        <w:t>Quản lý đơn hàng</w:t>
      </w:r>
    </w:p>
    <w:p w14:paraId="55E4461D" w14:textId="77777777" w:rsidR="00AC120D" w:rsidRDefault="009A594B">
      <w:r>
        <w:rPr>
          <w:noProof/>
          <w:lang w:eastAsia="ja-JP"/>
        </w:rPr>
        <w:drawing>
          <wp:inline distT="0" distB="0" distL="0" distR="0" wp14:anchorId="688B0303" wp14:editId="37FF69B3">
            <wp:extent cx="5732145" cy="4900295"/>
            <wp:effectExtent l="0" t="0" r="1905" b="0"/>
            <wp:docPr id="17184105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0525" name="Picture 1" descr="A diagram of a diagram&#10;&#10;Description automatically generated"/>
                    <pic:cNvPicPr>
                      <a:picLocks noChangeAspect="1"/>
                    </pic:cNvPicPr>
                  </pic:nvPicPr>
                  <pic:blipFill>
                    <a:blip r:embed="rId34"/>
                    <a:stretch>
                      <a:fillRect/>
                    </a:stretch>
                  </pic:blipFill>
                  <pic:spPr>
                    <a:xfrm>
                      <a:off x="0" y="0"/>
                      <a:ext cx="5732145" cy="4900295"/>
                    </a:xfrm>
                    <a:prstGeom prst="rect">
                      <a:avLst/>
                    </a:prstGeom>
                  </pic:spPr>
                </pic:pic>
              </a:graphicData>
            </a:graphic>
          </wp:inline>
        </w:drawing>
      </w:r>
    </w:p>
    <w:p w14:paraId="3162B821" w14:textId="77777777" w:rsidR="00AC120D" w:rsidRDefault="009A594B">
      <w:pPr>
        <w:pStyle w:val="Heading3"/>
      </w:pPr>
      <w:bookmarkStart w:id="34" w:name="_Toc165929923"/>
      <w:bookmarkStart w:id="35" w:name="_Toc166658380"/>
      <w:bookmarkStart w:id="36" w:name="_Toc165929382"/>
      <w:bookmarkStart w:id="37" w:name="_Toc166658442"/>
      <w:r>
        <w:lastRenderedPageBreak/>
        <w:t>Thách thức và giải pháp</w:t>
      </w:r>
      <w:bookmarkEnd w:id="34"/>
      <w:bookmarkEnd w:id="35"/>
      <w:bookmarkEnd w:id="36"/>
      <w:bookmarkEnd w:id="37"/>
    </w:p>
    <w:p w14:paraId="333E8B8D" w14:textId="77777777" w:rsidR="00AC120D" w:rsidRDefault="009A594B">
      <w:pPr>
        <w:pStyle w:val="ListParagraph"/>
        <w:numPr>
          <w:ilvl w:val="0"/>
          <w:numId w:val="10"/>
        </w:numPr>
      </w:pPr>
      <w:r>
        <w:t>Các thách thức:</w:t>
      </w:r>
    </w:p>
    <w:p w14:paraId="017C7798" w14:textId="77777777" w:rsidR="00AC120D" w:rsidRDefault="009A594B">
      <w:pPr>
        <w:pStyle w:val="ListParagraph"/>
        <w:numPr>
          <w:ilvl w:val="1"/>
          <w:numId w:val="10"/>
        </w:numPr>
      </w:pPr>
      <w:r>
        <w:t>Bảo mật thông tin cá nhân và giao dịch</w:t>
      </w:r>
    </w:p>
    <w:p w14:paraId="1F04ADC1" w14:textId="77777777" w:rsidR="00AC120D" w:rsidRDefault="009A594B">
      <w:pPr>
        <w:pStyle w:val="ListParagraph"/>
        <w:numPr>
          <w:ilvl w:val="1"/>
          <w:numId w:val="10"/>
        </w:numPr>
      </w:pPr>
      <w:r>
        <w:t>Tính cạnh tranh giữa các sàn, web, app</w:t>
      </w:r>
    </w:p>
    <w:p w14:paraId="118A8D0C" w14:textId="77777777" w:rsidR="00AC120D" w:rsidRDefault="009A594B">
      <w:pPr>
        <w:pStyle w:val="ListParagraph"/>
        <w:numPr>
          <w:ilvl w:val="1"/>
          <w:numId w:val="10"/>
        </w:numPr>
      </w:pPr>
      <w:r>
        <w:t>Duy trì hiệu suất khi lượng truy cập cao</w:t>
      </w:r>
    </w:p>
    <w:p w14:paraId="0B51D2BA" w14:textId="77777777" w:rsidR="00AC120D" w:rsidRDefault="009A594B">
      <w:pPr>
        <w:pStyle w:val="ListParagraph"/>
        <w:numPr>
          <w:ilvl w:val="1"/>
          <w:numId w:val="10"/>
        </w:numPr>
      </w:pPr>
      <w:r>
        <w:t>Đảm bảo an toàn thực phẩm và vệ sinh</w:t>
      </w:r>
    </w:p>
    <w:p w14:paraId="5D0DDEBB" w14:textId="77777777" w:rsidR="00AC120D" w:rsidRDefault="009A594B">
      <w:pPr>
        <w:pStyle w:val="ListParagraph"/>
        <w:numPr>
          <w:ilvl w:val="0"/>
          <w:numId w:val="10"/>
        </w:numPr>
      </w:pPr>
      <w:r>
        <w:t>Giải pháp:</w:t>
      </w:r>
    </w:p>
    <w:p w14:paraId="7826941E" w14:textId="77777777" w:rsidR="00AC120D" w:rsidRDefault="009A594B">
      <w:pPr>
        <w:pStyle w:val="ListParagraph"/>
        <w:numPr>
          <w:ilvl w:val="1"/>
          <w:numId w:val="10"/>
        </w:numPr>
      </w:pPr>
      <w:r>
        <w:t>Triển khai các biện pháp bảo mật để giám sát và phát hiện các hoạt động đáng ngờ, sử dụng firewall và hệ thống phòng chấm xâm nhập IPS</w:t>
      </w:r>
    </w:p>
    <w:p w14:paraId="7B0D45DF" w14:textId="77777777" w:rsidR="00AC120D" w:rsidRDefault="009A594B">
      <w:pPr>
        <w:pStyle w:val="ListParagraph"/>
        <w:numPr>
          <w:ilvl w:val="1"/>
          <w:numId w:val="10"/>
        </w:numPr>
      </w:pPr>
      <w:r>
        <w:t>Cung cấp mức giá phù hợp với túi tiền sinh viên hoặc có thể áp dụng mô hình giá linh hoạt … Nâng cao trải nghiệm khách hàng trên website, chiến lược marketing đa kênh, hợp tác liên kết…</w:t>
      </w:r>
    </w:p>
    <w:p w14:paraId="473E6955" w14:textId="77777777" w:rsidR="00AC120D" w:rsidRDefault="009A594B">
      <w:pPr>
        <w:pStyle w:val="ListParagraph"/>
        <w:numPr>
          <w:ilvl w:val="1"/>
          <w:numId w:val="10"/>
        </w:numPr>
      </w:pPr>
      <w:r>
        <w:t>Cơ sở hạ tầng mạnh mẽ, caching và content devlivery network (CDN), tối ưu hoá front-end bằng cách giảm kích thước các tài nguyên và nén hình ảnh</w:t>
      </w:r>
    </w:p>
    <w:p w14:paraId="405BBC51" w14:textId="77777777" w:rsidR="00AC120D" w:rsidRDefault="009A594B">
      <w:pPr>
        <w:pStyle w:val="ListParagraph"/>
        <w:numPr>
          <w:ilvl w:val="1"/>
          <w:numId w:val="10"/>
        </w:numPr>
      </w:pPr>
      <w:r>
        <w:t xml:space="preserve">Chọn lọc kĩ càng các cửa hàng và món ăn, thiết lập kênh feedback </w:t>
      </w:r>
    </w:p>
    <w:p w14:paraId="1A54527C" w14:textId="77777777" w:rsidR="00AC120D" w:rsidRDefault="009A594B">
      <w:pPr>
        <w:pStyle w:val="Heading2"/>
      </w:pPr>
      <w:bookmarkStart w:id="38" w:name="_Toc166658381"/>
      <w:bookmarkStart w:id="39" w:name="_Toc166658443"/>
      <w:bookmarkStart w:id="40" w:name="_Toc165929924"/>
      <w:bookmarkStart w:id="41" w:name="_Toc165929383"/>
      <w:r>
        <w:t>Khảo sát bài toán</w:t>
      </w:r>
      <w:bookmarkEnd w:id="38"/>
      <w:bookmarkEnd w:id="39"/>
      <w:bookmarkEnd w:id="40"/>
      <w:bookmarkEnd w:id="41"/>
    </w:p>
    <w:p w14:paraId="2FED1778" w14:textId="77777777" w:rsidR="00AC120D" w:rsidRDefault="009A594B">
      <w:pPr>
        <w:pStyle w:val="Heading3"/>
      </w:pPr>
      <w:bookmarkStart w:id="42" w:name="_Toc166658382"/>
      <w:bookmarkStart w:id="43" w:name="_Toc165929384"/>
      <w:bookmarkStart w:id="44" w:name="_Toc165929925"/>
      <w:bookmarkStart w:id="45" w:name="_Toc166658444"/>
      <w:r>
        <w:t>Nghiên cứu Thị Trường</w:t>
      </w:r>
      <w:bookmarkEnd w:id="42"/>
      <w:bookmarkEnd w:id="43"/>
      <w:bookmarkEnd w:id="44"/>
      <w:bookmarkEnd w:id="45"/>
    </w:p>
    <w:p w14:paraId="35AA27D1" w14:textId="77777777" w:rsidR="00AC120D" w:rsidRDefault="009A594B">
      <w:pPr>
        <w:pStyle w:val="Heading4"/>
      </w:pPr>
      <w:r>
        <w:t>Phân tích đối tượng người dùng:</w:t>
      </w:r>
    </w:p>
    <w:p w14:paraId="5BC652DE" w14:textId="77777777" w:rsidR="00AC120D" w:rsidRDefault="009A594B">
      <w:pPr>
        <w:pStyle w:val="StyleCng"/>
      </w:pPr>
      <w:r>
        <w:t>Đặc điểm: Sinh viên Đại học Thăng Long thường có nhu cầu cao về thời gian nhưng lại có ngân sách hạn chế.</w:t>
      </w:r>
    </w:p>
    <w:p w14:paraId="6265F599" w14:textId="77777777" w:rsidR="00AC120D" w:rsidRDefault="009A594B">
      <w:pPr>
        <w:pStyle w:val="StyleCng"/>
      </w:pPr>
      <w:r>
        <w:t>Nhu cầu ăn uống: Đa dạng từ ăn nhanh, ăn vặt đến bữa ăn chính cân bằng dinh dưỡng.</w:t>
      </w:r>
    </w:p>
    <w:p w14:paraId="7C8BDE72" w14:textId="77777777" w:rsidR="00AC120D" w:rsidRDefault="009A594B">
      <w:pPr>
        <w:pStyle w:val="StyleCng"/>
      </w:pPr>
      <w:r>
        <w:t>Hành vi mua sắm trực tuyến: Sinh viên ưa chuộng sự tiện lợi, nhanh chóng, và giá cả phải chăng. Họ thường mua hàng qua điện thoại di động và ưu tiên các dịch vụ có thể cung cấp nhanh chóng.</w:t>
      </w:r>
    </w:p>
    <w:p w14:paraId="1CE1C2E3" w14:textId="77777777" w:rsidR="00AC120D" w:rsidRDefault="009A594B">
      <w:pPr>
        <w:pStyle w:val="Heading4"/>
      </w:pPr>
      <w:r>
        <w:t>Nghiên cứu cạnh tranh:</w:t>
      </w:r>
    </w:p>
    <w:p w14:paraId="1BFE4187" w14:textId="77777777" w:rsidR="00AC120D" w:rsidRDefault="009A594B">
      <w:pPr>
        <w:pStyle w:val="StyleCng"/>
      </w:pPr>
      <w:r>
        <w:t>Các đối thủ cạnh tranh: Các cửa hàng thức ăn nhanh trong khu vực, các ứng dụng giao đồ ăn như GrabFood, Now.vn.</w:t>
      </w:r>
    </w:p>
    <w:p w14:paraId="0424A154" w14:textId="77777777" w:rsidR="00AC120D" w:rsidRDefault="009A594B">
      <w:pPr>
        <w:pStyle w:val="StyleCng"/>
      </w:pPr>
      <w:r>
        <w:t>Điểm mạnh của đối thủ: Thường có thời gian phục vụ nhanh, hệ thống giao hàng rộng khắp.</w:t>
      </w:r>
    </w:p>
    <w:p w14:paraId="0C4DB95C" w14:textId="77777777" w:rsidR="00AC120D" w:rsidRDefault="009A594B">
      <w:pPr>
        <w:pStyle w:val="StyleCng"/>
      </w:pPr>
      <w:r>
        <w:t>Điểm yếu của đối thủ: Có thể không chú trọng đến yếu tố dinh dưỡng của thức ăn, giá cả có thể cao đối với một số mục.</w:t>
      </w:r>
    </w:p>
    <w:p w14:paraId="1CCCA77C" w14:textId="77777777" w:rsidR="00AC120D" w:rsidRDefault="009A594B">
      <w:pPr>
        <w:pStyle w:val="Heading3"/>
      </w:pPr>
      <w:bookmarkStart w:id="46" w:name="_Toc166658445"/>
      <w:bookmarkStart w:id="47" w:name="_Toc166658383"/>
      <w:bookmarkStart w:id="48" w:name="_Toc165929926"/>
      <w:bookmarkStart w:id="49" w:name="_Toc165929385"/>
      <w:r>
        <w:lastRenderedPageBreak/>
        <w:t>Đánh Giá và Cải Tiến</w:t>
      </w:r>
      <w:bookmarkEnd w:id="46"/>
      <w:bookmarkEnd w:id="47"/>
      <w:bookmarkEnd w:id="48"/>
      <w:bookmarkEnd w:id="49"/>
    </w:p>
    <w:p w14:paraId="72420833" w14:textId="77777777" w:rsidR="00AC120D" w:rsidRDefault="009A594B">
      <w:pPr>
        <w:pStyle w:val="ListParagraph"/>
        <w:numPr>
          <w:ilvl w:val="0"/>
          <w:numId w:val="11"/>
        </w:numPr>
      </w:pPr>
      <w:r>
        <w:t>Thu thập phản hồi: Từ người dùng để nhận biết điểm mạnh, điểm yếu của sản phẩm.</w:t>
      </w:r>
    </w:p>
    <w:p w14:paraId="6A4189A8" w14:textId="77777777" w:rsidR="00AC120D" w:rsidRDefault="009A594B">
      <w:pPr>
        <w:pStyle w:val="ListParagraph"/>
        <w:numPr>
          <w:ilvl w:val="0"/>
          <w:numId w:val="11"/>
        </w:numPr>
      </w:pPr>
      <w:r>
        <w:t>Phân tích: Sử dụng Google Analytics hoặc các công cụ tương tự để theo dõi hành vi người dùng.</w:t>
      </w:r>
    </w:p>
    <w:p w14:paraId="6F4AD90E" w14:textId="77777777" w:rsidR="00AC120D" w:rsidRDefault="009A594B">
      <w:pPr>
        <w:pStyle w:val="ListParagraph"/>
        <w:numPr>
          <w:ilvl w:val="0"/>
          <w:numId w:val="11"/>
        </w:numPr>
      </w:pPr>
      <w:r>
        <w:t>Cải tiến: Cập nhật tính năng dựa trên phân tích dữ liệu và phản hồi từ người dùng</w:t>
      </w:r>
    </w:p>
    <w:p w14:paraId="2575E4ED" w14:textId="77777777" w:rsidR="00AC120D" w:rsidRDefault="009A594B">
      <w:pPr>
        <w:pStyle w:val="ListParagraph"/>
        <w:numPr>
          <w:ilvl w:val="0"/>
          <w:numId w:val="11"/>
        </w:numPr>
      </w:pPr>
      <w:r>
        <w:t>Thu thập phản hồi: Thu thập phản hồi từ người dùng để hiểu được những điểm mạnh và yếu của sản phẩm.</w:t>
      </w:r>
    </w:p>
    <w:p w14:paraId="36DC0EDF" w14:textId="77777777" w:rsidR="00AC120D" w:rsidRDefault="009A594B">
      <w:pPr>
        <w:pStyle w:val="ListParagraph"/>
        <w:numPr>
          <w:ilvl w:val="0"/>
          <w:numId w:val="11"/>
        </w:numPr>
      </w:pPr>
      <w:r>
        <w:t>Phân tích dữ liệu: Sử dụng các công cụ phân tích để theo dõi hành vi người dùng và hiệu quả kinh doanh.</w:t>
      </w:r>
    </w:p>
    <w:p w14:paraId="33335263" w14:textId="77777777" w:rsidR="00AC120D" w:rsidRDefault="009A594B">
      <w:pPr>
        <w:pStyle w:val="ListParagraph"/>
        <w:numPr>
          <w:ilvl w:val="0"/>
          <w:numId w:val="11"/>
        </w:numPr>
      </w:pPr>
      <w:r>
        <w:t>Cải tiến: Dựa trên phân tích và phản hồi để tiếp tục cải tiến sản phẩm.</w:t>
      </w:r>
    </w:p>
    <w:p w14:paraId="52EC5D7B" w14:textId="77777777" w:rsidR="00AC120D" w:rsidRDefault="009A594B">
      <w:pPr>
        <w:pStyle w:val="Heading3"/>
      </w:pPr>
      <w:bookmarkStart w:id="50" w:name="_Toc165929386"/>
      <w:bookmarkStart w:id="51" w:name="_Toc165929927"/>
      <w:bookmarkStart w:id="52" w:name="_Toc166658384"/>
      <w:bookmarkStart w:id="53" w:name="_Toc166658446"/>
      <w:r>
        <w:t>Phạm vi dự án</w:t>
      </w:r>
      <w:bookmarkEnd w:id="50"/>
      <w:bookmarkEnd w:id="51"/>
      <w:bookmarkEnd w:id="52"/>
      <w:bookmarkEnd w:id="53"/>
    </w:p>
    <w:p w14:paraId="50CB1664" w14:textId="77777777" w:rsidR="00AC120D" w:rsidRDefault="009A594B">
      <w:pPr>
        <w:pStyle w:val="DoanVB"/>
      </w:pPr>
      <w:r>
        <w:t>Các sinh viên đại học Thăng Long</w:t>
      </w:r>
    </w:p>
    <w:p w14:paraId="1A26EAF3" w14:textId="77777777" w:rsidR="00AC120D" w:rsidRDefault="009A594B">
      <w:pPr>
        <w:pStyle w:val="Heading2"/>
      </w:pPr>
      <w:bookmarkStart w:id="54" w:name="_Toc166658385"/>
      <w:bookmarkStart w:id="55" w:name="_Toc165929387"/>
      <w:bookmarkStart w:id="56" w:name="_Toc166658447"/>
      <w:bookmarkStart w:id="57" w:name="_Toc165929928"/>
      <w:r>
        <w:t>Xây dựng kế hoạch dự án</w:t>
      </w:r>
      <w:bookmarkEnd w:id="54"/>
      <w:bookmarkEnd w:id="55"/>
      <w:bookmarkEnd w:id="56"/>
      <w:bookmarkEnd w:id="57"/>
    </w:p>
    <w:tbl>
      <w:tblPr>
        <w:tblStyle w:val="TableGrid"/>
        <w:tblW w:w="0" w:type="auto"/>
        <w:tblLook w:val="04A0" w:firstRow="1" w:lastRow="0" w:firstColumn="1" w:lastColumn="0" w:noHBand="0" w:noVBand="1"/>
      </w:tblPr>
      <w:tblGrid>
        <w:gridCol w:w="1696"/>
        <w:gridCol w:w="2976"/>
        <w:gridCol w:w="2336"/>
        <w:gridCol w:w="2337"/>
      </w:tblGrid>
      <w:tr w:rsidR="00AC120D" w14:paraId="1B4492FB" w14:textId="77777777">
        <w:tc>
          <w:tcPr>
            <w:tcW w:w="4672" w:type="dxa"/>
            <w:gridSpan w:val="2"/>
            <w:vAlign w:val="center"/>
          </w:tcPr>
          <w:p w14:paraId="62101FFA" w14:textId="77777777" w:rsidR="00AC120D" w:rsidRDefault="009A594B">
            <w:pPr>
              <w:jc w:val="center"/>
            </w:pPr>
            <w:r>
              <w:t>Công việc</w:t>
            </w:r>
          </w:p>
        </w:tc>
        <w:tc>
          <w:tcPr>
            <w:tcW w:w="2336" w:type="dxa"/>
            <w:vAlign w:val="center"/>
          </w:tcPr>
          <w:p w14:paraId="1FA7A066" w14:textId="77777777" w:rsidR="00AC120D" w:rsidRDefault="009A594B">
            <w:pPr>
              <w:jc w:val="center"/>
            </w:pPr>
            <w:r>
              <w:t>Thời gian (số giờ làm)</w:t>
            </w:r>
          </w:p>
        </w:tc>
        <w:tc>
          <w:tcPr>
            <w:tcW w:w="2337" w:type="dxa"/>
            <w:vAlign w:val="center"/>
          </w:tcPr>
          <w:p w14:paraId="7CC13614" w14:textId="77777777" w:rsidR="00AC120D" w:rsidRDefault="009A594B">
            <w:pPr>
              <w:jc w:val="center"/>
            </w:pPr>
            <w:r>
              <w:t>Nhân sự</w:t>
            </w:r>
          </w:p>
        </w:tc>
      </w:tr>
      <w:tr w:rsidR="00AC120D" w14:paraId="6DCCFD6F" w14:textId="77777777">
        <w:tc>
          <w:tcPr>
            <w:tcW w:w="1696" w:type="dxa"/>
            <w:vMerge w:val="restart"/>
            <w:vAlign w:val="center"/>
          </w:tcPr>
          <w:p w14:paraId="30C76873" w14:textId="77777777" w:rsidR="00AC120D" w:rsidRDefault="009A594B">
            <w:pPr>
              <w:jc w:val="center"/>
            </w:pPr>
            <w:r>
              <w:t>Phân tích</w:t>
            </w:r>
          </w:p>
        </w:tc>
        <w:tc>
          <w:tcPr>
            <w:tcW w:w="2976" w:type="dxa"/>
            <w:vAlign w:val="center"/>
          </w:tcPr>
          <w:p w14:paraId="6CFEBF45" w14:textId="77777777" w:rsidR="00AC120D" w:rsidRDefault="009A594B">
            <w:pPr>
              <w:jc w:val="center"/>
            </w:pPr>
            <w:r>
              <w:t>Phân tích yêu cầu</w:t>
            </w:r>
          </w:p>
        </w:tc>
        <w:tc>
          <w:tcPr>
            <w:tcW w:w="2336" w:type="dxa"/>
            <w:vAlign w:val="center"/>
          </w:tcPr>
          <w:p w14:paraId="03FC9C74" w14:textId="77777777" w:rsidR="00AC120D" w:rsidRDefault="009A594B">
            <w:pPr>
              <w:jc w:val="center"/>
            </w:pPr>
            <w:r>
              <w:t>144</w:t>
            </w:r>
          </w:p>
        </w:tc>
        <w:tc>
          <w:tcPr>
            <w:tcW w:w="2337" w:type="dxa"/>
            <w:vAlign w:val="center"/>
          </w:tcPr>
          <w:p w14:paraId="0D0AAE4A" w14:textId="77777777" w:rsidR="00AC120D" w:rsidRDefault="009A594B">
            <w:pPr>
              <w:jc w:val="center"/>
            </w:pPr>
            <w:r>
              <w:t>TEAM</w:t>
            </w:r>
          </w:p>
        </w:tc>
      </w:tr>
      <w:tr w:rsidR="00AC120D" w14:paraId="14EF62EC" w14:textId="77777777">
        <w:tc>
          <w:tcPr>
            <w:tcW w:w="1696" w:type="dxa"/>
            <w:vMerge/>
            <w:vAlign w:val="center"/>
          </w:tcPr>
          <w:p w14:paraId="6C238023" w14:textId="77777777" w:rsidR="00AC120D" w:rsidRDefault="00AC120D">
            <w:pPr>
              <w:jc w:val="center"/>
            </w:pPr>
          </w:p>
        </w:tc>
        <w:tc>
          <w:tcPr>
            <w:tcW w:w="2976" w:type="dxa"/>
            <w:vAlign w:val="center"/>
          </w:tcPr>
          <w:p w14:paraId="28F79F73" w14:textId="77777777" w:rsidR="00AC120D" w:rsidRDefault="009A594B">
            <w:pPr>
              <w:jc w:val="center"/>
            </w:pPr>
            <w:r>
              <w:t>Xác định các đối tượng</w:t>
            </w:r>
          </w:p>
        </w:tc>
        <w:tc>
          <w:tcPr>
            <w:tcW w:w="2336" w:type="dxa"/>
            <w:vAlign w:val="center"/>
          </w:tcPr>
          <w:p w14:paraId="3EACC56F" w14:textId="77777777" w:rsidR="00AC120D" w:rsidRDefault="009A594B">
            <w:pPr>
              <w:jc w:val="center"/>
            </w:pPr>
            <w:r>
              <w:t>1</w:t>
            </w:r>
          </w:p>
        </w:tc>
        <w:tc>
          <w:tcPr>
            <w:tcW w:w="2337" w:type="dxa"/>
            <w:vAlign w:val="center"/>
          </w:tcPr>
          <w:p w14:paraId="051F182E" w14:textId="77777777" w:rsidR="00AC120D" w:rsidRDefault="009A594B">
            <w:pPr>
              <w:jc w:val="center"/>
            </w:pPr>
            <w:r>
              <w:t>Đăng</w:t>
            </w:r>
          </w:p>
        </w:tc>
      </w:tr>
      <w:tr w:rsidR="00AC120D" w14:paraId="6249C80D" w14:textId="77777777">
        <w:tc>
          <w:tcPr>
            <w:tcW w:w="1696" w:type="dxa"/>
            <w:vMerge/>
            <w:vAlign w:val="center"/>
          </w:tcPr>
          <w:p w14:paraId="3EB2B2C7" w14:textId="77777777" w:rsidR="00AC120D" w:rsidRDefault="00AC120D">
            <w:pPr>
              <w:jc w:val="center"/>
            </w:pPr>
          </w:p>
        </w:tc>
        <w:tc>
          <w:tcPr>
            <w:tcW w:w="2976" w:type="dxa"/>
            <w:vAlign w:val="center"/>
          </w:tcPr>
          <w:p w14:paraId="68815B3A" w14:textId="77777777" w:rsidR="00AC120D" w:rsidRDefault="009A594B">
            <w:pPr>
              <w:jc w:val="center"/>
            </w:pPr>
            <w:r>
              <w:t>Xác định các nghiệp vụ</w:t>
            </w:r>
          </w:p>
        </w:tc>
        <w:tc>
          <w:tcPr>
            <w:tcW w:w="2336" w:type="dxa"/>
            <w:vAlign w:val="center"/>
          </w:tcPr>
          <w:p w14:paraId="45959F3B" w14:textId="77777777" w:rsidR="00AC120D" w:rsidRDefault="009A594B">
            <w:pPr>
              <w:jc w:val="center"/>
            </w:pPr>
            <w:r>
              <w:t>72</w:t>
            </w:r>
          </w:p>
        </w:tc>
        <w:tc>
          <w:tcPr>
            <w:tcW w:w="2337" w:type="dxa"/>
            <w:vAlign w:val="center"/>
          </w:tcPr>
          <w:p w14:paraId="180A6823" w14:textId="77777777" w:rsidR="00AC120D" w:rsidRDefault="009A594B">
            <w:pPr>
              <w:jc w:val="center"/>
            </w:pPr>
            <w:r>
              <w:t>Văn Anh, Việt</w:t>
            </w:r>
          </w:p>
        </w:tc>
      </w:tr>
      <w:tr w:rsidR="00AC120D" w14:paraId="508DB599" w14:textId="77777777">
        <w:tc>
          <w:tcPr>
            <w:tcW w:w="1696" w:type="dxa"/>
            <w:vMerge/>
            <w:vAlign w:val="center"/>
          </w:tcPr>
          <w:p w14:paraId="438C838C" w14:textId="77777777" w:rsidR="00AC120D" w:rsidRDefault="00AC120D">
            <w:pPr>
              <w:jc w:val="center"/>
            </w:pPr>
          </w:p>
        </w:tc>
        <w:tc>
          <w:tcPr>
            <w:tcW w:w="2976" w:type="dxa"/>
            <w:vAlign w:val="center"/>
          </w:tcPr>
          <w:p w14:paraId="009F7020" w14:textId="77777777" w:rsidR="00AC120D" w:rsidRDefault="009A594B">
            <w:pPr>
              <w:jc w:val="center"/>
            </w:pPr>
            <w:r>
              <w:t>Xác định thời gian thực hiện</w:t>
            </w:r>
          </w:p>
        </w:tc>
        <w:tc>
          <w:tcPr>
            <w:tcW w:w="2336" w:type="dxa"/>
            <w:vAlign w:val="center"/>
          </w:tcPr>
          <w:p w14:paraId="7F9D1C11" w14:textId="77777777" w:rsidR="00AC120D" w:rsidRDefault="009A594B">
            <w:pPr>
              <w:jc w:val="center"/>
            </w:pPr>
            <w:r>
              <w:t>24</w:t>
            </w:r>
          </w:p>
        </w:tc>
        <w:tc>
          <w:tcPr>
            <w:tcW w:w="2337" w:type="dxa"/>
            <w:vAlign w:val="center"/>
          </w:tcPr>
          <w:p w14:paraId="494AAAF8" w14:textId="77777777" w:rsidR="00AC120D" w:rsidRDefault="009A594B">
            <w:pPr>
              <w:jc w:val="center"/>
            </w:pPr>
            <w:r>
              <w:t>Đăng</w:t>
            </w:r>
          </w:p>
        </w:tc>
      </w:tr>
      <w:tr w:rsidR="00AC120D" w14:paraId="1E54BDAA" w14:textId="77777777">
        <w:tc>
          <w:tcPr>
            <w:tcW w:w="1696" w:type="dxa"/>
            <w:vMerge w:val="restart"/>
            <w:vAlign w:val="center"/>
          </w:tcPr>
          <w:p w14:paraId="677C8FB0" w14:textId="77777777" w:rsidR="00AC120D" w:rsidRDefault="009A594B">
            <w:pPr>
              <w:jc w:val="center"/>
            </w:pPr>
            <w:r>
              <w:t>Thiết kế</w:t>
            </w:r>
          </w:p>
        </w:tc>
        <w:tc>
          <w:tcPr>
            <w:tcW w:w="2976" w:type="dxa"/>
            <w:vAlign w:val="center"/>
          </w:tcPr>
          <w:p w14:paraId="30A13C5D" w14:textId="77777777" w:rsidR="00AC120D" w:rsidRDefault="009A594B">
            <w:pPr>
              <w:jc w:val="center"/>
            </w:pPr>
            <w:r>
              <w:t>Thiết kế biểu đồ use- case</w:t>
            </w:r>
          </w:p>
        </w:tc>
        <w:tc>
          <w:tcPr>
            <w:tcW w:w="2336" w:type="dxa"/>
            <w:vAlign w:val="center"/>
          </w:tcPr>
          <w:p w14:paraId="34958511" w14:textId="77777777" w:rsidR="00AC120D" w:rsidRDefault="009A594B">
            <w:pPr>
              <w:jc w:val="center"/>
            </w:pPr>
            <w:r>
              <w:t>24</w:t>
            </w:r>
          </w:p>
        </w:tc>
        <w:tc>
          <w:tcPr>
            <w:tcW w:w="2337" w:type="dxa"/>
            <w:vAlign w:val="center"/>
          </w:tcPr>
          <w:p w14:paraId="671EA960" w14:textId="77777777" w:rsidR="00AC120D" w:rsidRDefault="009A594B">
            <w:pPr>
              <w:jc w:val="center"/>
            </w:pPr>
            <w:r>
              <w:t>Đăng, Văn Anh, Việt</w:t>
            </w:r>
          </w:p>
        </w:tc>
      </w:tr>
      <w:tr w:rsidR="00AC120D" w14:paraId="76D98B86" w14:textId="77777777">
        <w:tc>
          <w:tcPr>
            <w:tcW w:w="1696" w:type="dxa"/>
            <w:vMerge/>
            <w:vAlign w:val="center"/>
          </w:tcPr>
          <w:p w14:paraId="33FCEAEA" w14:textId="77777777" w:rsidR="00AC120D" w:rsidRDefault="00AC120D">
            <w:pPr>
              <w:jc w:val="center"/>
            </w:pPr>
          </w:p>
        </w:tc>
        <w:tc>
          <w:tcPr>
            <w:tcW w:w="2976" w:type="dxa"/>
            <w:vAlign w:val="center"/>
          </w:tcPr>
          <w:p w14:paraId="08CCE9C7" w14:textId="77777777" w:rsidR="00AC120D" w:rsidRDefault="009A594B">
            <w:pPr>
              <w:jc w:val="center"/>
            </w:pPr>
            <w:r>
              <w:t>Thiết kế CSDL</w:t>
            </w:r>
          </w:p>
        </w:tc>
        <w:tc>
          <w:tcPr>
            <w:tcW w:w="2336" w:type="dxa"/>
            <w:vAlign w:val="center"/>
          </w:tcPr>
          <w:p w14:paraId="383137CF" w14:textId="77777777" w:rsidR="00AC120D" w:rsidRDefault="009A594B">
            <w:pPr>
              <w:jc w:val="center"/>
            </w:pPr>
            <w:r>
              <w:t>72</w:t>
            </w:r>
          </w:p>
        </w:tc>
        <w:tc>
          <w:tcPr>
            <w:tcW w:w="2337" w:type="dxa"/>
            <w:vAlign w:val="center"/>
          </w:tcPr>
          <w:p w14:paraId="5336C2BC" w14:textId="77777777" w:rsidR="00AC120D" w:rsidRDefault="009A594B">
            <w:pPr>
              <w:jc w:val="center"/>
            </w:pPr>
            <w:r>
              <w:t>Đăng</w:t>
            </w:r>
          </w:p>
        </w:tc>
      </w:tr>
      <w:tr w:rsidR="00AC120D" w14:paraId="1CF16356" w14:textId="77777777">
        <w:tc>
          <w:tcPr>
            <w:tcW w:w="1696" w:type="dxa"/>
            <w:vMerge/>
            <w:vAlign w:val="center"/>
          </w:tcPr>
          <w:p w14:paraId="12CA7CBB" w14:textId="77777777" w:rsidR="00AC120D" w:rsidRDefault="00AC120D">
            <w:pPr>
              <w:jc w:val="center"/>
            </w:pPr>
          </w:p>
        </w:tc>
        <w:tc>
          <w:tcPr>
            <w:tcW w:w="2976" w:type="dxa"/>
            <w:vAlign w:val="center"/>
          </w:tcPr>
          <w:p w14:paraId="7D1FDEE2" w14:textId="77777777" w:rsidR="00AC120D" w:rsidRDefault="009A594B">
            <w:pPr>
              <w:jc w:val="center"/>
            </w:pPr>
            <w:r>
              <w:t>Thiết kế giao diện</w:t>
            </w:r>
          </w:p>
        </w:tc>
        <w:tc>
          <w:tcPr>
            <w:tcW w:w="2336" w:type="dxa"/>
            <w:vAlign w:val="center"/>
          </w:tcPr>
          <w:p w14:paraId="4AB672D8" w14:textId="77777777" w:rsidR="00AC120D" w:rsidRDefault="009A594B">
            <w:pPr>
              <w:jc w:val="center"/>
            </w:pPr>
            <w:r>
              <w:t>96</w:t>
            </w:r>
          </w:p>
        </w:tc>
        <w:tc>
          <w:tcPr>
            <w:tcW w:w="2337" w:type="dxa"/>
            <w:vAlign w:val="center"/>
          </w:tcPr>
          <w:p w14:paraId="5460B44A" w14:textId="77777777" w:rsidR="00AC120D" w:rsidRDefault="009A594B">
            <w:pPr>
              <w:jc w:val="center"/>
            </w:pPr>
            <w:r>
              <w:t>Linh</w:t>
            </w:r>
          </w:p>
        </w:tc>
      </w:tr>
      <w:tr w:rsidR="00AC120D" w14:paraId="17A2372F" w14:textId="77777777">
        <w:tc>
          <w:tcPr>
            <w:tcW w:w="1696" w:type="dxa"/>
            <w:vMerge/>
            <w:vAlign w:val="center"/>
          </w:tcPr>
          <w:p w14:paraId="737C95A8" w14:textId="77777777" w:rsidR="00AC120D" w:rsidRDefault="00AC120D">
            <w:pPr>
              <w:jc w:val="center"/>
            </w:pPr>
          </w:p>
        </w:tc>
        <w:tc>
          <w:tcPr>
            <w:tcW w:w="2976" w:type="dxa"/>
            <w:vAlign w:val="center"/>
          </w:tcPr>
          <w:p w14:paraId="0D864FCF" w14:textId="77777777" w:rsidR="00AC120D" w:rsidRDefault="009A594B">
            <w:pPr>
              <w:jc w:val="center"/>
            </w:pPr>
            <w:r>
              <w:t>Đặc tả và Activities diagram</w:t>
            </w:r>
          </w:p>
        </w:tc>
        <w:tc>
          <w:tcPr>
            <w:tcW w:w="2336" w:type="dxa"/>
            <w:vAlign w:val="center"/>
          </w:tcPr>
          <w:p w14:paraId="74B082C0" w14:textId="77777777" w:rsidR="00AC120D" w:rsidRDefault="009A594B">
            <w:pPr>
              <w:jc w:val="center"/>
            </w:pPr>
            <w:r>
              <w:t>72</w:t>
            </w:r>
          </w:p>
        </w:tc>
        <w:tc>
          <w:tcPr>
            <w:tcW w:w="2337" w:type="dxa"/>
            <w:vAlign w:val="center"/>
          </w:tcPr>
          <w:p w14:paraId="3294F5B0" w14:textId="77777777" w:rsidR="00AC120D" w:rsidRDefault="009A594B">
            <w:pPr>
              <w:jc w:val="center"/>
            </w:pPr>
            <w:r>
              <w:t>TEAM</w:t>
            </w:r>
          </w:p>
        </w:tc>
      </w:tr>
      <w:tr w:rsidR="00AC120D" w14:paraId="48CBF7BA" w14:textId="77777777">
        <w:tc>
          <w:tcPr>
            <w:tcW w:w="1696" w:type="dxa"/>
            <w:vMerge/>
            <w:vAlign w:val="center"/>
          </w:tcPr>
          <w:p w14:paraId="452BBC2C" w14:textId="77777777" w:rsidR="00AC120D" w:rsidRDefault="00AC120D">
            <w:pPr>
              <w:jc w:val="center"/>
            </w:pPr>
          </w:p>
        </w:tc>
        <w:tc>
          <w:tcPr>
            <w:tcW w:w="2976" w:type="dxa"/>
            <w:vAlign w:val="center"/>
          </w:tcPr>
          <w:p w14:paraId="39DEC35E" w14:textId="77777777" w:rsidR="00AC120D" w:rsidRDefault="009A594B">
            <w:pPr>
              <w:jc w:val="center"/>
            </w:pPr>
            <w:r>
              <w:t>Vẽ ERD</w:t>
            </w:r>
          </w:p>
        </w:tc>
        <w:tc>
          <w:tcPr>
            <w:tcW w:w="2336" w:type="dxa"/>
            <w:vAlign w:val="center"/>
          </w:tcPr>
          <w:p w14:paraId="31F9CFC1" w14:textId="77777777" w:rsidR="00AC120D" w:rsidRDefault="009A594B">
            <w:pPr>
              <w:jc w:val="center"/>
            </w:pPr>
            <w:r>
              <w:t>48</w:t>
            </w:r>
          </w:p>
        </w:tc>
        <w:tc>
          <w:tcPr>
            <w:tcW w:w="2337" w:type="dxa"/>
            <w:vAlign w:val="center"/>
          </w:tcPr>
          <w:p w14:paraId="57A3FA73" w14:textId="77777777" w:rsidR="00AC120D" w:rsidRDefault="009A594B">
            <w:pPr>
              <w:jc w:val="center"/>
            </w:pPr>
            <w:r>
              <w:t>Văn Anh, Việt, Linh</w:t>
            </w:r>
          </w:p>
        </w:tc>
      </w:tr>
      <w:tr w:rsidR="00AC120D" w14:paraId="597F9B29" w14:textId="77777777">
        <w:tc>
          <w:tcPr>
            <w:tcW w:w="1696" w:type="dxa"/>
            <w:vMerge w:val="restart"/>
            <w:vAlign w:val="center"/>
          </w:tcPr>
          <w:p w14:paraId="53EB6E44" w14:textId="77777777" w:rsidR="00AC120D" w:rsidRDefault="009A594B">
            <w:pPr>
              <w:jc w:val="center"/>
            </w:pPr>
            <w:r>
              <w:t>Thực hiện</w:t>
            </w:r>
          </w:p>
        </w:tc>
        <w:tc>
          <w:tcPr>
            <w:tcW w:w="2976" w:type="dxa"/>
            <w:vAlign w:val="center"/>
          </w:tcPr>
          <w:p w14:paraId="09F1FC6D" w14:textId="77777777" w:rsidR="00AC120D" w:rsidRDefault="009A594B">
            <w:pPr>
              <w:jc w:val="center"/>
            </w:pPr>
            <w:r>
              <w:t>Giao diện người dùng</w:t>
            </w:r>
          </w:p>
        </w:tc>
        <w:tc>
          <w:tcPr>
            <w:tcW w:w="2336" w:type="dxa"/>
            <w:vAlign w:val="center"/>
          </w:tcPr>
          <w:p w14:paraId="236D8D48" w14:textId="77777777" w:rsidR="00AC120D" w:rsidRDefault="009A594B">
            <w:pPr>
              <w:jc w:val="center"/>
            </w:pPr>
            <w:r>
              <w:t>200 - 300</w:t>
            </w:r>
          </w:p>
        </w:tc>
        <w:tc>
          <w:tcPr>
            <w:tcW w:w="2337" w:type="dxa"/>
            <w:vAlign w:val="center"/>
          </w:tcPr>
          <w:p w14:paraId="3CD1D906" w14:textId="77777777" w:rsidR="00AC120D" w:rsidRDefault="009A594B">
            <w:pPr>
              <w:jc w:val="center"/>
            </w:pPr>
            <w:r>
              <w:t>Văn Anh</w:t>
            </w:r>
          </w:p>
        </w:tc>
      </w:tr>
      <w:tr w:rsidR="00AC120D" w14:paraId="291004F7" w14:textId="77777777">
        <w:tc>
          <w:tcPr>
            <w:tcW w:w="1696" w:type="dxa"/>
            <w:vMerge/>
            <w:vAlign w:val="center"/>
          </w:tcPr>
          <w:p w14:paraId="0F7067E3" w14:textId="77777777" w:rsidR="00AC120D" w:rsidRDefault="00AC120D">
            <w:pPr>
              <w:jc w:val="center"/>
            </w:pPr>
          </w:p>
        </w:tc>
        <w:tc>
          <w:tcPr>
            <w:tcW w:w="2976" w:type="dxa"/>
            <w:vAlign w:val="center"/>
          </w:tcPr>
          <w:p w14:paraId="664E29D5" w14:textId="77777777" w:rsidR="00AC120D" w:rsidRDefault="009A594B">
            <w:pPr>
              <w:jc w:val="center"/>
            </w:pPr>
            <w:r>
              <w:t>Giao diện admin</w:t>
            </w:r>
          </w:p>
        </w:tc>
        <w:tc>
          <w:tcPr>
            <w:tcW w:w="2336" w:type="dxa"/>
            <w:vAlign w:val="center"/>
          </w:tcPr>
          <w:p w14:paraId="5FA7BD53" w14:textId="77777777" w:rsidR="00AC120D" w:rsidRDefault="009A594B">
            <w:pPr>
              <w:jc w:val="center"/>
            </w:pPr>
            <w:r>
              <w:t>200 - 300</w:t>
            </w:r>
          </w:p>
        </w:tc>
        <w:tc>
          <w:tcPr>
            <w:tcW w:w="2337" w:type="dxa"/>
            <w:vAlign w:val="center"/>
          </w:tcPr>
          <w:p w14:paraId="4116F70A" w14:textId="77777777" w:rsidR="00AC120D" w:rsidRDefault="009A594B">
            <w:pPr>
              <w:jc w:val="center"/>
            </w:pPr>
            <w:r>
              <w:t>Việt</w:t>
            </w:r>
          </w:p>
        </w:tc>
      </w:tr>
      <w:tr w:rsidR="00AC120D" w14:paraId="48D88B43" w14:textId="77777777">
        <w:tc>
          <w:tcPr>
            <w:tcW w:w="1696" w:type="dxa"/>
            <w:vMerge/>
            <w:vAlign w:val="center"/>
          </w:tcPr>
          <w:p w14:paraId="669B3266" w14:textId="77777777" w:rsidR="00AC120D" w:rsidRDefault="00AC120D">
            <w:pPr>
              <w:jc w:val="center"/>
            </w:pPr>
          </w:p>
        </w:tc>
        <w:tc>
          <w:tcPr>
            <w:tcW w:w="2976" w:type="dxa"/>
            <w:vAlign w:val="center"/>
          </w:tcPr>
          <w:p w14:paraId="6AE95582" w14:textId="77777777" w:rsidR="00AC120D" w:rsidRDefault="009A594B">
            <w:pPr>
              <w:jc w:val="center"/>
            </w:pPr>
            <w:r>
              <w:t>Các API cho website</w:t>
            </w:r>
          </w:p>
        </w:tc>
        <w:tc>
          <w:tcPr>
            <w:tcW w:w="2336" w:type="dxa"/>
            <w:vAlign w:val="center"/>
          </w:tcPr>
          <w:p w14:paraId="14824FFE" w14:textId="77777777" w:rsidR="00AC120D" w:rsidRDefault="009A594B">
            <w:pPr>
              <w:jc w:val="center"/>
            </w:pPr>
            <w:r>
              <w:t>200 - 300</w:t>
            </w:r>
          </w:p>
        </w:tc>
        <w:tc>
          <w:tcPr>
            <w:tcW w:w="2337" w:type="dxa"/>
            <w:vAlign w:val="center"/>
          </w:tcPr>
          <w:p w14:paraId="66438F2C" w14:textId="77777777" w:rsidR="00AC120D" w:rsidRDefault="009A594B">
            <w:pPr>
              <w:jc w:val="center"/>
            </w:pPr>
            <w:r>
              <w:t>Đăng</w:t>
            </w:r>
          </w:p>
        </w:tc>
      </w:tr>
      <w:tr w:rsidR="00AC120D" w14:paraId="67125359" w14:textId="77777777">
        <w:tc>
          <w:tcPr>
            <w:tcW w:w="1696" w:type="dxa"/>
            <w:vAlign w:val="center"/>
          </w:tcPr>
          <w:p w14:paraId="366361FB" w14:textId="77777777" w:rsidR="00AC120D" w:rsidRDefault="009A594B">
            <w:pPr>
              <w:jc w:val="center"/>
            </w:pPr>
            <w:r>
              <w:t>Kiểm thử</w:t>
            </w:r>
          </w:p>
        </w:tc>
        <w:tc>
          <w:tcPr>
            <w:tcW w:w="2976" w:type="dxa"/>
            <w:vAlign w:val="center"/>
          </w:tcPr>
          <w:p w14:paraId="1DB2AF74" w14:textId="77777777" w:rsidR="00AC120D" w:rsidRDefault="009A594B">
            <w:pPr>
              <w:jc w:val="center"/>
            </w:pPr>
            <w:r>
              <w:t>Kiểm thử các tính năng của website (client, admin)</w:t>
            </w:r>
          </w:p>
        </w:tc>
        <w:tc>
          <w:tcPr>
            <w:tcW w:w="2336" w:type="dxa"/>
            <w:vAlign w:val="center"/>
          </w:tcPr>
          <w:p w14:paraId="6B01C3BD" w14:textId="77777777" w:rsidR="00AC120D" w:rsidRDefault="009A594B">
            <w:pPr>
              <w:jc w:val="center"/>
            </w:pPr>
            <w:r>
              <w:t>100 - 175</w:t>
            </w:r>
          </w:p>
        </w:tc>
        <w:tc>
          <w:tcPr>
            <w:tcW w:w="2337" w:type="dxa"/>
            <w:vAlign w:val="center"/>
          </w:tcPr>
          <w:p w14:paraId="3DBF1841" w14:textId="77777777" w:rsidR="00AC120D" w:rsidRDefault="009A594B">
            <w:pPr>
              <w:jc w:val="center"/>
            </w:pPr>
            <w:r>
              <w:t>Linh</w:t>
            </w:r>
          </w:p>
        </w:tc>
      </w:tr>
      <w:tr w:rsidR="00AC120D" w14:paraId="65464A87" w14:textId="77777777">
        <w:tc>
          <w:tcPr>
            <w:tcW w:w="1696" w:type="dxa"/>
            <w:vAlign w:val="center"/>
          </w:tcPr>
          <w:p w14:paraId="45146016" w14:textId="77777777" w:rsidR="00AC120D" w:rsidRDefault="009A594B">
            <w:pPr>
              <w:jc w:val="center"/>
            </w:pPr>
            <w:r>
              <w:t>Bảo trì</w:t>
            </w:r>
          </w:p>
        </w:tc>
        <w:tc>
          <w:tcPr>
            <w:tcW w:w="2976" w:type="dxa"/>
            <w:vAlign w:val="center"/>
          </w:tcPr>
          <w:p w14:paraId="39B71544" w14:textId="77777777" w:rsidR="00AC120D" w:rsidRDefault="009A594B">
            <w:pPr>
              <w:jc w:val="center"/>
            </w:pPr>
            <w:r>
              <w:t>Nâng cấp, sửa chữa</w:t>
            </w:r>
          </w:p>
        </w:tc>
        <w:tc>
          <w:tcPr>
            <w:tcW w:w="2336" w:type="dxa"/>
            <w:vAlign w:val="center"/>
          </w:tcPr>
          <w:p w14:paraId="3FB7B369" w14:textId="77777777" w:rsidR="00AC120D" w:rsidRDefault="009A594B">
            <w:pPr>
              <w:jc w:val="center"/>
            </w:pPr>
            <w:r>
              <w:t>200 - 300</w:t>
            </w:r>
          </w:p>
        </w:tc>
        <w:tc>
          <w:tcPr>
            <w:tcW w:w="2337" w:type="dxa"/>
            <w:vAlign w:val="center"/>
          </w:tcPr>
          <w:p w14:paraId="056A9798" w14:textId="77777777" w:rsidR="00AC120D" w:rsidRDefault="009A594B">
            <w:pPr>
              <w:jc w:val="center"/>
            </w:pPr>
            <w:r>
              <w:t>TEAM</w:t>
            </w:r>
          </w:p>
        </w:tc>
      </w:tr>
    </w:tbl>
    <w:p w14:paraId="54A6129B" w14:textId="77777777" w:rsidR="00AC120D" w:rsidRDefault="009A594B">
      <w:pPr>
        <w:pStyle w:val="Heading1"/>
      </w:pPr>
      <w:bookmarkStart w:id="58" w:name="_Toc165929388"/>
      <w:bookmarkStart w:id="59" w:name="_Toc166658448"/>
      <w:bookmarkStart w:id="60" w:name="_Toc166658386"/>
      <w:bookmarkStart w:id="61" w:name="_Toc165929929"/>
      <w:r>
        <w:lastRenderedPageBreak/>
        <w:t>PHÂN TÍCH VÀ ĐẶC TẢ YÊU CẦU BÀI TOÁN</w:t>
      </w:r>
      <w:bookmarkEnd w:id="58"/>
      <w:bookmarkEnd w:id="59"/>
      <w:bookmarkEnd w:id="60"/>
      <w:bookmarkEnd w:id="61"/>
    </w:p>
    <w:p w14:paraId="02249DED" w14:textId="77777777" w:rsidR="00AC120D" w:rsidRDefault="009A594B">
      <w:pPr>
        <w:pStyle w:val="Heading2"/>
        <w:rPr>
          <w:rFonts w:cs="Times New Roman"/>
        </w:rPr>
      </w:pPr>
      <w:bookmarkStart w:id="62" w:name="_Toc166658387"/>
      <w:bookmarkStart w:id="63" w:name="_Toc165929930"/>
      <w:bookmarkStart w:id="64" w:name="_Toc165929389"/>
      <w:bookmarkStart w:id="65" w:name="_Toc166658449"/>
      <w:r>
        <w:rPr>
          <w:rFonts w:cs="Times New Roman"/>
        </w:rPr>
        <w:t>Xác định phạm vi hệ thống</w:t>
      </w:r>
      <w:bookmarkEnd w:id="62"/>
      <w:bookmarkEnd w:id="63"/>
      <w:bookmarkEnd w:id="64"/>
      <w:bookmarkEnd w:id="65"/>
    </w:p>
    <w:p w14:paraId="51CB49DD" w14:textId="77777777" w:rsidR="00AC120D" w:rsidRDefault="009A594B">
      <w:pPr>
        <w:shd w:val="clear" w:color="auto" w:fill="FFFFFF"/>
        <w:spacing w:before="100" w:beforeAutospacing="1" w:after="100" w:afterAutospacing="1" w:line="240" w:lineRule="auto"/>
        <w:rPr>
          <w:color w:val="242424"/>
          <w:szCs w:val="26"/>
        </w:rPr>
      </w:pPr>
      <w:r>
        <w:rPr>
          <w:color w:val="242424"/>
          <w:szCs w:val="26"/>
        </w:rPr>
        <w:t>Phạm vi hệ thống của TLU Food có thể bao gồm các phần sau:</w:t>
      </w:r>
    </w:p>
    <w:p w14:paraId="7EDD8909" w14:textId="77777777" w:rsidR="00AC120D" w:rsidRDefault="009A594B">
      <w:pPr>
        <w:pStyle w:val="Heading3"/>
        <w:rPr>
          <w:rFonts w:cs="Times New Roman"/>
        </w:rPr>
      </w:pPr>
      <w:bookmarkStart w:id="66" w:name="_Toc165929390"/>
      <w:bookmarkStart w:id="67" w:name="_Toc165929931"/>
      <w:bookmarkStart w:id="68" w:name="_Toc166658388"/>
      <w:bookmarkStart w:id="69" w:name="_Toc166658450"/>
      <w:r>
        <w:rPr>
          <w:rFonts w:cs="Times New Roman"/>
        </w:rPr>
        <w:t>- Giao diện Người Dùng:</w:t>
      </w:r>
      <w:bookmarkEnd w:id="66"/>
      <w:bookmarkEnd w:id="67"/>
      <w:bookmarkEnd w:id="68"/>
      <w:bookmarkEnd w:id="69"/>
    </w:p>
    <w:p w14:paraId="13DF28BD"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Đăng nhập/Đăng ký: Cho phép người dùng đăng nhập bằng mã sinh viên và mật khẩu hoặc đăng ký tài khoản mới.</w:t>
      </w:r>
    </w:p>
    <w:p w14:paraId="732AA7E9"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Trang chủ: Hiển thị danh sách các quán ăn, các món ăn nổi bật, quảng cáo, và các chức năng khác.</w:t>
      </w:r>
    </w:p>
    <w:p w14:paraId="467879E6"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Tìm kiếm: Cho phép người dùng tìm kiếm các món ăn theo tên, thể loại, hoặc quán ăn.</w:t>
      </w:r>
    </w:p>
    <w:p w14:paraId="16E947E5"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Xem thông tin quán ăn: Hiển thị thông tin chi tiết về quán ăn, danh sách món ăn, giá cả, đánh giá và nhận xét từ người dùng khác.</w:t>
      </w:r>
    </w:p>
    <w:p w14:paraId="0E77DFC8"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Giỏ hàng: Cho phép người dùng thêm món ăn vào giỏ hàng, chỉnh sửa số lượng, và xóa món ăn.</w:t>
      </w:r>
    </w:p>
    <w:p w14:paraId="27D0A8FD"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Thanh toán: Cung cấp giao diện thanh toán để người dùng hoàn thành đơn hàng, chọn phương thức thanh toán và nhập thông tin liên hệ.</w:t>
      </w:r>
    </w:p>
    <w:p w14:paraId="0AEFC7A2"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tài khoản: Cho phép người dùng chỉnh sửa thông tin cá nhân, đổi mật khẩu, và xem lịch sử đơn hàng.</w:t>
      </w:r>
    </w:p>
    <w:p w14:paraId="2BCA3D89" w14:textId="77777777" w:rsidR="00AC120D" w:rsidRDefault="009A594B">
      <w:pPr>
        <w:pStyle w:val="Heading3"/>
        <w:rPr>
          <w:rFonts w:cs="Times New Roman"/>
        </w:rPr>
      </w:pPr>
      <w:bookmarkStart w:id="70" w:name="_Toc165929391"/>
      <w:bookmarkStart w:id="71" w:name="_Toc166658389"/>
      <w:bookmarkStart w:id="72" w:name="_Toc166658451"/>
      <w:bookmarkStart w:id="73" w:name="_Toc165929932"/>
      <w:r>
        <w:rPr>
          <w:rFonts w:cs="Times New Roman"/>
        </w:rPr>
        <w:t>- Giao diện Quản trị:</w:t>
      </w:r>
      <w:bookmarkEnd w:id="70"/>
      <w:bookmarkEnd w:id="71"/>
      <w:bookmarkEnd w:id="72"/>
      <w:bookmarkEnd w:id="73"/>
    </w:p>
    <w:p w14:paraId="08A786A4"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danh mục món ăn: Thêm, sửa, xóa danh mục món ăn (ví dụ: món chính, món phụ, đồ uống).</w:t>
      </w:r>
    </w:p>
    <w:p w14:paraId="1DE4FB33"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món ăn: Thêm, sửa, xóa thông tin món ăn, bao gồm tên, giá, mô tả, ảnh đại diện.</w:t>
      </w:r>
    </w:p>
    <w:p w14:paraId="7485A126"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đơn hàng: Xem danh sách đơn hàng mới, đang xử lý, đã giao, và hủy bỏ đơn hàng.</w:t>
      </w:r>
    </w:p>
    <w:p w14:paraId="458435E6"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người dùng: Xem danh sách người dùng, tìm kiếm, xem thông tin chi tiết, và quản lý quyền truy cập.</w:t>
      </w:r>
    </w:p>
    <w:p w14:paraId="7C14A592"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thông báo: Tạo, chỉnh sửa, và gửi thông báo cho người dùng về các chương trình khuyến mãi, voucher, và thông tin khác.</w:t>
      </w:r>
    </w:p>
    <w:p w14:paraId="3F20DD42" w14:textId="77777777" w:rsidR="00AC120D" w:rsidRDefault="009A594B">
      <w:pPr>
        <w:pStyle w:val="Heading3"/>
        <w:rPr>
          <w:rFonts w:cs="Times New Roman"/>
        </w:rPr>
      </w:pPr>
      <w:bookmarkStart w:id="74" w:name="_Toc166658452"/>
      <w:bookmarkStart w:id="75" w:name="_Toc165929933"/>
      <w:bookmarkStart w:id="76" w:name="_Toc165929392"/>
      <w:bookmarkStart w:id="77" w:name="_Toc166658390"/>
      <w:r>
        <w:rPr>
          <w:rFonts w:cs="Times New Roman"/>
        </w:rPr>
        <w:lastRenderedPageBreak/>
        <w:t>- Dịch vụ và tính năng khác:</w:t>
      </w:r>
      <w:bookmarkEnd w:id="74"/>
      <w:bookmarkEnd w:id="75"/>
      <w:bookmarkEnd w:id="76"/>
      <w:bookmarkEnd w:id="77"/>
    </w:p>
    <w:p w14:paraId="6AD4F355"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Gợi ý món ăn: Dựa trên lịch sử mua hàng của người dùng, đánh giá từ người dùng khác, hoặc mức độ phổ biến của món ăn.</w:t>
      </w:r>
    </w:p>
    <w:p w14:paraId="0687F33A"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Hệ thống thông báo: Gửi thông báo qua email, tin nhắn trong ứng dụng, hoặc thông báo đẩy đến thiết bị di động của người dùng về trạng thái đơn hàng, các chương trình khuyến mãi, và voucher.</w:t>
      </w:r>
    </w:p>
    <w:p w14:paraId="288AA88D"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Trợ giúp trực tuyến: Cung cấp khả năng gửi câu hỏi và yêu cầu hỗ trợ từ người dùng, và cung cấp câu trả lời từ phía quản trị viên hoặc hệ thống tự động.</w:t>
      </w:r>
    </w:p>
    <w:p w14:paraId="6A70F0B4" w14:textId="77777777" w:rsidR="00AC120D" w:rsidRDefault="009A594B">
      <w:pPr>
        <w:pStyle w:val="Heading2"/>
        <w:rPr>
          <w:rFonts w:cs="Times New Roman"/>
        </w:rPr>
      </w:pPr>
      <w:bookmarkStart w:id="78" w:name="_Toc165929393"/>
      <w:bookmarkStart w:id="79" w:name="_Toc165929934"/>
      <w:bookmarkStart w:id="80" w:name="_Toc166658391"/>
      <w:bookmarkStart w:id="81" w:name="_Toc166658453"/>
      <w:r>
        <w:rPr>
          <w:rFonts w:cs="Times New Roman"/>
        </w:rPr>
        <w:t>Xác định tác nhân tác động vào hệ thống</w:t>
      </w:r>
      <w:bookmarkEnd w:id="78"/>
      <w:bookmarkEnd w:id="79"/>
      <w:bookmarkEnd w:id="80"/>
      <w:bookmarkEnd w:id="81"/>
    </w:p>
    <w:tbl>
      <w:tblPr>
        <w:tblStyle w:val="TableGrid"/>
        <w:tblW w:w="0" w:type="auto"/>
        <w:jc w:val="center"/>
        <w:tblLook w:val="04A0" w:firstRow="1" w:lastRow="0" w:firstColumn="1" w:lastColumn="0" w:noHBand="0" w:noVBand="1"/>
      </w:tblPr>
      <w:tblGrid>
        <w:gridCol w:w="1155"/>
        <w:gridCol w:w="2925"/>
      </w:tblGrid>
      <w:tr w:rsidR="00AC120D" w14:paraId="52EE093C" w14:textId="77777777">
        <w:trPr>
          <w:trHeight w:val="300"/>
          <w:jc w:val="center"/>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09CF0E2C" w14:textId="77777777" w:rsidR="00AC120D" w:rsidRDefault="009A594B">
            <w:pPr>
              <w:spacing w:after="0" w:line="240" w:lineRule="auto"/>
              <w:jc w:val="center"/>
              <w:rPr>
                <w:szCs w:val="26"/>
              </w:rPr>
            </w:pPr>
            <w:r>
              <w:rPr>
                <w:b/>
                <w:bCs/>
                <w:szCs w:val="26"/>
              </w:rPr>
              <w:t>Mã</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675F6D39" w14:textId="77777777" w:rsidR="00AC120D" w:rsidRDefault="009A594B">
            <w:pPr>
              <w:spacing w:after="0" w:line="240" w:lineRule="auto"/>
              <w:jc w:val="center"/>
              <w:rPr>
                <w:b/>
                <w:bCs/>
                <w:szCs w:val="26"/>
              </w:rPr>
            </w:pPr>
            <w:r>
              <w:rPr>
                <w:b/>
                <w:bCs/>
                <w:szCs w:val="26"/>
              </w:rPr>
              <w:t>Tác nhân</w:t>
            </w:r>
          </w:p>
        </w:tc>
      </w:tr>
      <w:tr w:rsidR="00AC120D" w14:paraId="6FCD6EF7" w14:textId="77777777">
        <w:trPr>
          <w:trHeight w:val="300"/>
          <w:jc w:val="center"/>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E5215C" w14:textId="77777777" w:rsidR="00AC120D" w:rsidRDefault="009A594B">
            <w:pPr>
              <w:spacing w:after="0" w:line="240" w:lineRule="auto"/>
              <w:rPr>
                <w:szCs w:val="26"/>
              </w:rPr>
            </w:pPr>
            <w:r>
              <w:rPr>
                <w:szCs w:val="26"/>
              </w:rPr>
              <w:t>1</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3D82BD" w14:textId="77777777" w:rsidR="00AC120D" w:rsidRDefault="009A594B">
            <w:pPr>
              <w:spacing w:after="0" w:line="240" w:lineRule="auto"/>
              <w:rPr>
                <w:szCs w:val="26"/>
              </w:rPr>
            </w:pPr>
            <w:r>
              <w:rPr>
                <w:szCs w:val="26"/>
              </w:rPr>
              <w:t>Khách hàng</w:t>
            </w:r>
          </w:p>
        </w:tc>
      </w:tr>
      <w:tr w:rsidR="00AC120D" w14:paraId="6D7682E2" w14:textId="77777777">
        <w:trPr>
          <w:trHeight w:val="300"/>
          <w:jc w:val="center"/>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6DF8F" w14:textId="77777777" w:rsidR="00AC120D" w:rsidRDefault="009A594B">
            <w:pPr>
              <w:spacing w:after="0" w:line="240" w:lineRule="auto"/>
              <w:rPr>
                <w:szCs w:val="26"/>
              </w:rPr>
            </w:pPr>
            <w:r>
              <w:rPr>
                <w:szCs w:val="26"/>
              </w:rPr>
              <w:t>2</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B4517" w14:textId="77777777" w:rsidR="00AC120D" w:rsidRDefault="009A594B">
            <w:pPr>
              <w:spacing w:after="0" w:line="240" w:lineRule="auto"/>
              <w:rPr>
                <w:szCs w:val="26"/>
              </w:rPr>
            </w:pPr>
            <w:r>
              <w:rPr>
                <w:szCs w:val="26"/>
              </w:rPr>
              <w:t>Admin</w:t>
            </w:r>
          </w:p>
        </w:tc>
      </w:tr>
    </w:tbl>
    <w:p w14:paraId="7687F7C8" w14:textId="77777777" w:rsidR="00AC120D" w:rsidRDefault="009A594B">
      <w:pPr>
        <w:pStyle w:val="Heading2"/>
      </w:pPr>
      <w:bookmarkStart w:id="82" w:name="_Toc165929394"/>
      <w:bookmarkStart w:id="83" w:name="_Toc165929935"/>
      <w:bookmarkStart w:id="84" w:name="_Toc166658454"/>
      <w:bookmarkStart w:id="85" w:name="_Toc166658392"/>
      <w:r>
        <w:t>Vẽ sơ đồ usecase theo chuẩn</w:t>
      </w:r>
      <w:bookmarkEnd w:id="82"/>
      <w:bookmarkEnd w:id="83"/>
      <w:bookmarkEnd w:id="84"/>
      <w:bookmarkEnd w:id="85"/>
    </w:p>
    <w:p w14:paraId="5939B235" w14:textId="77777777" w:rsidR="00AC120D" w:rsidRDefault="009A594B">
      <w:pPr>
        <w:pStyle w:val="Heading3"/>
        <w:rPr>
          <w:rFonts w:cs="Times New Roman"/>
        </w:rPr>
      </w:pPr>
      <w:bookmarkStart w:id="86" w:name="_Toc334194242"/>
      <w:bookmarkStart w:id="87" w:name="_Toc166658455"/>
      <w:bookmarkStart w:id="88" w:name="_Toc165929936"/>
      <w:bookmarkStart w:id="89" w:name="_Toc165929395"/>
      <w:bookmarkStart w:id="90" w:name="_Toc166658393"/>
      <w:r>
        <w:rPr>
          <w:rFonts w:cs="Times New Roman"/>
        </w:rPr>
        <w:t>Danh sách các Use Case</w:t>
      </w:r>
      <w:bookmarkEnd w:id="86"/>
      <w:bookmarkEnd w:id="87"/>
      <w:bookmarkEnd w:id="88"/>
      <w:bookmarkEnd w:id="89"/>
      <w:bookmarkEnd w:id="90"/>
    </w:p>
    <w:tbl>
      <w:tblPr>
        <w:tblStyle w:val="TableGrid"/>
        <w:tblW w:w="9120" w:type="dxa"/>
        <w:tblLayout w:type="fixed"/>
        <w:tblLook w:val="04A0" w:firstRow="1" w:lastRow="0" w:firstColumn="1" w:lastColumn="0" w:noHBand="0" w:noVBand="1"/>
      </w:tblPr>
      <w:tblGrid>
        <w:gridCol w:w="1155"/>
        <w:gridCol w:w="2923"/>
        <w:gridCol w:w="5042"/>
      </w:tblGrid>
      <w:tr w:rsidR="00AC120D" w14:paraId="2AC77765"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15769384" w14:textId="77777777" w:rsidR="00AC120D" w:rsidRDefault="009A594B">
            <w:pPr>
              <w:spacing w:after="0" w:line="240" w:lineRule="auto"/>
              <w:jc w:val="center"/>
              <w:rPr>
                <w:szCs w:val="26"/>
              </w:rPr>
            </w:pPr>
            <w:r>
              <w:rPr>
                <w:b/>
                <w:bCs/>
                <w:szCs w:val="26"/>
              </w:rPr>
              <w:t>Mã</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0105F6E3" w14:textId="77777777" w:rsidR="00AC120D" w:rsidRDefault="009A594B">
            <w:pPr>
              <w:spacing w:after="0" w:line="240" w:lineRule="auto"/>
              <w:jc w:val="center"/>
              <w:rPr>
                <w:szCs w:val="26"/>
              </w:rPr>
            </w:pPr>
            <w:r>
              <w:rPr>
                <w:b/>
                <w:bCs/>
                <w:szCs w:val="26"/>
              </w:rPr>
              <w:t>Tên use case</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5CDD2453" w14:textId="77777777" w:rsidR="00AC120D" w:rsidRDefault="009A594B">
            <w:pPr>
              <w:spacing w:after="0" w:line="240" w:lineRule="auto"/>
              <w:jc w:val="center"/>
              <w:rPr>
                <w:szCs w:val="26"/>
              </w:rPr>
            </w:pPr>
            <w:r>
              <w:rPr>
                <w:b/>
                <w:bCs/>
                <w:szCs w:val="26"/>
              </w:rPr>
              <w:t>Ý nghĩa/Ghi chú</w:t>
            </w:r>
          </w:p>
        </w:tc>
      </w:tr>
      <w:tr w:rsidR="00AC120D" w14:paraId="12425E2E"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3C2A91" w14:textId="77777777" w:rsidR="00AC120D" w:rsidRDefault="009A594B">
            <w:pPr>
              <w:spacing w:after="0" w:line="240" w:lineRule="auto"/>
              <w:rPr>
                <w:szCs w:val="26"/>
              </w:rPr>
            </w:pPr>
            <w:r>
              <w:rPr>
                <w:szCs w:val="26"/>
              </w:rPr>
              <w:t>1</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E474" w14:textId="77777777" w:rsidR="00AC120D" w:rsidRDefault="009A594B">
            <w:pPr>
              <w:spacing w:after="0" w:line="240" w:lineRule="auto"/>
              <w:rPr>
                <w:szCs w:val="26"/>
              </w:rPr>
            </w:pPr>
            <w:r>
              <w:rPr>
                <w:szCs w:val="26"/>
              </w:rPr>
              <w:t>Đăng ký</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FDFF93" w14:textId="77777777" w:rsidR="00AC120D" w:rsidRDefault="009A594B">
            <w:pPr>
              <w:spacing w:after="0" w:line="240" w:lineRule="auto"/>
              <w:rPr>
                <w:szCs w:val="26"/>
              </w:rPr>
            </w:pPr>
            <w:r>
              <w:rPr>
                <w:szCs w:val="26"/>
              </w:rPr>
              <w:t>Người dùng đăng kí tạo tài khoản để thực hiện các chức năng được phép thao tác</w:t>
            </w:r>
          </w:p>
        </w:tc>
      </w:tr>
      <w:tr w:rsidR="00AC120D" w14:paraId="1B6BD7DE"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D1E5" w14:textId="77777777" w:rsidR="00AC120D" w:rsidRDefault="009A594B">
            <w:pPr>
              <w:spacing w:after="0" w:line="240" w:lineRule="auto"/>
              <w:rPr>
                <w:szCs w:val="26"/>
              </w:rPr>
            </w:pPr>
            <w:r>
              <w:rPr>
                <w:szCs w:val="26"/>
              </w:rPr>
              <w:t>2</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0719" w14:textId="77777777" w:rsidR="00AC120D" w:rsidRDefault="009A594B">
            <w:pPr>
              <w:spacing w:after="0" w:line="240" w:lineRule="auto"/>
              <w:rPr>
                <w:szCs w:val="26"/>
              </w:rPr>
            </w:pPr>
            <w:r>
              <w:rPr>
                <w:szCs w:val="26"/>
              </w:rPr>
              <w:t>Đăng nhập</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519CF" w14:textId="77777777" w:rsidR="00AC120D" w:rsidRDefault="009A594B">
            <w:pPr>
              <w:spacing w:after="0" w:line="240" w:lineRule="auto"/>
              <w:rPr>
                <w:szCs w:val="26"/>
              </w:rPr>
            </w:pPr>
            <w:r>
              <w:rPr>
                <w:szCs w:val="26"/>
              </w:rPr>
              <w:t>Người dùng đăng nhập khi đã có tài khoản</w:t>
            </w:r>
          </w:p>
        </w:tc>
      </w:tr>
      <w:tr w:rsidR="00AC120D" w14:paraId="2CAA3E1F"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4525EF" w14:textId="77777777" w:rsidR="00AC120D" w:rsidRDefault="009A594B">
            <w:pPr>
              <w:spacing w:after="0" w:line="240" w:lineRule="auto"/>
              <w:rPr>
                <w:szCs w:val="26"/>
              </w:rPr>
            </w:pPr>
            <w:r>
              <w:rPr>
                <w:szCs w:val="26"/>
              </w:rPr>
              <w:t>3</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D03D6" w14:textId="77777777" w:rsidR="00AC120D" w:rsidRDefault="009A594B">
            <w:pPr>
              <w:spacing w:after="0" w:line="240" w:lineRule="auto"/>
              <w:rPr>
                <w:szCs w:val="26"/>
              </w:rPr>
            </w:pPr>
            <w:r>
              <w:rPr>
                <w:szCs w:val="26"/>
              </w:rPr>
              <w:t>Đăng xuất</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9038D" w14:textId="77777777" w:rsidR="00AC120D" w:rsidRDefault="009A594B">
            <w:pPr>
              <w:spacing w:after="0" w:line="240" w:lineRule="auto"/>
              <w:rPr>
                <w:szCs w:val="26"/>
              </w:rPr>
            </w:pPr>
            <w:r>
              <w:rPr>
                <w:szCs w:val="26"/>
              </w:rPr>
              <w:t>Người dùng đăng xuất khỏi trang web sau khi đã thao tác xong</w:t>
            </w:r>
          </w:p>
        </w:tc>
      </w:tr>
      <w:tr w:rsidR="00AC120D" w14:paraId="0B2C7AF0"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1DF585" w14:textId="77777777" w:rsidR="00AC120D" w:rsidRDefault="009A594B">
            <w:pPr>
              <w:spacing w:after="0" w:line="240" w:lineRule="auto"/>
              <w:rPr>
                <w:szCs w:val="26"/>
              </w:rPr>
            </w:pPr>
            <w:r>
              <w:rPr>
                <w:szCs w:val="26"/>
              </w:rPr>
              <w:t>4</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0A305" w14:textId="77777777" w:rsidR="00AC120D" w:rsidRDefault="009A594B">
            <w:pPr>
              <w:spacing w:after="0" w:line="240" w:lineRule="auto"/>
              <w:rPr>
                <w:szCs w:val="26"/>
              </w:rPr>
            </w:pPr>
            <w:r>
              <w:rPr>
                <w:szCs w:val="26"/>
              </w:rPr>
              <w:t>Quản lý tài khoản</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AB708" w14:textId="77777777" w:rsidR="00AC120D" w:rsidRDefault="009A594B">
            <w:pPr>
              <w:spacing w:after="0" w:line="240" w:lineRule="auto"/>
              <w:rPr>
                <w:szCs w:val="26"/>
              </w:rPr>
            </w:pPr>
            <w:r>
              <w:rPr>
                <w:szCs w:val="26"/>
              </w:rPr>
              <w:t>Người dùng có thể xem, cập nhật thông tin cá nhân, mật khẩu và xem, hủy đơn hàng đã đặt của mình</w:t>
            </w:r>
          </w:p>
        </w:tc>
      </w:tr>
      <w:tr w:rsidR="00AC120D" w14:paraId="7C3D1E88"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74F22C" w14:textId="77777777" w:rsidR="00AC120D" w:rsidRDefault="009A594B">
            <w:pPr>
              <w:spacing w:after="0" w:line="240" w:lineRule="auto"/>
              <w:rPr>
                <w:szCs w:val="26"/>
              </w:rPr>
            </w:pPr>
            <w:r>
              <w:rPr>
                <w:szCs w:val="26"/>
              </w:rPr>
              <w:t>5</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7B6989" w14:textId="77777777" w:rsidR="00AC120D" w:rsidRDefault="009A594B">
            <w:pPr>
              <w:spacing w:after="0" w:line="240" w:lineRule="auto"/>
              <w:rPr>
                <w:szCs w:val="26"/>
              </w:rPr>
            </w:pPr>
            <w:r>
              <w:rPr>
                <w:szCs w:val="26"/>
              </w:rPr>
              <w:t>Tìm kiếm</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C87A8" w14:textId="77777777" w:rsidR="00AC120D" w:rsidRDefault="009A594B">
            <w:pPr>
              <w:spacing w:after="0" w:line="240" w:lineRule="auto"/>
              <w:rPr>
                <w:szCs w:val="26"/>
              </w:rPr>
            </w:pPr>
            <w:r>
              <w:rPr>
                <w:szCs w:val="26"/>
              </w:rPr>
              <w:t>Cho phép người dùng tìm kiếm món ăn theo tên</w:t>
            </w:r>
          </w:p>
        </w:tc>
      </w:tr>
      <w:tr w:rsidR="00AC120D" w14:paraId="02353629"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933D4" w14:textId="77777777" w:rsidR="00AC120D" w:rsidRDefault="009A594B">
            <w:pPr>
              <w:spacing w:after="0" w:line="240" w:lineRule="auto"/>
              <w:rPr>
                <w:szCs w:val="26"/>
              </w:rPr>
            </w:pPr>
            <w:r>
              <w:rPr>
                <w:szCs w:val="26"/>
              </w:rPr>
              <w:t>6</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61F8F" w14:textId="77777777" w:rsidR="00AC120D" w:rsidRDefault="009A594B">
            <w:pPr>
              <w:spacing w:after="0" w:line="240" w:lineRule="auto"/>
              <w:rPr>
                <w:szCs w:val="26"/>
              </w:rPr>
            </w:pPr>
            <w:r>
              <w:rPr>
                <w:szCs w:val="26"/>
              </w:rPr>
              <w:t>Quản lý giỏ hàng</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859F18" w14:textId="77777777" w:rsidR="00AC120D" w:rsidRDefault="009A594B">
            <w:pPr>
              <w:spacing w:after="0" w:line="240" w:lineRule="auto"/>
              <w:rPr>
                <w:szCs w:val="26"/>
              </w:rPr>
            </w:pPr>
            <w:r>
              <w:rPr>
                <w:szCs w:val="26"/>
              </w:rPr>
              <w:t>Cho phép người dùng xem thông tin trong giỏ hàng, thực hiện thêm thay đổi số lượng sản phẩm</w:t>
            </w:r>
          </w:p>
        </w:tc>
      </w:tr>
      <w:tr w:rsidR="00AC120D" w14:paraId="702AC4B1"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B7F96" w14:textId="77777777" w:rsidR="00AC120D" w:rsidRDefault="009A594B">
            <w:pPr>
              <w:spacing w:after="0" w:line="240" w:lineRule="auto"/>
              <w:rPr>
                <w:szCs w:val="26"/>
              </w:rPr>
            </w:pPr>
            <w:r>
              <w:rPr>
                <w:szCs w:val="26"/>
              </w:rPr>
              <w:t>7</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A7C48" w14:textId="77777777" w:rsidR="00AC120D" w:rsidRDefault="009A594B">
            <w:pPr>
              <w:spacing w:after="0" w:line="240" w:lineRule="auto"/>
              <w:rPr>
                <w:szCs w:val="26"/>
              </w:rPr>
            </w:pPr>
            <w:r>
              <w:rPr>
                <w:szCs w:val="26"/>
              </w:rPr>
              <w:t>Đặt hàng</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4E9804" w14:textId="77777777" w:rsidR="00AC120D" w:rsidRDefault="009A594B">
            <w:pPr>
              <w:spacing w:after="0" w:line="240" w:lineRule="auto"/>
              <w:rPr>
                <w:szCs w:val="26"/>
              </w:rPr>
            </w:pPr>
            <w:r>
              <w:rPr>
                <w:szCs w:val="26"/>
              </w:rPr>
              <w:t>Cho phép người dùng đặt hàng, theo dõi tình trạng đơn hàng</w:t>
            </w:r>
          </w:p>
        </w:tc>
      </w:tr>
      <w:tr w:rsidR="00AC120D" w14:paraId="2A38EFE9"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8A214" w14:textId="77777777" w:rsidR="00AC120D" w:rsidRDefault="009A594B">
            <w:pPr>
              <w:spacing w:after="0" w:line="240" w:lineRule="auto"/>
              <w:rPr>
                <w:szCs w:val="26"/>
              </w:rPr>
            </w:pPr>
            <w:r>
              <w:rPr>
                <w:szCs w:val="26"/>
              </w:rPr>
              <w:t>8</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EA2C5" w14:textId="77777777" w:rsidR="00AC120D" w:rsidRDefault="009A594B">
            <w:pPr>
              <w:spacing w:after="0" w:line="240" w:lineRule="auto"/>
              <w:rPr>
                <w:szCs w:val="26"/>
              </w:rPr>
            </w:pPr>
            <w:r>
              <w:rPr>
                <w:szCs w:val="26"/>
              </w:rPr>
              <w:t>Quản lý đơn mua</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B740AC" w14:textId="77777777" w:rsidR="00AC120D" w:rsidRDefault="009A594B">
            <w:pPr>
              <w:spacing w:after="0" w:line="240" w:lineRule="auto"/>
              <w:rPr>
                <w:szCs w:val="26"/>
              </w:rPr>
            </w:pPr>
            <w:r>
              <w:rPr>
                <w:szCs w:val="26"/>
              </w:rPr>
              <w:t>Người dùng: có thể xem các thông tin lịch sử đơn hàng, hủy đơn hàng</w:t>
            </w:r>
          </w:p>
        </w:tc>
      </w:tr>
      <w:tr w:rsidR="00AC120D" w14:paraId="5CE02469"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886FF" w14:textId="77777777" w:rsidR="00AC120D" w:rsidRDefault="009A594B">
            <w:pPr>
              <w:spacing w:after="0" w:line="240" w:lineRule="auto"/>
              <w:rPr>
                <w:szCs w:val="26"/>
              </w:rPr>
            </w:pPr>
            <w:r>
              <w:rPr>
                <w:szCs w:val="26"/>
              </w:rPr>
              <w:t>9</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FDE2C" w14:textId="77777777" w:rsidR="00AC120D" w:rsidRDefault="009A594B">
            <w:pPr>
              <w:spacing w:after="0" w:line="240" w:lineRule="auto"/>
              <w:rPr>
                <w:szCs w:val="26"/>
              </w:rPr>
            </w:pPr>
            <w:r>
              <w:rPr>
                <w:szCs w:val="26"/>
              </w:rPr>
              <w:t>Quản lý sản phẩm</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B0949" w14:textId="77777777" w:rsidR="00AC120D" w:rsidRDefault="009A594B">
            <w:pPr>
              <w:spacing w:after="0" w:line="240" w:lineRule="auto"/>
              <w:rPr>
                <w:szCs w:val="26"/>
              </w:rPr>
            </w:pPr>
            <w:r>
              <w:rPr>
                <w:szCs w:val="26"/>
              </w:rPr>
              <w:t>Admin: có quyền thực hiện thao tác: thêm, sửa, xóa sản phẩm</w:t>
            </w:r>
          </w:p>
        </w:tc>
      </w:tr>
      <w:tr w:rsidR="00AC120D" w14:paraId="197B4393"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1C9C1" w14:textId="77777777" w:rsidR="00AC120D" w:rsidRDefault="009A594B">
            <w:pPr>
              <w:spacing w:after="0" w:line="240" w:lineRule="auto"/>
              <w:rPr>
                <w:szCs w:val="26"/>
              </w:rPr>
            </w:pPr>
            <w:r>
              <w:rPr>
                <w:szCs w:val="26"/>
              </w:rPr>
              <w:lastRenderedPageBreak/>
              <w:t>10</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05C362" w14:textId="77777777" w:rsidR="00AC120D" w:rsidRDefault="009A594B">
            <w:pPr>
              <w:spacing w:after="0" w:line="240" w:lineRule="auto"/>
              <w:rPr>
                <w:szCs w:val="26"/>
              </w:rPr>
            </w:pPr>
            <w:r>
              <w:rPr>
                <w:szCs w:val="26"/>
              </w:rPr>
              <w:t>Quản lý loại sản phẩm</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257160" w14:textId="77777777" w:rsidR="00AC120D" w:rsidRDefault="009A594B">
            <w:pPr>
              <w:spacing w:after="0" w:line="240" w:lineRule="auto"/>
              <w:rPr>
                <w:szCs w:val="26"/>
              </w:rPr>
            </w:pPr>
            <w:r>
              <w:rPr>
                <w:szCs w:val="26"/>
              </w:rPr>
              <w:t xml:space="preserve">Admin: có quyền thực hiện thao </w:t>
            </w:r>
            <w:proofErr w:type="gramStart"/>
            <w:r>
              <w:rPr>
                <w:szCs w:val="26"/>
              </w:rPr>
              <w:t>tác :</w:t>
            </w:r>
            <w:proofErr w:type="gramEnd"/>
            <w:r>
              <w:rPr>
                <w:szCs w:val="26"/>
              </w:rPr>
              <w:t xml:space="preserve"> thêm sửa, xóa loại sản phẩm </w:t>
            </w:r>
          </w:p>
        </w:tc>
      </w:tr>
      <w:tr w:rsidR="00AC120D" w14:paraId="237F21D8"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C0DC2" w14:textId="77777777" w:rsidR="00AC120D" w:rsidRDefault="009A594B">
            <w:pPr>
              <w:spacing w:after="0" w:line="240" w:lineRule="auto"/>
              <w:rPr>
                <w:szCs w:val="26"/>
              </w:rPr>
            </w:pPr>
            <w:r>
              <w:rPr>
                <w:szCs w:val="26"/>
              </w:rPr>
              <w:t>11</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89D87" w14:textId="77777777" w:rsidR="00AC120D" w:rsidRDefault="009A594B">
            <w:pPr>
              <w:spacing w:after="0" w:line="240" w:lineRule="auto"/>
              <w:rPr>
                <w:szCs w:val="26"/>
              </w:rPr>
            </w:pPr>
            <w:r>
              <w:rPr>
                <w:szCs w:val="26"/>
              </w:rPr>
              <w:t>Quản lý nhà cung cấp</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FF38C" w14:textId="77777777" w:rsidR="00AC120D" w:rsidRDefault="009A594B">
            <w:pPr>
              <w:spacing w:after="0" w:line="240" w:lineRule="auto"/>
              <w:rPr>
                <w:szCs w:val="26"/>
              </w:rPr>
            </w:pPr>
            <w:r>
              <w:rPr>
                <w:szCs w:val="26"/>
              </w:rPr>
              <w:t xml:space="preserve">Admin: có quyền thực hiện thao </w:t>
            </w:r>
            <w:proofErr w:type="gramStart"/>
            <w:r>
              <w:rPr>
                <w:szCs w:val="26"/>
              </w:rPr>
              <w:t>tác :</w:t>
            </w:r>
            <w:proofErr w:type="gramEnd"/>
            <w:r>
              <w:rPr>
                <w:szCs w:val="26"/>
              </w:rPr>
              <w:t xml:space="preserve"> thêm sửa, xóa nhà cung cấp</w:t>
            </w:r>
          </w:p>
        </w:tc>
      </w:tr>
      <w:tr w:rsidR="00AC120D" w14:paraId="79F03D4B"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2292B" w14:textId="77777777" w:rsidR="00AC120D" w:rsidRDefault="009A594B">
            <w:pPr>
              <w:spacing w:after="0" w:line="240" w:lineRule="auto"/>
              <w:rPr>
                <w:szCs w:val="26"/>
              </w:rPr>
            </w:pPr>
            <w:r>
              <w:rPr>
                <w:szCs w:val="26"/>
              </w:rPr>
              <w:t>12</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323E53" w14:textId="77777777" w:rsidR="00AC120D" w:rsidRDefault="009A594B">
            <w:pPr>
              <w:spacing w:after="0" w:line="240" w:lineRule="auto"/>
              <w:rPr>
                <w:szCs w:val="26"/>
              </w:rPr>
            </w:pPr>
            <w:r>
              <w:rPr>
                <w:szCs w:val="26"/>
              </w:rPr>
              <w:t>Quản lý đơn hàng</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DB89E" w14:textId="77777777" w:rsidR="00AC120D" w:rsidRDefault="009A594B">
            <w:pPr>
              <w:spacing w:after="0" w:line="240" w:lineRule="auto"/>
              <w:rPr>
                <w:szCs w:val="26"/>
              </w:rPr>
            </w:pPr>
            <w:r>
              <w:rPr>
                <w:szCs w:val="26"/>
              </w:rPr>
              <w:t>Admin: có quyền xem, xác nhận đơn hàng chuyển cho shipper</w:t>
            </w:r>
          </w:p>
        </w:tc>
      </w:tr>
    </w:tbl>
    <w:p w14:paraId="106C536B" w14:textId="77777777" w:rsidR="00AC120D" w:rsidRDefault="00AC120D"/>
    <w:p w14:paraId="26C8FC60" w14:textId="77777777" w:rsidR="00AC120D" w:rsidRDefault="009A594B">
      <w:pPr>
        <w:pStyle w:val="Heading3"/>
      </w:pPr>
      <w:bookmarkStart w:id="91" w:name="_Toc165929396"/>
      <w:bookmarkStart w:id="92" w:name="_Toc166658394"/>
      <w:bookmarkStart w:id="93" w:name="_Toc166658456"/>
      <w:bookmarkStart w:id="94" w:name="_Toc165929937"/>
      <w:r>
        <w:t>Vẽ sơ đồ usecase theo chuẩn</w:t>
      </w:r>
      <w:bookmarkEnd w:id="91"/>
      <w:bookmarkEnd w:id="92"/>
      <w:bookmarkEnd w:id="93"/>
      <w:bookmarkEnd w:id="94"/>
    </w:p>
    <w:p w14:paraId="0786B3D0" w14:textId="77777777" w:rsidR="00AC120D" w:rsidRDefault="009A594B">
      <w:r>
        <w:rPr>
          <w:noProof/>
          <w:szCs w:val="26"/>
          <w:lang w:eastAsia="ja-JP"/>
        </w:rPr>
        <w:drawing>
          <wp:inline distT="0" distB="0" distL="0" distR="0" wp14:anchorId="5C86C92C" wp14:editId="39E09253">
            <wp:extent cx="5553075" cy="3800475"/>
            <wp:effectExtent l="0" t="0" r="9525" b="9525"/>
            <wp:docPr id="1968939119" name="Picture 1968939119"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1968939119" name="Picture 1968939119" descr="A diagram of a pers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3075" cy="3800475"/>
                    </a:xfrm>
                    <a:prstGeom prst="rect">
                      <a:avLst/>
                    </a:prstGeom>
                  </pic:spPr>
                </pic:pic>
              </a:graphicData>
            </a:graphic>
          </wp:inline>
        </w:drawing>
      </w:r>
    </w:p>
    <w:p w14:paraId="55ACEA3C" w14:textId="77777777" w:rsidR="00AC120D" w:rsidRDefault="009A594B">
      <w:pPr>
        <w:pStyle w:val="Heading2"/>
      </w:pPr>
      <w:bookmarkStart w:id="95" w:name="_Toc165929397"/>
      <w:bookmarkStart w:id="96" w:name="_Toc166658395"/>
      <w:bookmarkStart w:id="97" w:name="_Toc166658457"/>
      <w:bookmarkStart w:id="98" w:name="_Toc165929938"/>
      <w:r>
        <w:t xml:space="preserve">Đặc tả use-case theo cấu </w:t>
      </w:r>
      <w:proofErr w:type="gramStart"/>
      <w:r>
        <w:t>trúc</w:t>
      </w:r>
      <w:bookmarkEnd w:id="95"/>
      <w:bookmarkEnd w:id="96"/>
      <w:bookmarkEnd w:id="97"/>
      <w:bookmarkEnd w:id="98"/>
      <w:proofErr w:type="gramEnd"/>
    </w:p>
    <w:p w14:paraId="65A2D80F" w14:textId="77777777" w:rsidR="00AC120D" w:rsidRDefault="009A594B">
      <w:pPr>
        <w:shd w:val="clear" w:color="auto" w:fill="FFFFFF"/>
        <w:spacing w:before="100" w:beforeAutospacing="1" w:after="100" w:afterAutospacing="1" w:line="240" w:lineRule="auto"/>
        <w:rPr>
          <w:color w:val="242424"/>
          <w:szCs w:val="26"/>
        </w:rPr>
      </w:pPr>
      <w:r>
        <w:rPr>
          <w:color w:val="242424"/>
          <w:szCs w:val="26"/>
        </w:rPr>
        <w:t>Dưới đây là một số use-case trong hệ thống TLU Food được mô tả theo cấu trúc:</w:t>
      </w:r>
    </w:p>
    <w:p w14:paraId="3347B69B" w14:textId="77777777" w:rsidR="00AC120D" w:rsidRDefault="009A594B">
      <w:pPr>
        <w:pStyle w:val="Heading3"/>
        <w:rPr>
          <w:rFonts w:cs="Times New Roman"/>
          <w:sz w:val="28"/>
          <w:szCs w:val="28"/>
        </w:rPr>
      </w:pPr>
      <w:bookmarkStart w:id="99" w:name="_Toc165929939"/>
      <w:bookmarkStart w:id="100" w:name="_Toc165929398"/>
      <w:bookmarkStart w:id="101" w:name="_Toc166658458"/>
      <w:bookmarkStart w:id="102" w:name="_Toc166658396"/>
      <w:r>
        <w:rPr>
          <w:rFonts w:cs="Times New Roman"/>
          <w:sz w:val="28"/>
          <w:szCs w:val="28"/>
        </w:rPr>
        <w:t xml:space="preserve">Use case Đăng </w:t>
      </w:r>
      <w:proofErr w:type="gramStart"/>
      <w:r>
        <w:rPr>
          <w:rFonts w:cs="Times New Roman"/>
          <w:sz w:val="28"/>
          <w:szCs w:val="28"/>
        </w:rPr>
        <w:t>kí</w:t>
      </w:r>
      <w:bookmarkEnd w:id="99"/>
      <w:bookmarkEnd w:id="100"/>
      <w:bookmarkEnd w:id="101"/>
      <w:bookmarkEnd w:id="102"/>
      <w:proofErr w:type="gramEnd"/>
    </w:p>
    <w:tbl>
      <w:tblPr>
        <w:tblW w:w="947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993"/>
        <w:gridCol w:w="1077"/>
        <w:gridCol w:w="5645"/>
        <w:gridCol w:w="1755"/>
      </w:tblGrid>
      <w:tr w:rsidR="00AC120D" w14:paraId="6C59A7DF" w14:textId="77777777">
        <w:trPr>
          <w:trHeight w:val="728"/>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1351526" w14:textId="77777777" w:rsidR="00AC120D" w:rsidRDefault="009A594B">
            <w:pPr>
              <w:jc w:val="center"/>
              <w:rPr>
                <w:b/>
                <w:bCs/>
                <w:sz w:val="28"/>
                <w:szCs w:val="28"/>
              </w:rPr>
            </w:pPr>
            <w:r>
              <w:rPr>
                <w:b/>
                <w:bCs/>
                <w:sz w:val="28"/>
                <w:szCs w:val="28"/>
              </w:rPr>
              <w:t>UC#01</w:t>
            </w:r>
          </w:p>
        </w:tc>
        <w:tc>
          <w:tcPr>
            <w:tcW w:w="5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C793F86" w14:textId="77777777" w:rsidR="00AC120D" w:rsidRDefault="009A594B">
            <w:pPr>
              <w:jc w:val="center"/>
              <w:rPr>
                <w:b/>
                <w:bCs/>
                <w:sz w:val="28"/>
                <w:szCs w:val="28"/>
                <w:lang w:val="vi-VN"/>
              </w:rPr>
            </w:pPr>
            <w:r>
              <w:rPr>
                <w:b/>
                <w:bCs/>
                <w:sz w:val="28"/>
                <w:szCs w:val="28"/>
              </w:rPr>
              <w:t>Đăng ký</w:t>
            </w:r>
          </w:p>
        </w:tc>
        <w:tc>
          <w:tcPr>
            <w:tcW w:w="1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286E705" w14:textId="77777777" w:rsidR="00AC120D" w:rsidRDefault="009A594B">
            <w:pPr>
              <w:jc w:val="center"/>
              <w:rPr>
                <w:b/>
                <w:bCs/>
                <w:sz w:val="28"/>
                <w:szCs w:val="28"/>
                <w:lang w:val="vi-VN"/>
              </w:rPr>
            </w:pPr>
            <w:r>
              <w:rPr>
                <w:b/>
                <w:bCs/>
                <w:sz w:val="28"/>
                <w:szCs w:val="28"/>
              </w:rPr>
              <w:t>Độ phức tạp: Trung bình</w:t>
            </w:r>
          </w:p>
        </w:tc>
      </w:tr>
      <w:tr w:rsidR="00AC120D" w:rsidRPr="00767BAE" w14:paraId="2823522F" w14:textId="77777777">
        <w:trPr>
          <w:trHeight w:val="314"/>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689F5EB" w14:textId="77777777" w:rsidR="00AC120D" w:rsidRDefault="009A594B">
            <w:pPr>
              <w:jc w:val="center"/>
              <w:rPr>
                <w:b/>
                <w:bCs/>
                <w:sz w:val="28"/>
                <w:szCs w:val="28"/>
                <w:lang w:val="vi-VN"/>
              </w:rPr>
            </w:pPr>
            <w:r>
              <w:rPr>
                <w:b/>
                <w:bCs/>
                <w:sz w:val="28"/>
                <w:szCs w:val="28"/>
              </w:rPr>
              <w:t>Mô tả</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5AC2565" w14:textId="77777777" w:rsidR="00AC120D" w:rsidRDefault="009A594B">
            <w:pPr>
              <w:rPr>
                <w:sz w:val="28"/>
                <w:szCs w:val="28"/>
                <w:lang w:val="vi-VN"/>
              </w:rPr>
            </w:pPr>
            <w:r>
              <w:rPr>
                <w:sz w:val="28"/>
                <w:szCs w:val="28"/>
                <w:lang w:val="vi-VN"/>
              </w:rPr>
              <w:t>Đăng ký để truy cập vào hệ thống và sử dụng chức chức năng của hệ thống.</w:t>
            </w:r>
          </w:p>
        </w:tc>
      </w:tr>
      <w:tr w:rsidR="00AC120D" w14:paraId="3FBA453F" w14:textId="77777777">
        <w:trPr>
          <w:cantSplit/>
          <w:trHeight w:val="705"/>
        </w:trPr>
        <w:tc>
          <w:tcPr>
            <w:tcW w:w="207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6E149B48" w14:textId="77777777" w:rsidR="00AC120D" w:rsidRDefault="009A594B">
            <w:pPr>
              <w:jc w:val="center"/>
              <w:rPr>
                <w:b/>
                <w:bCs/>
                <w:sz w:val="28"/>
                <w:szCs w:val="28"/>
                <w:lang w:val="vi-VN"/>
              </w:rPr>
            </w:pPr>
            <w:r>
              <w:rPr>
                <w:b/>
                <w:bCs/>
                <w:sz w:val="28"/>
                <w:szCs w:val="28"/>
              </w:rPr>
              <w:lastRenderedPageBreak/>
              <w:t>Tác nhân</w:t>
            </w:r>
          </w:p>
        </w:tc>
        <w:tc>
          <w:tcPr>
            <w:tcW w:w="740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2795FA91" w14:textId="77777777" w:rsidR="00AC120D" w:rsidRDefault="009A594B">
            <w:pPr>
              <w:rPr>
                <w:sz w:val="28"/>
                <w:szCs w:val="28"/>
              </w:rPr>
            </w:pPr>
            <w:r>
              <w:rPr>
                <w:sz w:val="28"/>
                <w:szCs w:val="28"/>
              </w:rPr>
              <w:t>Admin, người dùng thông thường</w:t>
            </w:r>
          </w:p>
        </w:tc>
      </w:tr>
      <w:tr w:rsidR="00AC120D" w14:paraId="2B594227" w14:textId="77777777">
        <w:trPr>
          <w:trHeight w:val="339"/>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7FF610B" w14:textId="77777777" w:rsidR="00AC120D" w:rsidRDefault="009A594B">
            <w:pPr>
              <w:jc w:val="center"/>
              <w:rPr>
                <w:b/>
                <w:bCs/>
                <w:sz w:val="28"/>
                <w:szCs w:val="28"/>
              </w:rPr>
            </w:pPr>
            <w:r>
              <w:rPr>
                <w:b/>
                <w:bCs/>
                <w:sz w:val="28"/>
                <w:szCs w:val="28"/>
              </w:rPr>
              <w:t>Tiền điều kiện</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B3AD70F" w14:textId="77777777" w:rsidR="00AC120D" w:rsidRDefault="009A594B">
            <w:pPr>
              <w:rPr>
                <w:sz w:val="28"/>
                <w:szCs w:val="28"/>
              </w:rPr>
            </w:pPr>
            <w:r>
              <w:rPr>
                <w:sz w:val="28"/>
                <w:szCs w:val="28"/>
              </w:rPr>
              <w:t>N</w:t>
            </w:r>
            <w:r>
              <w:rPr>
                <w:sz w:val="28"/>
                <w:szCs w:val="28"/>
                <w:lang w:val="vi-VN"/>
              </w:rPr>
              <w:t>hập họ và tên, mã sinh viên, số điện thoại, mật khẩu, nhập lại mật khẩu</w:t>
            </w:r>
            <w:r>
              <w:rPr>
                <w:sz w:val="28"/>
                <w:szCs w:val="28"/>
              </w:rPr>
              <w:t xml:space="preserve"> để đăng ký</w:t>
            </w:r>
          </w:p>
        </w:tc>
      </w:tr>
      <w:tr w:rsidR="00AC120D" w14:paraId="50AD6860" w14:textId="77777777">
        <w:trPr>
          <w:cantSplit/>
          <w:trHeight w:val="321"/>
        </w:trPr>
        <w:tc>
          <w:tcPr>
            <w:tcW w:w="993"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A4B94A2" w14:textId="77777777" w:rsidR="00AC120D" w:rsidRDefault="009A594B">
            <w:pPr>
              <w:jc w:val="center"/>
              <w:rPr>
                <w:b/>
                <w:bCs/>
                <w:sz w:val="28"/>
                <w:szCs w:val="28"/>
              </w:rPr>
            </w:pPr>
            <w:r>
              <w:rPr>
                <w:b/>
                <w:bCs/>
                <w:sz w:val="28"/>
                <w:szCs w:val="28"/>
              </w:rPr>
              <w:t>Hậu điều kiện</w:t>
            </w: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091C2BF" w14:textId="77777777" w:rsidR="00AC120D" w:rsidRDefault="009A594B">
            <w:pPr>
              <w:jc w:val="center"/>
              <w:rPr>
                <w:b/>
                <w:bCs/>
                <w:sz w:val="28"/>
                <w:szCs w:val="28"/>
              </w:rPr>
            </w:pPr>
            <w:r>
              <w:rPr>
                <w:b/>
                <w:bCs/>
                <w:sz w:val="28"/>
                <w:szCs w:val="28"/>
              </w:rPr>
              <w:t>Thành công</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2E9068E" w14:textId="77777777" w:rsidR="00AC120D" w:rsidRDefault="009A594B">
            <w:pPr>
              <w:rPr>
                <w:sz w:val="28"/>
                <w:szCs w:val="28"/>
              </w:rPr>
            </w:pPr>
            <w:r>
              <w:rPr>
                <w:sz w:val="28"/>
                <w:szCs w:val="28"/>
              </w:rPr>
              <w:t>Đăng ký thành công tài khoản vào hệ thống</w:t>
            </w:r>
          </w:p>
        </w:tc>
      </w:tr>
      <w:tr w:rsidR="00AC120D" w14:paraId="341F27A3" w14:textId="77777777">
        <w:trPr>
          <w:cantSplit/>
          <w:trHeight w:val="290"/>
        </w:trPr>
        <w:tc>
          <w:tcPr>
            <w:tcW w:w="993" w:type="dxa"/>
            <w:vMerge/>
            <w:vAlign w:val="center"/>
          </w:tcPr>
          <w:p w14:paraId="278A0F35" w14:textId="77777777" w:rsidR="00AC120D" w:rsidRDefault="00AC120D">
            <w:pPr>
              <w:jc w:val="center"/>
              <w:rPr>
                <w:b/>
                <w:sz w:val="28"/>
                <w:szCs w:val="28"/>
              </w:rPr>
            </w:pP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676200B" w14:textId="77777777" w:rsidR="00AC120D" w:rsidRDefault="009A594B">
            <w:pPr>
              <w:jc w:val="center"/>
              <w:rPr>
                <w:b/>
                <w:bCs/>
                <w:sz w:val="28"/>
                <w:szCs w:val="28"/>
              </w:rPr>
            </w:pPr>
            <w:r>
              <w:rPr>
                <w:b/>
                <w:bCs/>
                <w:sz w:val="28"/>
                <w:szCs w:val="28"/>
              </w:rPr>
              <w:t>Lỗi</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CB84440" w14:textId="77777777" w:rsidR="00AC120D" w:rsidRDefault="009A594B">
            <w:pPr>
              <w:rPr>
                <w:sz w:val="28"/>
                <w:szCs w:val="28"/>
              </w:rPr>
            </w:pPr>
            <w:r>
              <w:rPr>
                <w:sz w:val="28"/>
                <w:szCs w:val="28"/>
              </w:rPr>
              <w:t>Đăng ký không thành công</w:t>
            </w:r>
          </w:p>
        </w:tc>
      </w:tr>
      <w:tr w:rsidR="00AC120D" w14:paraId="052DB738"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A4070A2" w14:textId="77777777" w:rsidR="00AC120D" w:rsidRDefault="009A594B">
            <w:pPr>
              <w:jc w:val="center"/>
              <w:rPr>
                <w:b/>
                <w:bCs/>
                <w:sz w:val="28"/>
                <w:szCs w:val="28"/>
              </w:rPr>
            </w:pPr>
            <w:r>
              <w:rPr>
                <w:b/>
                <w:bCs/>
                <w:sz w:val="28"/>
                <w:szCs w:val="28"/>
              </w:rPr>
              <w:t>ĐẶC TẢ CHỨC NĂNG</w:t>
            </w:r>
          </w:p>
        </w:tc>
      </w:tr>
      <w:tr w:rsidR="00AC120D" w14:paraId="6D6A7205"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5DA93F2" w14:textId="77777777" w:rsidR="00AC120D" w:rsidRDefault="009A594B">
            <w:pPr>
              <w:jc w:val="center"/>
              <w:rPr>
                <w:sz w:val="28"/>
                <w:szCs w:val="28"/>
                <w:lang w:val="vi-VN"/>
              </w:rPr>
            </w:pPr>
            <w:r>
              <w:rPr>
                <w:b/>
                <w:bCs/>
                <w:sz w:val="28"/>
                <w:szCs w:val="28"/>
              </w:rPr>
              <w:t>Luồng sự kiện chính/Kịch bản chính</w:t>
            </w:r>
          </w:p>
        </w:tc>
      </w:tr>
      <w:tr w:rsidR="00AC120D" w14:paraId="2BF7352E" w14:textId="77777777">
        <w:trPr>
          <w:trHeight w:val="343"/>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7A5121E" w14:textId="77777777" w:rsidR="00AC120D" w:rsidRDefault="009A594B">
            <w:pPr>
              <w:rPr>
                <w:sz w:val="28"/>
                <w:szCs w:val="28"/>
              </w:rPr>
            </w:pPr>
            <w:r>
              <w:rPr>
                <w:sz w:val="28"/>
                <w:szCs w:val="28"/>
              </w:rPr>
              <w:t>Chức năng bắt đầu khi người dùng muốn đăng ký tài khoản:</w:t>
            </w:r>
          </w:p>
          <w:p w14:paraId="02B4DCBF"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rPr>
              <w:t xml:space="preserve">Hệ thống sẽ yêu cầu người dùng nhập thông tin: </w:t>
            </w:r>
            <w:r>
              <w:rPr>
                <w:rFonts w:ascii="Times New Roman" w:hAnsi="Times New Roman" w:cs="Times New Roman"/>
                <w:sz w:val="28"/>
                <w:szCs w:val="28"/>
                <w:lang w:val="vi-VN"/>
              </w:rPr>
              <w:t>họ và tên, mã sinh viên, số điện thoại, mật khẩu, nhập lại mật khẩu.</w:t>
            </w:r>
          </w:p>
          <w:p w14:paraId="6F8548AD"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 xml:space="preserve"> Khi người dùng đồng ý với các điều khoản và  chính sách bảo mật thì mới cho phép người dần nhấn nút đăng ký</w:t>
            </w:r>
          </w:p>
          <w:p w14:paraId="67420504"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Sau đó bấm button “Đăng ký” hệ thống ghi nhận tài khoản đăng ký.</w:t>
            </w:r>
          </w:p>
          <w:p w14:paraId="6AC75812" w14:textId="77777777" w:rsidR="00AC120D" w:rsidRDefault="009A594B">
            <w:pPr>
              <w:pStyle w:val="a"/>
              <w:rPr>
                <w:rFonts w:ascii="Times New Roman" w:hAnsi="Times New Roman" w:cs="Times New Roman"/>
                <w:sz w:val="28"/>
                <w:szCs w:val="28"/>
                <w:lang w:val="vi-VN"/>
              </w:rPr>
            </w:pPr>
            <w:r>
              <w:rPr>
                <w:rFonts w:ascii="Times New Roman" w:hAnsi="Times New Roman" w:cs="Times New Roman"/>
                <w:sz w:val="28"/>
                <w:szCs w:val="28"/>
                <w:lang w:val="vi-VN"/>
              </w:rPr>
              <w:t>Hệ thống xác nhận tính hợp lệ của họ và tên (họ và tên  gồm 2 từ trở lên, họ và tên có ít nhất 2 từ không bao gồm chữ số). Nếu không hợp lệ thực hiện luồng A.</w:t>
            </w:r>
          </w:p>
          <w:p w14:paraId="7C8AA0C6"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lang w:val="vi-VN"/>
              </w:rPr>
              <w:t xml:space="preserve">Hệ thống xác nhận tính hợp lệ của mã sinh viên (mã sinh viên phải bắt đầu bằng A và có 5 chữ số đằng sau). </w:t>
            </w:r>
            <w:r>
              <w:rPr>
                <w:rFonts w:ascii="Times New Roman" w:hAnsi="Times New Roman" w:cs="Times New Roman"/>
                <w:sz w:val="28"/>
                <w:szCs w:val="28"/>
              </w:rPr>
              <w:t>Nếu không hợp lệ thực hiện luồng A1.</w:t>
            </w:r>
          </w:p>
          <w:p w14:paraId="6D46BE0B"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số điện thoại (</w:t>
            </w:r>
            <w:r>
              <w:rPr>
                <w:rFonts w:ascii="Times New Roman" w:hAnsi="Times New Roman" w:cs="Times New Roman"/>
                <w:sz w:val="28"/>
                <w:szCs w:val="28"/>
                <w:lang w:val="vi-VN"/>
              </w:rPr>
              <w:t>Số điện thoại phải gồm 10 chữ số</w:t>
            </w:r>
            <w:r>
              <w:rPr>
                <w:rFonts w:ascii="Times New Roman" w:hAnsi="Times New Roman" w:cs="Times New Roman"/>
                <w:sz w:val="28"/>
                <w:szCs w:val="28"/>
              </w:rPr>
              <w:t>). Nếu không hợp lệ thực hiện luồng A2.</w:t>
            </w:r>
          </w:p>
          <w:p w14:paraId="4DF59E69"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mật khẩu (</w:t>
            </w:r>
            <w:r>
              <w:rPr>
                <w:rFonts w:ascii="Times New Roman" w:hAnsi="Times New Roman" w:cs="Times New Roman"/>
                <w:sz w:val="28"/>
                <w:szCs w:val="28"/>
                <w:lang w:val="vi-VN"/>
              </w:rPr>
              <w:t>Mật khẩu cần ít nhất 1 kí tự in hoa, in thường</w:t>
            </w:r>
            <w:r>
              <w:rPr>
                <w:rFonts w:ascii="Times New Roman" w:hAnsi="Times New Roman" w:cs="Times New Roman"/>
                <w:sz w:val="28"/>
                <w:szCs w:val="28"/>
              </w:rPr>
              <w:t>). Nếu không hợp lệ thực hiện luồng A3.</w:t>
            </w:r>
          </w:p>
          <w:p w14:paraId="62CB0A11"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nhập lại mật khẩu (</w:t>
            </w:r>
            <w:r>
              <w:rPr>
                <w:rFonts w:ascii="Times New Roman" w:hAnsi="Times New Roman" w:cs="Times New Roman"/>
                <w:sz w:val="28"/>
                <w:szCs w:val="28"/>
                <w:lang w:val="vi-VN"/>
              </w:rPr>
              <w:t>Nhập lại mật khẩu phải khớp với mật khẩu đã nhập</w:t>
            </w:r>
            <w:r>
              <w:rPr>
                <w:rFonts w:ascii="Times New Roman" w:hAnsi="Times New Roman" w:cs="Times New Roman"/>
                <w:sz w:val="28"/>
                <w:szCs w:val="28"/>
              </w:rPr>
              <w:t>). Nếu không hợp lệ thực hiện luồng A4.</w:t>
            </w:r>
          </w:p>
          <w:p w14:paraId="224E2BE8"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lastRenderedPageBreak/>
              <w:t>Hệ thống ghi nhận tài khoản đăng ký</w:t>
            </w:r>
          </w:p>
        </w:tc>
      </w:tr>
      <w:tr w:rsidR="00AC120D" w14:paraId="6F0C94CD"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5BFEDA4" w14:textId="77777777" w:rsidR="00AC120D" w:rsidRDefault="009A594B">
            <w:pPr>
              <w:jc w:val="center"/>
              <w:rPr>
                <w:b/>
                <w:bCs/>
                <w:sz w:val="28"/>
                <w:szCs w:val="28"/>
                <w:lang w:val="vi-VN"/>
              </w:rPr>
            </w:pPr>
            <w:r>
              <w:rPr>
                <w:b/>
                <w:bCs/>
                <w:sz w:val="28"/>
                <w:szCs w:val="28"/>
              </w:rPr>
              <w:lastRenderedPageBreak/>
              <w:t>Luồng sự kiện phát sinh/Kịch bản phát sinh</w:t>
            </w:r>
          </w:p>
        </w:tc>
      </w:tr>
      <w:tr w:rsidR="00AC120D" w14:paraId="5B8B810B"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0B56FB6" w14:textId="77777777" w:rsidR="00AC120D" w:rsidRDefault="009A594B">
            <w:pPr>
              <w:rPr>
                <w:b/>
                <w:bCs/>
                <w:sz w:val="28"/>
                <w:szCs w:val="28"/>
                <w:lang w:val="vi-VN"/>
              </w:rPr>
            </w:pPr>
            <w:r>
              <w:rPr>
                <w:b/>
                <w:bCs/>
                <w:sz w:val="28"/>
                <w:szCs w:val="28"/>
              </w:rPr>
              <w:t>Luồng A: Nhập họ tên không hợp lệ</w:t>
            </w:r>
          </w:p>
        </w:tc>
      </w:tr>
      <w:tr w:rsidR="00AC120D" w:rsidRPr="00767BAE" w14:paraId="27ABE517"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11E25A5E" w14:textId="77777777" w:rsidR="00AC120D" w:rsidRDefault="009A594B">
            <w:pPr>
              <w:rPr>
                <w:sz w:val="28"/>
                <w:szCs w:val="28"/>
                <w:lang w:val="vi-VN"/>
              </w:rPr>
            </w:pPr>
            <w:r>
              <w:rPr>
                <w:sz w:val="28"/>
                <w:szCs w:val="28"/>
              </w:rPr>
              <w:t>Hệ thống hiển thị thông báo lỗi:</w:t>
            </w:r>
          </w:p>
          <w:p w14:paraId="33B173AF"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“Họ và tên nên gồm 2 từ trở lên, họ và tên có ít nhất 2 từ không bao gồm chữ số”</w:t>
            </w:r>
          </w:p>
          <w:p w14:paraId="39AFC882" w14:textId="77777777" w:rsidR="00AC120D" w:rsidRDefault="009A594B">
            <w:pPr>
              <w:rPr>
                <w:sz w:val="28"/>
                <w:szCs w:val="28"/>
                <w:lang w:val="vi-VN"/>
              </w:rPr>
            </w:pPr>
            <w:r>
              <w:rPr>
                <w:sz w:val="28"/>
                <w:szCs w:val="28"/>
                <w:lang w:val="vi-VN"/>
              </w:rPr>
              <w:t>Người dùng có thể chọn nhập lại họ tên hoặc hủy bỏ thay đổi, khi đó usecase này kết thúc.</w:t>
            </w:r>
          </w:p>
        </w:tc>
      </w:tr>
      <w:tr w:rsidR="00AC120D" w:rsidRPr="00767BAE" w14:paraId="425E6F36"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880703C" w14:textId="77777777" w:rsidR="00AC120D" w:rsidRDefault="009A594B">
            <w:pPr>
              <w:rPr>
                <w:b/>
                <w:sz w:val="28"/>
                <w:szCs w:val="28"/>
                <w:lang w:val="vi-VN"/>
              </w:rPr>
            </w:pPr>
            <w:r>
              <w:rPr>
                <w:b/>
                <w:sz w:val="28"/>
                <w:szCs w:val="28"/>
                <w:lang w:val="vi-VN"/>
              </w:rPr>
              <w:t>Luồng A1: Nhập mã sinh viên không hợp lệ</w:t>
            </w:r>
          </w:p>
        </w:tc>
      </w:tr>
      <w:tr w:rsidR="00AC120D" w:rsidRPr="00767BAE" w14:paraId="75215D7A"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BDD340C" w14:textId="77777777" w:rsidR="00AC120D" w:rsidRDefault="009A594B">
            <w:pPr>
              <w:rPr>
                <w:sz w:val="28"/>
                <w:szCs w:val="28"/>
                <w:lang w:val="vi-VN"/>
              </w:rPr>
            </w:pPr>
            <w:r>
              <w:rPr>
                <w:sz w:val="28"/>
                <w:szCs w:val="28"/>
                <w:lang w:val="vi-VN"/>
              </w:rPr>
              <w:t>Hệ thống hiển thị thông báo lỗi:</w:t>
            </w:r>
          </w:p>
          <w:p w14:paraId="30228A80"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“Mã sinh viên có đủ 5 chữ số, bắt đầu A và có 5 chữ số đằng sau.”</w:t>
            </w:r>
          </w:p>
          <w:p w14:paraId="382817AF" w14:textId="77777777" w:rsidR="00AC120D" w:rsidRDefault="009A594B">
            <w:pPr>
              <w:rPr>
                <w:b/>
                <w:bCs/>
                <w:sz w:val="28"/>
                <w:szCs w:val="28"/>
                <w:lang w:val="vi-VN"/>
              </w:rPr>
            </w:pPr>
            <w:r>
              <w:rPr>
                <w:sz w:val="28"/>
                <w:szCs w:val="28"/>
                <w:lang w:val="vi-VN"/>
              </w:rPr>
              <w:t>Người dùng có thể chọn nhập lại mã sinh viên hoặc hủy bỏ thay đổi, khi đó usecase này kết thúc.</w:t>
            </w:r>
          </w:p>
        </w:tc>
      </w:tr>
      <w:tr w:rsidR="00AC120D" w:rsidRPr="00767BAE" w14:paraId="148504D0"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C0C0769" w14:textId="77777777" w:rsidR="00AC120D" w:rsidRDefault="009A594B">
            <w:pPr>
              <w:pStyle w:val="DoanVB"/>
              <w:ind w:firstLine="0"/>
              <w:rPr>
                <w:rFonts w:cs="Times New Roman"/>
                <w:sz w:val="28"/>
                <w:szCs w:val="28"/>
                <w:lang w:val="vi-VN"/>
              </w:rPr>
            </w:pPr>
            <w:r>
              <w:rPr>
                <w:rFonts w:cs="Times New Roman"/>
                <w:b/>
                <w:sz w:val="28"/>
                <w:szCs w:val="28"/>
                <w:lang w:val="vi-VN"/>
              </w:rPr>
              <w:t>Luồng A2: Nhập thông tin số điện thoại không hợp lệ</w:t>
            </w:r>
          </w:p>
        </w:tc>
      </w:tr>
      <w:tr w:rsidR="00AC120D" w:rsidRPr="00767BAE" w14:paraId="728D4DB0"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E1665D8" w14:textId="77777777" w:rsidR="00AC120D" w:rsidRDefault="009A594B">
            <w:pPr>
              <w:rPr>
                <w:sz w:val="28"/>
                <w:szCs w:val="28"/>
                <w:lang w:val="vi-VN"/>
              </w:rPr>
            </w:pPr>
            <w:r>
              <w:rPr>
                <w:sz w:val="28"/>
                <w:szCs w:val="28"/>
                <w:lang w:val="vi-VN"/>
              </w:rPr>
              <w:t>Hệ thống hiển thị thông báo lỗi:</w:t>
            </w:r>
          </w:p>
          <w:p w14:paraId="4C4DF7D8"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“Mật khẩu cần ít nhất 1 kí tự in hoa, in thường.”</w:t>
            </w:r>
          </w:p>
          <w:p w14:paraId="6629F448" w14:textId="77777777" w:rsidR="00AC120D" w:rsidRDefault="009A594B">
            <w:pPr>
              <w:pStyle w:val="Tru"/>
              <w:numPr>
                <w:ilvl w:val="0"/>
                <w:numId w:val="0"/>
              </w:numPr>
              <w:rPr>
                <w:rFonts w:ascii="Times New Roman" w:hAnsi="Times New Roman" w:cs="Times New Roman"/>
                <w:sz w:val="28"/>
                <w:szCs w:val="28"/>
                <w:lang w:val="vi-VN"/>
              </w:rPr>
            </w:pPr>
            <w:r>
              <w:rPr>
                <w:rFonts w:ascii="Times New Roman" w:hAnsi="Times New Roman" w:cs="Times New Roman"/>
                <w:sz w:val="28"/>
                <w:szCs w:val="28"/>
                <w:lang w:val="vi-VN"/>
              </w:rPr>
              <w:t>Người dùng có thể chọn nhập lại mật khẩu hoặc hủy bỏ thay đổi, khi đó usecase này kết thúc.</w:t>
            </w:r>
          </w:p>
        </w:tc>
      </w:tr>
      <w:tr w:rsidR="00AC120D" w:rsidRPr="00767BAE" w14:paraId="0411C6EF"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1EA497B" w14:textId="77777777" w:rsidR="00AC120D" w:rsidRDefault="009A594B">
            <w:pPr>
              <w:rPr>
                <w:b/>
                <w:sz w:val="28"/>
                <w:szCs w:val="28"/>
                <w:lang w:val="vi-VN"/>
              </w:rPr>
            </w:pPr>
            <w:r>
              <w:rPr>
                <w:b/>
                <w:sz w:val="28"/>
                <w:szCs w:val="28"/>
                <w:lang w:val="vi-VN"/>
              </w:rPr>
              <w:t>Luồng A3: Nhập mật khẩu không hợp lệ</w:t>
            </w:r>
          </w:p>
        </w:tc>
      </w:tr>
      <w:tr w:rsidR="00AC120D" w:rsidRPr="00767BAE" w14:paraId="5903FAA0"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39096ABC" w14:textId="77777777" w:rsidR="00AC120D" w:rsidRDefault="009A594B">
            <w:pPr>
              <w:rPr>
                <w:sz w:val="28"/>
                <w:szCs w:val="28"/>
                <w:lang w:val="vi-VN"/>
              </w:rPr>
            </w:pPr>
            <w:r>
              <w:rPr>
                <w:sz w:val="28"/>
                <w:szCs w:val="28"/>
                <w:lang w:val="vi-VN"/>
              </w:rPr>
              <w:t>Hệ thống hiển thị thông báo lỗi:</w:t>
            </w:r>
          </w:p>
          <w:p w14:paraId="395072B5"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“Mật khẩu cần ít nhất 1 kí tự in hoa, in thường.”</w:t>
            </w:r>
          </w:p>
          <w:p w14:paraId="5E4D5D5F" w14:textId="77777777" w:rsidR="00AC120D" w:rsidRDefault="009A594B">
            <w:pPr>
              <w:rPr>
                <w:b/>
                <w:sz w:val="28"/>
                <w:szCs w:val="28"/>
                <w:lang w:val="vi-VN"/>
              </w:rPr>
            </w:pPr>
            <w:r>
              <w:rPr>
                <w:sz w:val="28"/>
                <w:szCs w:val="28"/>
                <w:lang w:val="vi-VN"/>
              </w:rPr>
              <w:t>Người dùng có thể chọn nhập lại mật khẩu hoặc hủy bỏ thay đổi, khi đó usecase này kết thúc.</w:t>
            </w:r>
          </w:p>
        </w:tc>
      </w:tr>
      <w:tr w:rsidR="00AC120D" w:rsidRPr="00767BAE" w14:paraId="4808ECBD"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8B2A24C" w14:textId="77777777" w:rsidR="00AC120D" w:rsidRDefault="009A594B">
            <w:pPr>
              <w:rPr>
                <w:sz w:val="28"/>
                <w:szCs w:val="28"/>
                <w:lang w:val="vi-VN"/>
              </w:rPr>
            </w:pPr>
            <w:r>
              <w:rPr>
                <w:b/>
                <w:sz w:val="28"/>
                <w:szCs w:val="28"/>
                <w:lang w:val="vi-VN"/>
              </w:rPr>
              <w:t>Luồng A4: Nhập lại mật khẩu không hợp lệ</w:t>
            </w:r>
          </w:p>
        </w:tc>
      </w:tr>
      <w:tr w:rsidR="00AC120D" w:rsidRPr="00767BAE" w14:paraId="45F03042"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196EF22B" w14:textId="77777777" w:rsidR="00AC120D" w:rsidRDefault="009A594B">
            <w:pPr>
              <w:rPr>
                <w:sz w:val="28"/>
                <w:szCs w:val="28"/>
                <w:lang w:val="vi-VN"/>
              </w:rPr>
            </w:pPr>
            <w:r>
              <w:rPr>
                <w:sz w:val="28"/>
                <w:szCs w:val="28"/>
                <w:lang w:val="vi-VN"/>
              </w:rPr>
              <w:t>Hệ thống hiển thị thông báo lỗi:</w:t>
            </w:r>
          </w:p>
          <w:p w14:paraId="504D177D"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lastRenderedPageBreak/>
              <w:t>“Mật khẩu nhập lại không khớp”</w:t>
            </w:r>
          </w:p>
          <w:p w14:paraId="388AF545" w14:textId="77777777" w:rsidR="00AC120D" w:rsidRDefault="009A594B">
            <w:pPr>
              <w:rPr>
                <w:sz w:val="28"/>
                <w:szCs w:val="28"/>
                <w:lang w:val="vi-VN"/>
              </w:rPr>
            </w:pPr>
            <w:r>
              <w:rPr>
                <w:sz w:val="28"/>
                <w:szCs w:val="28"/>
                <w:lang w:val="vi-VN"/>
              </w:rPr>
              <w:t>Người dùng có thể chọn nhập lại mật khẩu hoặc hủy bỏ thay đổi, khi đó usecase này kết thúc.</w:t>
            </w:r>
          </w:p>
        </w:tc>
      </w:tr>
      <w:tr w:rsidR="00AC120D" w14:paraId="5E4EEA6F"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A7825CD" w14:textId="77777777" w:rsidR="00AC120D" w:rsidRDefault="009A594B">
            <w:pPr>
              <w:jc w:val="center"/>
              <w:rPr>
                <w:sz w:val="28"/>
                <w:szCs w:val="28"/>
              </w:rPr>
            </w:pPr>
            <w:r>
              <w:rPr>
                <w:b/>
                <w:bCs/>
                <w:sz w:val="28"/>
                <w:szCs w:val="28"/>
              </w:rPr>
              <w:lastRenderedPageBreak/>
              <w:t>Giao diện minh họa</w:t>
            </w:r>
          </w:p>
        </w:tc>
      </w:tr>
      <w:tr w:rsidR="00AC120D" w14:paraId="6DE227C7" w14:textId="77777777">
        <w:trPr>
          <w:trHeight w:val="343"/>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48490AC" w14:textId="77777777" w:rsidR="00AC120D" w:rsidRDefault="009A594B">
            <w:pPr>
              <w:keepNext/>
              <w:jc w:val="center"/>
              <w:rPr>
                <w:sz w:val="28"/>
                <w:szCs w:val="28"/>
              </w:rPr>
            </w:pPr>
            <w:r>
              <w:rPr>
                <w:noProof/>
                <w:sz w:val="28"/>
                <w:szCs w:val="28"/>
                <w:lang w:eastAsia="ja-JP"/>
              </w:rPr>
              <w:lastRenderedPageBreak/>
              <w:drawing>
                <wp:inline distT="0" distB="0" distL="0" distR="0" wp14:anchorId="775A3EDC" wp14:editId="63B06B09">
                  <wp:extent cx="5876290" cy="3305175"/>
                  <wp:effectExtent l="0" t="0" r="0" b="9525"/>
                  <wp:docPr id="1535636360" name="Picture 153563636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36360" name="Picture 1535636360" descr="A screenshot of a login for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6290" cy="3305175"/>
                          </a:xfrm>
                          <a:prstGeom prst="rect">
                            <a:avLst/>
                          </a:prstGeom>
                        </pic:spPr>
                      </pic:pic>
                    </a:graphicData>
                  </a:graphic>
                </wp:inline>
              </w:drawing>
            </w:r>
          </w:p>
          <w:p w14:paraId="3CAEE2FD"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4</w:t>
            </w:r>
            <w:r>
              <w:rPr>
                <w:sz w:val="28"/>
                <w:szCs w:val="28"/>
              </w:rPr>
              <w:fldChar w:fldCharType="end"/>
            </w:r>
            <w:r>
              <w:rPr>
                <w:sz w:val="28"/>
                <w:szCs w:val="28"/>
              </w:rPr>
              <w:t xml:space="preserve">. </w:t>
            </w:r>
            <w:bookmarkStart w:id="103" w:name="_Toc44941838"/>
            <w:r>
              <w:rPr>
                <w:sz w:val="28"/>
                <w:szCs w:val="28"/>
              </w:rPr>
              <w:t xml:space="preserve">Giao diện đăng </w:t>
            </w:r>
            <w:bookmarkEnd w:id="103"/>
            <w:r>
              <w:rPr>
                <w:sz w:val="28"/>
                <w:szCs w:val="28"/>
              </w:rPr>
              <w:t>ký</w:t>
            </w:r>
          </w:p>
          <w:p w14:paraId="1C46C8D9" w14:textId="77777777" w:rsidR="00AC120D" w:rsidRDefault="009A594B">
            <w:pPr>
              <w:keepNext/>
              <w:jc w:val="center"/>
              <w:rPr>
                <w:sz w:val="28"/>
                <w:szCs w:val="28"/>
              </w:rPr>
            </w:pPr>
            <w:r>
              <w:rPr>
                <w:noProof/>
                <w:sz w:val="28"/>
                <w:szCs w:val="28"/>
                <w:lang w:eastAsia="ja-JP"/>
              </w:rPr>
              <w:drawing>
                <wp:inline distT="0" distB="0" distL="0" distR="0" wp14:anchorId="62B46022" wp14:editId="262139BA">
                  <wp:extent cx="5876290" cy="3305175"/>
                  <wp:effectExtent l="0" t="0" r="0" b="9525"/>
                  <wp:docPr id="509569030" name="Picture 509569030"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69030" name="Picture 509569030" descr="A screenshot of a logi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76290" cy="3305175"/>
                          </a:xfrm>
                          <a:prstGeom prst="rect">
                            <a:avLst/>
                          </a:prstGeom>
                        </pic:spPr>
                      </pic:pic>
                    </a:graphicData>
                  </a:graphic>
                </wp:inline>
              </w:drawing>
            </w:r>
          </w:p>
          <w:p w14:paraId="6293E481"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5</w:t>
            </w:r>
            <w:r>
              <w:rPr>
                <w:sz w:val="28"/>
                <w:szCs w:val="28"/>
              </w:rPr>
              <w:fldChar w:fldCharType="end"/>
            </w:r>
            <w:r>
              <w:rPr>
                <w:sz w:val="28"/>
                <w:szCs w:val="28"/>
              </w:rPr>
              <w:t xml:space="preserve">. </w:t>
            </w:r>
            <w:bookmarkStart w:id="104" w:name="_Toc44941839"/>
            <w:r>
              <w:rPr>
                <w:sz w:val="28"/>
                <w:szCs w:val="28"/>
              </w:rPr>
              <w:t>Giao diện đăng ký khi nhập sai thông tin</w:t>
            </w:r>
            <w:bookmarkEnd w:id="104"/>
          </w:p>
          <w:p w14:paraId="5EB20121" w14:textId="77777777" w:rsidR="00AC120D" w:rsidRDefault="00AC120D">
            <w:pPr>
              <w:keepNext/>
              <w:spacing w:after="200" w:line="240" w:lineRule="auto"/>
              <w:jc w:val="center"/>
              <w:rPr>
                <w:sz w:val="28"/>
                <w:szCs w:val="28"/>
              </w:rPr>
            </w:pPr>
          </w:p>
        </w:tc>
      </w:tr>
    </w:tbl>
    <w:p w14:paraId="181CE080" w14:textId="77777777" w:rsidR="00AC120D" w:rsidRDefault="009A594B">
      <w:pPr>
        <w:pStyle w:val="Heading3"/>
        <w:rPr>
          <w:rFonts w:cs="Times New Roman"/>
          <w:sz w:val="28"/>
          <w:szCs w:val="28"/>
        </w:rPr>
      </w:pPr>
      <w:bookmarkStart w:id="105" w:name="_Toc166658397"/>
      <w:bookmarkStart w:id="106" w:name="_Toc166658459"/>
      <w:bookmarkStart w:id="107" w:name="_Toc165929399"/>
      <w:bookmarkStart w:id="108" w:name="_Toc165929940"/>
      <w:r>
        <w:rPr>
          <w:rFonts w:cs="Times New Roman"/>
          <w:sz w:val="28"/>
          <w:szCs w:val="28"/>
        </w:rPr>
        <w:t xml:space="preserve">Use case đăng </w:t>
      </w:r>
      <w:proofErr w:type="gramStart"/>
      <w:r>
        <w:rPr>
          <w:rFonts w:cs="Times New Roman"/>
          <w:sz w:val="28"/>
          <w:szCs w:val="28"/>
        </w:rPr>
        <w:t>nhập</w:t>
      </w:r>
      <w:bookmarkEnd w:id="105"/>
      <w:bookmarkEnd w:id="106"/>
      <w:bookmarkEnd w:id="107"/>
      <w:bookmarkEnd w:id="108"/>
      <w:proofErr w:type="gramEnd"/>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77"/>
        <w:gridCol w:w="1547"/>
        <w:gridCol w:w="4632"/>
        <w:gridCol w:w="1894"/>
      </w:tblGrid>
      <w:tr w:rsidR="00AC120D" w14:paraId="4C37C894" w14:textId="77777777">
        <w:trPr>
          <w:trHeight w:val="728"/>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6DD54DC" w14:textId="77777777" w:rsidR="00AC120D" w:rsidRDefault="009A594B">
            <w:pPr>
              <w:jc w:val="center"/>
              <w:rPr>
                <w:b/>
                <w:bCs/>
                <w:sz w:val="28"/>
                <w:szCs w:val="28"/>
              </w:rPr>
            </w:pPr>
            <w:r>
              <w:rPr>
                <w:b/>
                <w:bCs/>
                <w:sz w:val="28"/>
                <w:szCs w:val="28"/>
              </w:rPr>
              <w:lastRenderedPageBreak/>
              <w:t>UC#02</w:t>
            </w:r>
          </w:p>
        </w:tc>
        <w:tc>
          <w:tcPr>
            <w:tcW w:w="525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40D44E8" w14:textId="77777777" w:rsidR="00AC120D" w:rsidRDefault="009A594B">
            <w:pPr>
              <w:jc w:val="center"/>
              <w:rPr>
                <w:b/>
                <w:bCs/>
                <w:sz w:val="28"/>
                <w:szCs w:val="28"/>
              </w:rPr>
            </w:pPr>
            <w:r>
              <w:rPr>
                <w:b/>
                <w:bCs/>
                <w:sz w:val="28"/>
                <w:szCs w:val="28"/>
              </w:rPr>
              <w:t>Đăng nhập</w:t>
            </w:r>
          </w:p>
        </w:tc>
        <w:tc>
          <w:tcPr>
            <w:tcW w:w="170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C19289C" w14:textId="77777777" w:rsidR="00AC120D" w:rsidRDefault="009A594B">
            <w:pPr>
              <w:jc w:val="center"/>
              <w:rPr>
                <w:b/>
                <w:bCs/>
                <w:sz w:val="28"/>
                <w:szCs w:val="28"/>
              </w:rPr>
            </w:pPr>
            <w:r>
              <w:rPr>
                <w:b/>
                <w:bCs/>
                <w:sz w:val="28"/>
                <w:szCs w:val="28"/>
              </w:rPr>
              <w:t>Độ phức tạp: Thấp</w:t>
            </w:r>
          </w:p>
        </w:tc>
      </w:tr>
      <w:tr w:rsidR="00AC120D" w14:paraId="6458C095" w14:textId="77777777">
        <w:trPr>
          <w:trHeight w:val="314"/>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316C2CA" w14:textId="77777777" w:rsidR="00AC120D" w:rsidRDefault="009A594B">
            <w:pPr>
              <w:jc w:val="center"/>
              <w:rPr>
                <w:b/>
                <w:bCs/>
                <w:sz w:val="28"/>
                <w:szCs w:val="28"/>
              </w:rPr>
            </w:pPr>
            <w:r>
              <w:rPr>
                <w:b/>
                <w:bCs/>
                <w:sz w:val="28"/>
                <w:szCs w:val="28"/>
              </w:rPr>
              <w:t>Mô tả</w:t>
            </w:r>
          </w:p>
        </w:tc>
        <w:tc>
          <w:tcPr>
            <w:tcW w:w="695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B3B7DDF" w14:textId="77777777" w:rsidR="00AC120D" w:rsidRDefault="009A594B">
            <w:pPr>
              <w:rPr>
                <w:sz w:val="28"/>
                <w:szCs w:val="28"/>
              </w:rPr>
            </w:pPr>
            <w:r>
              <w:rPr>
                <w:sz w:val="28"/>
                <w:szCs w:val="28"/>
                <w:lang w:val="vi-VN"/>
              </w:rPr>
              <w:t>Đăng nhập để truy cập và sử dụng các chức năng của hệ thống</w:t>
            </w:r>
          </w:p>
        </w:tc>
      </w:tr>
      <w:tr w:rsidR="00AC120D" w14:paraId="3D35AD71" w14:textId="77777777">
        <w:trPr>
          <w:trHeight w:val="705"/>
        </w:trPr>
        <w:tc>
          <w:tcPr>
            <w:tcW w:w="207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3BE0F59C" w14:textId="77777777" w:rsidR="00AC120D" w:rsidRDefault="009A594B">
            <w:pPr>
              <w:jc w:val="center"/>
              <w:rPr>
                <w:b/>
                <w:bCs/>
                <w:sz w:val="28"/>
                <w:szCs w:val="28"/>
              </w:rPr>
            </w:pPr>
            <w:r>
              <w:rPr>
                <w:b/>
                <w:bCs/>
                <w:sz w:val="28"/>
                <w:szCs w:val="28"/>
              </w:rPr>
              <w:t>Tác nhân</w:t>
            </w:r>
          </w:p>
        </w:tc>
        <w:tc>
          <w:tcPr>
            <w:tcW w:w="6952"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403B4793" w14:textId="77777777" w:rsidR="00AC120D" w:rsidRDefault="009A594B">
            <w:pPr>
              <w:rPr>
                <w:sz w:val="28"/>
                <w:szCs w:val="28"/>
              </w:rPr>
            </w:pPr>
            <w:r>
              <w:rPr>
                <w:sz w:val="28"/>
                <w:szCs w:val="28"/>
              </w:rPr>
              <w:t>Admin, người dùng thông thường</w:t>
            </w:r>
          </w:p>
        </w:tc>
      </w:tr>
      <w:tr w:rsidR="00AC120D" w14:paraId="0AA90C0F" w14:textId="77777777">
        <w:trPr>
          <w:trHeight w:val="339"/>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F4B9620" w14:textId="77777777" w:rsidR="00AC120D" w:rsidRDefault="009A594B">
            <w:pPr>
              <w:jc w:val="center"/>
              <w:rPr>
                <w:b/>
                <w:bCs/>
                <w:sz w:val="28"/>
                <w:szCs w:val="28"/>
              </w:rPr>
            </w:pPr>
            <w:r>
              <w:rPr>
                <w:b/>
                <w:bCs/>
                <w:sz w:val="28"/>
                <w:szCs w:val="28"/>
              </w:rPr>
              <w:t>Tiền điều kiện</w:t>
            </w:r>
          </w:p>
        </w:tc>
        <w:tc>
          <w:tcPr>
            <w:tcW w:w="695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1CB2DCE" w14:textId="77777777" w:rsidR="00AC120D" w:rsidRDefault="009A594B">
            <w:pPr>
              <w:rPr>
                <w:sz w:val="28"/>
                <w:szCs w:val="28"/>
              </w:rPr>
            </w:pPr>
            <w:r>
              <w:rPr>
                <w:sz w:val="28"/>
                <w:szCs w:val="28"/>
              </w:rPr>
              <w:t>Nhập thông tin đăng nhập: mã sinh viên, mật khẩu</w:t>
            </w:r>
          </w:p>
        </w:tc>
      </w:tr>
      <w:tr w:rsidR="00AC120D" w14:paraId="2D793F43" w14:textId="77777777">
        <w:trPr>
          <w:trHeight w:val="321"/>
        </w:trPr>
        <w:tc>
          <w:tcPr>
            <w:tcW w:w="993"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2405539" w14:textId="77777777" w:rsidR="00AC120D" w:rsidRDefault="009A594B">
            <w:pPr>
              <w:jc w:val="center"/>
              <w:rPr>
                <w:b/>
                <w:bCs/>
                <w:sz w:val="28"/>
                <w:szCs w:val="28"/>
              </w:rPr>
            </w:pPr>
            <w:r>
              <w:rPr>
                <w:b/>
                <w:bCs/>
                <w:sz w:val="28"/>
                <w:szCs w:val="28"/>
              </w:rPr>
              <w:t>Hậu điều kiện</w:t>
            </w: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91220E8" w14:textId="77777777" w:rsidR="00AC120D" w:rsidRDefault="009A594B">
            <w:pPr>
              <w:jc w:val="center"/>
              <w:rPr>
                <w:b/>
                <w:bCs/>
                <w:sz w:val="28"/>
                <w:szCs w:val="28"/>
              </w:rPr>
            </w:pPr>
            <w:r>
              <w:rPr>
                <w:b/>
                <w:bCs/>
                <w:sz w:val="28"/>
                <w:szCs w:val="28"/>
              </w:rPr>
              <w:t>Thành công</w:t>
            </w:r>
          </w:p>
        </w:tc>
        <w:tc>
          <w:tcPr>
            <w:tcW w:w="695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7853CC5" w14:textId="77777777" w:rsidR="00AC120D" w:rsidRDefault="009A594B">
            <w:pPr>
              <w:rPr>
                <w:sz w:val="28"/>
                <w:szCs w:val="28"/>
              </w:rPr>
            </w:pPr>
            <w:r>
              <w:rPr>
                <w:sz w:val="28"/>
                <w:szCs w:val="28"/>
              </w:rPr>
              <w:t>Đăng nhập thành công tài khoản vào trang web</w:t>
            </w:r>
          </w:p>
        </w:tc>
      </w:tr>
      <w:tr w:rsidR="00AC120D" w14:paraId="3E368763" w14:textId="77777777">
        <w:trPr>
          <w:trHeight w:val="290"/>
        </w:trPr>
        <w:tc>
          <w:tcPr>
            <w:tcW w:w="993" w:type="dxa"/>
            <w:vMerge/>
            <w:vAlign w:val="center"/>
          </w:tcPr>
          <w:p w14:paraId="1F7CC42F" w14:textId="77777777" w:rsidR="00AC120D" w:rsidRDefault="00AC120D">
            <w:pPr>
              <w:jc w:val="center"/>
              <w:rPr>
                <w:sz w:val="28"/>
                <w:szCs w:val="28"/>
              </w:rPr>
            </w:pP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07F068F" w14:textId="77777777" w:rsidR="00AC120D" w:rsidRDefault="009A594B">
            <w:pPr>
              <w:jc w:val="center"/>
              <w:rPr>
                <w:b/>
                <w:bCs/>
                <w:sz w:val="28"/>
                <w:szCs w:val="28"/>
              </w:rPr>
            </w:pPr>
            <w:r>
              <w:rPr>
                <w:b/>
                <w:bCs/>
                <w:sz w:val="28"/>
                <w:szCs w:val="28"/>
              </w:rPr>
              <w:t>Lỗi</w:t>
            </w:r>
          </w:p>
        </w:tc>
        <w:tc>
          <w:tcPr>
            <w:tcW w:w="695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42B5A5D" w14:textId="77777777" w:rsidR="00AC120D" w:rsidRDefault="009A594B">
            <w:pPr>
              <w:rPr>
                <w:sz w:val="28"/>
                <w:szCs w:val="28"/>
              </w:rPr>
            </w:pPr>
            <w:r>
              <w:rPr>
                <w:sz w:val="28"/>
                <w:szCs w:val="28"/>
              </w:rPr>
              <w:t>Đăng nhập không thành công</w:t>
            </w:r>
          </w:p>
        </w:tc>
      </w:tr>
      <w:tr w:rsidR="00AC120D" w14:paraId="656FAE55"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CF4C67E" w14:textId="77777777" w:rsidR="00AC120D" w:rsidRDefault="009A594B">
            <w:pPr>
              <w:jc w:val="center"/>
              <w:rPr>
                <w:b/>
                <w:bCs/>
                <w:sz w:val="28"/>
                <w:szCs w:val="28"/>
              </w:rPr>
            </w:pPr>
            <w:r>
              <w:rPr>
                <w:b/>
                <w:bCs/>
                <w:sz w:val="28"/>
                <w:szCs w:val="28"/>
              </w:rPr>
              <w:t>ĐẶC TẢ CHỨC NĂNG</w:t>
            </w:r>
          </w:p>
        </w:tc>
      </w:tr>
      <w:tr w:rsidR="00AC120D" w14:paraId="2B30B142"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87FD590" w14:textId="77777777" w:rsidR="00AC120D" w:rsidRDefault="009A594B">
            <w:pPr>
              <w:jc w:val="center"/>
              <w:rPr>
                <w:b/>
                <w:bCs/>
                <w:sz w:val="28"/>
                <w:szCs w:val="28"/>
              </w:rPr>
            </w:pPr>
            <w:r>
              <w:rPr>
                <w:b/>
                <w:bCs/>
                <w:sz w:val="28"/>
                <w:szCs w:val="28"/>
              </w:rPr>
              <w:t>Luồng sự kiện chính/Kịch bản chính</w:t>
            </w:r>
          </w:p>
        </w:tc>
      </w:tr>
      <w:tr w:rsidR="00AC120D" w14:paraId="4F4BF108" w14:textId="77777777">
        <w:trPr>
          <w:trHeight w:val="343"/>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60CF072" w14:textId="77777777" w:rsidR="00AC120D" w:rsidRDefault="009A594B">
            <w:pPr>
              <w:rPr>
                <w:sz w:val="28"/>
                <w:szCs w:val="28"/>
              </w:rPr>
            </w:pPr>
            <w:r>
              <w:rPr>
                <w:sz w:val="28"/>
                <w:szCs w:val="28"/>
              </w:rPr>
              <w:t>Chức năng bắt đầu khi người dùng muốn đăng nhập vào trang web</w:t>
            </w:r>
          </w:p>
          <w:p w14:paraId="3970F31F"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Hệ thống sẽ yêu cầu người dùng nhập thông tin: mã sinh viên và mật khẩu.</w:t>
            </w:r>
          </w:p>
          <w:p w14:paraId="3D2BBE75"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Sau đó bấm button “Đăng nhập”:</w:t>
            </w:r>
          </w:p>
          <w:p w14:paraId="5236724F"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chích xác của mã sinh viên (mã sinh viên không đăng ký hoặc đăng ký nhưng nhập sai). Nếu không chính xác thực hiện luồng A.</w:t>
            </w:r>
          </w:p>
          <w:p w14:paraId="0DCC1872"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chính xác của mật khẩu (mật khẩu nhập không đúng). Nếu không chính xác thực hiện luồng A.</w:t>
            </w:r>
          </w:p>
          <w:p w14:paraId="69D2756C"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mã sinh viên (bỏ trống). Nếu không chính xác thực hiện luồng A1.</w:t>
            </w:r>
          </w:p>
          <w:p w14:paraId="49EFB049"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mã sinh viên (bỏ trống). Nếu không chính xác thực hiện luồng A2.</w:t>
            </w:r>
          </w:p>
          <w:p w14:paraId="0B4ACA9F"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ghi lại quá trình đăng nhập</w:t>
            </w:r>
          </w:p>
        </w:tc>
      </w:tr>
      <w:tr w:rsidR="00AC120D" w14:paraId="25BEBB66"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F6A8D62" w14:textId="77777777" w:rsidR="00AC120D" w:rsidRDefault="009A594B">
            <w:pPr>
              <w:jc w:val="center"/>
              <w:rPr>
                <w:b/>
                <w:bCs/>
                <w:sz w:val="28"/>
                <w:szCs w:val="28"/>
              </w:rPr>
            </w:pPr>
            <w:r>
              <w:rPr>
                <w:b/>
                <w:bCs/>
                <w:sz w:val="28"/>
                <w:szCs w:val="28"/>
              </w:rPr>
              <w:lastRenderedPageBreak/>
              <w:t>Luồng sự kiện phát sinh/Kịch bản phát sinh</w:t>
            </w:r>
          </w:p>
        </w:tc>
      </w:tr>
      <w:tr w:rsidR="00AC120D" w14:paraId="179CC2E0"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12806E2" w14:textId="77777777" w:rsidR="00AC120D" w:rsidRDefault="009A594B">
            <w:pPr>
              <w:rPr>
                <w:b/>
                <w:bCs/>
                <w:sz w:val="28"/>
                <w:szCs w:val="28"/>
              </w:rPr>
            </w:pPr>
            <w:r>
              <w:rPr>
                <w:b/>
                <w:bCs/>
                <w:sz w:val="28"/>
                <w:szCs w:val="28"/>
              </w:rPr>
              <w:t>Luồng A: Nhập thông tin mã sinh viên không chính xác</w:t>
            </w:r>
          </w:p>
        </w:tc>
      </w:tr>
      <w:tr w:rsidR="00AC120D" w:rsidRPr="00767BAE" w14:paraId="388926A2"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73ECDCBF" w14:textId="77777777" w:rsidR="00AC120D" w:rsidRDefault="009A594B">
            <w:pPr>
              <w:rPr>
                <w:sz w:val="28"/>
                <w:szCs w:val="28"/>
                <w:lang w:val="vi-VN"/>
              </w:rPr>
            </w:pPr>
            <w:r>
              <w:rPr>
                <w:sz w:val="28"/>
                <w:szCs w:val="28"/>
              </w:rPr>
              <w:t>Hệ thống hiển thị thông báo lỗi:</w:t>
            </w:r>
          </w:p>
          <w:p w14:paraId="60DD6F44"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“Mã sinh viên hoặc mật khẩu không chính xác”</w:t>
            </w:r>
          </w:p>
          <w:p w14:paraId="2A02627D" w14:textId="77777777" w:rsidR="00AC120D" w:rsidRDefault="009A594B">
            <w:pPr>
              <w:pStyle w:val="DoanVB"/>
              <w:rPr>
                <w:rFonts w:cs="Times New Roman"/>
                <w:sz w:val="28"/>
                <w:szCs w:val="28"/>
                <w:lang w:val="vi-VN"/>
              </w:rPr>
            </w:pPr>
            <w:r>
              <w:rPr>
                <w:rFonts w:cs="Times New Roman"/>
                <w:sz w:val="28"/>
                <w:szCs w:val="28"/>
                <w:lang w:val="vi-VN"/>
              </w:rPr>
              <w:t>Người dùng có thể chọn nhập lại mã sinh viên,mật khẩu hoặc hủy bỏ thay đổi, khi đó usecase này kết thúc.</w:t>
            </w:r>
          </w:p>
        </w:tc>
      </w:tr>
      <w:tr w:rsidR="00AC120D" w14:paraId="788B54B2"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09BEACC" w14:textId="77777777" w:rsidR="00AC120D" w:rsidRDefault="009A594B">
            <w:pPr>
              <w:rPr>
                <w:b/>
                <w:sz w:val="28"/>
                <w:szCs w:val="28"/>
              </w:rPr>
            </w:pPr>
            <w:r>
              <w:rPr>
                <w:b/>
                <w:sz w:val="28"/>
                <w:szCs w:val="28"/>
                <w:lang w:val="vi-VN"/>
              </w:rPr>
              <w:t xml:space="preserve">Luồng A1: Nhập mã sinh viên </w:t>
            </w:r>
            <w:r>
              <w:rPr>
                <w:b/>
                <w:sz w:val="28"/>
                <w:szCs w:val="28"/>
              </w:rPr>
              <w:t>trống</w:t>
            </w:r>
          </w:p>
        </w:tc>
      </w:tr>
      <w:tr w:rsidR="00AC120D" w:rsidRPr="00767BAE" w14:paraId="2E2C70CA"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143D2089" w14:textId="77777777" w:rsidR="00AC120D" w:rsidRDefault="009A594B">
            <w:pPr>
              <w:rPr>
                <w:sz w:val="28"/>
                <w:szCs w:val="28"/>
                <w:lang w:val="vi-VN"/>
              </w:rPr>
            </w:pPr>
            <w:r>
              <w:rPr>
                <w:sz w:val="28"/>
                <w:szCs w:val="28"/>
                <w:lang w:val="vi-VN"/>
              </w:rPr>
              <w:t>Hệ thống hiển thị thông báo lỗi:</w:t>
            </w:r>
          </w:p>
          <w:p w14:paraId="0815EE22"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rPr>
              <w:t>Nhập mã sinh viên”</w:t>
            </w:r>
          </w:p>
          <w:p w14:paraId="4C5D30F8" w14:textId="77777777" w:rsidR="00AC120D" w:rsidRDefault="009A594B">
            <w:pPr>
              <w:rPr>
                <w:sz w:val="28"/>
                <w:szCs w:val="28"/>
                <w:lang w:val="vi-VN"/>
              </w:rPr>
            </w:pPr>
            <w:r>
              <w:rPr>
                <w:sz w:val="28"/>
                <w:szCs w:val="28"/>
                <w:lang w:val="vi-VN"/>
              </w:rPr>
              <w:t>Người dùng có thể chọn nhập lại mã sinh viên hoặc hủy bỏ thay đổi, khi đó usecase này kết thúc.</w:t>
            </w:r>
          </w:p>
        </w:tc>
      </w:tr>
      <w:tr w:rsidR="00AC120D" w14:paraId="7B16A71D"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9EFAEED" w14:textId="77777777" w:rsidR="00AC120D" w:rsidRDefault="009A594B">
            <w:pPr>
              <w:rPr>
                <w:sz w:val="28"/>
                <w:szCs w:val="28"/>
                <w:lang w:val="vi-VN"/>
              </w:rPr>
            </w:pPr>
            <w:r>
              <w:rPr>
                <w:b/>
                <w:sz w:val="28"/>
                <w:szCs w:val="28"/>
                <w:lang w:val="vi-VN"/>
              </w:rPr>
              <w:t>Luồng A</w:t>
            </w:r>
            <w:r>
              <w:rPr>
                <w:b/>
                <w:sz w:val="28"/>
                <w:szCs w:val="28"/>
              </w:rPr>
              <w:t>2</w:t>
            </w:r>
            <w:r>
              <w:rPr>
                <w:b/>
                <w:sz w:val="28"/>
                <w:szCs w:val="28"/>
                <w:lang w:val="vi-VN"/>
              </w:rPr>
              <w:t>: Nhập</w:t>
            </w:r>
            <w:r>
              <w:rPr>
                <w:b/>
                <w:sz w:val="28"/>
                <w:szCs w:val="28"/>
              </w:rPr>
              <w:t xml:space="preserve"> mật khẩu</w:t>
            </w:r>
            <w:r>
              <w:rPr>
                <w:b/>
                <w:sz w:val="28"/>
                <w:szCs w:val="28"/>
                <w:lang w:val="vi-VN"/>
              </w:rPr>
              <w:t xml:space="preserve"> </w:t>
            </w:r>
            <w:r>
              <w:rPr>
                <w:b/>
                <w:sz w:val="28"/>
                <w:szCs w:val="28"/>
              </w:rPr>
              <w:t>trống</w:t>
            </w:r>
          </w:p>
        </w:tc>
      </w:tr>
      <w:tr w:rsidR="00AC120D" w:rsidRPr="00767BAE" w14:paraId="3BB2BE58"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2F160ED4" w14:textId="77777777" w:rsidR="00AC120D" w:rsidRDefault="009A594B">
            <w:pPr>
              <w:rPr>
                <w:sz w:val="28"/>
                <w:szCs w:val="28"/>
                <w:lang w:val="vi-VN"/>
              </w:rPr>
            </w:pPr>
            <w:r>
              <w:rPr>
                <w:sz w:val="28"/>
                <w:szCs w:val="28"/>
                <w:lang w:val="vi-VN"/>
              </w:rPr>
              <w:t>Hệ thống hiển thị thông báo lỗi:</w:t>
            </w:r>
          </w:p>
          <w:p w14:paraId="7C43A843"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rPr>
              <w:t>Nhập mật khẩu”</w:t>
            </w:r>
          </w:p>
          <w:p w14:paraId="4A9B1CF5" w14:textId="77777777" w:rsidR="00AC120D" w:rsidRDefault="009A594B">
            <w:pPr>
              <w:rPr>
                <w:sz w:val="28"/>
                <w:szCs w:val="28"/>
                <w:lang w:val="vi-VN"/>
              </w:rPr>
            </w:pPr>
            <w:r>
              <w:rPr>
                <w:sz w:val="28"/>
                <w:szCs w:val="28"/>
                <w:lang w:val="vi-VN"/>
              </w:rPr>
              <w:t>Người dùng có thể chọn nhập lại mật khẩu hoặc hủy bỏ thay đổi, khi đó usecase này kết thúc.</w:t>
            </w:r>
          </w:p>
        </w:tc>
      </w:tr>
      <w:tr w:rsidR="00AC120D" w14:paraId="653E9047"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33CF98E" w14:textId="77777777" w:rsidR="00AC120D" w:rsidRDefault="009A594B">
            <w:pPr>
              <w:jc w:val="center"/>
              <w:rPr>
                <w:sz w:val="28"/>
                <w:szCs w:val="28"/>
              </w:rPr>
            </w:pPr>
            <w:r>
              <w:rPr>
                <w:b/>
                <w:bCs/>
                <w:sz w:val="28"/>
                <w:szCs w:val="28"/>
              </w:rPr>
              <w:t>Giao diện minh họa</w:t>
            </w:r>
          </w:p>
        </w:tc>
      </w:tr>
      <w:tr w:rsidR="00AC120D" w14:paraId="4919D596" w14:textId="77777777">
        <w:trPr>
          <w:trHeight w:val="343"/>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C31EFE0" w14:textId="77777777" w:rsidR="00AC120D" w:rsidRDefault="009A594B">
            <w:pPr>
              <w:jc w:val="center"/>
              <w:rPr>
                <w:sz w:val="28"/>
                <w:szCs w:val="28"/>
              </w:rPr>
            </w:pPr>
            <w:r>
              <w:rPr>
                <w:noProof/>
                <w:sz w:val="28"/>
                <w:szCs w:val="28"/>
                <w:lang w:eastAsia="ja-JP"/>
              </w:rPr>
              <w:lastRenderedPageBreak/>
              <w:drawing>
                <wp:inline distT="0" distB="0" distL="0" distR="0" wp14:anchorId="6A70D502" wp14:editId="5B45F6FD">
                  <wp:extent cx="5732145" cy="3324860"/>
                  <wp:effectExtent l="0" t="0" r="0" b="0"/>
                  <wp:docPr id="114602447" name="Picture 11460244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447" name="Picture 114602447" descr="A screenshot of a login for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324860"/>
                          </a:xfrm>
                          <a:prstGeom prst="rect">
                            <a:avLst/>
                          </a:prstGeom>
                        </pic:spPr>
                      </pic:pic>
                    </a:graphicData>
                  </a:graphic>
                </wp:inline>
              </w:drawing>
            </w:r>
          </w:p>
          <w:p w14:paraId="12CC366D"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6</w:t>
            </w:r>
            <w:r>
              <w:rPr>
                <w:sz w:val="28"/>
                <w:szCs w:val="28"/>
              </w:rPr>
              <w:fldChar w:fldCharType="end"/>
            </w:r>
            <w:r>
              <w:rPr>
                <w:sz w:val="28"/>
                <w:szCs w:val="28"/>
              </w:rPr>
              <w:t>. Giao diện đăng nhập</w:t>
            </w:r>
          </w:p>
          <w:p w14:paraId="3F50A31A" w14:textId="77777777" w:rsidR="00AC120D" w:rsidRDefault="009A594B">
            <w:pPr>
              <w:keepNext/>
              <w:spacing w:after="200" w:line="240" w:lineRule="auto"/>
              <w:jc w:val="center"/>
              <w:rPr>
                <w:sz w:val="28"/>
                <w:szCs w:val="28"/>
              </w:rPr>
            </w:pPr>
            <w:r>
              <w:rPr>
                <w:noProof/>
                <w:sz w:val="28"/>
                <w:szCs w:val="28"/>
                <w:lang w:eastAsia="ja-JP"/>
              </w:rPr>
              <w:drawing>
                <wp:inline distT="0" distB="0" distL="0" distR="0" wp14:anchorId="2DFDF07F" wp14:editId="7F5782E8">
                  <wp:extent cx="5732145" cy="3324860"/>
                  <wp:effectExtent l="0" t="0" r="0" b="0"/>
                  <wp:docPr id="1174542580" name="Picture 1174542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2580" name="Picture 1174542580" descr="A screenshot of a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324860"/>
                          </a:xfrm>
                          <a:prstGeom prst="rect">
                            <a:avLst/>
                          </a:prstGeom>
                        </pic:spPr>
                      </pic:pic>
                    </a:graphicData>
                  </a:graphic>
                </wp:inline>
              </w:drawing>
            </w:r>
          </w:p>
          <w:p w14:paraId="138DFC6E"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7</w:t>
            </w:r>
            <w:r>
              <w:rPr>
                <w:sz w:val="28"/>
                <w:szCs w:val="28"/>
              </w:rPr>
              <w:fldChar w:fldCharType="end"/>
            </w:r>
            <w:r>
              <w:rPr>
                <w:sz w:val="28"/>
                <w:szCs w:val="28"/>
              </w:rPr>
              <w:t>. Giao diện đăng nhập khi nhập sai thông tin</w:t>
            </w:r>
          </w:p>
        </w:tc>
      </w:tr>
    </w:tbl>
    <w:p w14:paraId="7F23BC39" w14:textId="77777777" w:rsidR="00AC120D" w:rsidRDefault="009A594B">
      <w:pPr>
        <w:pStyle w:val="Heading3"/>
        <w:rPr>
          <w:rFonts w:cs="Times New Roman"/>
          <w:sz w:val="28"/>
          <w:szCs w:val="28"/>
        </w:rPr>
      </w:pPr>
      <w:bookmarkStart w:id="109" w:name="_Toc166658398"/>
      <w:bookmarkStart w:id="110" w:name="_Toc165929400"/>
      <w:bookmarkStart w:id="111" w:name="_Toc166658460"/>
      <w:bookmarkStart w:id="112" w:name="_Toc165929941"/>
      <w:r>
        <w:rPr>
          <w:rFonts w:cs="Times New Roman"/>
          <w:sz w:val="28"/>
          <w:szCs w:val="28"/>
        </w:rPr>
        <w:t xml:space="preserve">Use case đăng </w:t>
      </w:r>
      <w:proofErr w:type="gramStart"/>
      <w:r>
        <w:rPr>
          <w:rFonts w:cs="Times New Roman"/>
          <w:sz w:val="28"/>
          <w:szCs w:val="28"/>
        </w:rPr>
        <w:t>xuất</w:t>
      </w:r>
      <w:bookmarkEnd w:id="109"/>
      <w:bookmarkEnd w:id="110"/>
      <w:bookmarkEnd w:id="111"/>
      <w:bookmarkEnd w:id="112"/>
      <w:proofErr w:type="gramEnd"/>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74"/>
        <w:gridCol w:w="2057"/>
        <w:gridCol w:w="3561"/>
        <w:gridCol w:w="2158"/>
      </w:tblGrid>
      <w:tr w:rsidR="00AC120D" w14:paraId="55EAC5D2" w14:textId="77777777">
        <w:trPr>
          <w:trHeight w:val="728"/>
        </w:trPr>
        <w:tc>
          <w:tcPr>
            <w:tcW w:w="315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8F8C3A8" w14:textId="77777777" w:rsidR="00AC120D" w:rsidRDefault="009A594B">
            <w:pPr>
              <w:jc w:val="center"/>
              <w:rPr>
                <w:b/>
                <w:bCs/>
                <w:sz w:val="28"/>
                <w:szCs w:val="28"/>
              </w:rPr>
            </w:pPr>
            <w:r>
              <w:rPr>
                <w:b/>
                <w:bCs/>
                <w:sz w:val="28"/>
                <w:szCs w:val="28"/>
              </w:rPr>
              <w:t>UC#03</w:t>
            </w:r>
          </w:p>
        </w:tc>
        <w:tc>
          <w:tcPr>
            <w:tcW w:w="38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A76BBB5" w14:textId="77777777" w:rsidR="00AC120D" w:rsidRDefault="009A594B">
            <w:pPr>
              <w:jc w:val="center"/>
              <w:rPr>
                <w:b/>
                <w:bCs/>
                <w:sz w:val="28"/>
                <w:szCs w:val="28"/>
              </w:rPr>
            </w:pPr>
            <w:r>
              <w:rPr>
                <w:b/>
                <w:bCs/>
                <w:sz w:val="28"/>
                <w:szCs w:val="28"/>
              </w:rPr>
              <w:t>Đăng xuất</w:t>
            </w:r>
          </w:p>
        </w:tc>
        <w:tc>
          <w:tcPr>
            <w:tcW w:w="20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80BC0A8" w14:textId="77777777" w:rsidR="00AC120D" w:rsidRDefault="009A594B">
            <w:pPr>
              <w:jc w:val="center"/>
              <w:rPr>
                <w:b/>
                <w:bCs/>
                <w:sz w:val="28"/>
                <w:szCs w:val="28"/>
              </w:rPr>
            </w:pPr>
            <w:r>
              <w:rPr>
                <w:b/>
                <w:bCs/>
                <w:sz w:val="28"/>
                <w:szCs w:val="28"/>
              </w:rPr>
              <w:t>Độ phức tạp: Thấp</w:t>
            </w:r>
          </w:p>
        </w:tc>
      </w:tr>
      <w:tr w:rsidR="00AC120D" w14:paraId="1EC1F31F" w14:textId="77777777">
        <w:trPr>
          <w:trHeight w:val="314"/>
        </w:trPr>
        <w:tc>
          <w:tcPr>
            <w:tcW w:w="315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AB3EC7F" w14:textId="77777777" w:rsidR="00AC120D" w:rsidRDefault="009A594B">
            <w:pPr>
              <w:jc w:val="center"/>
              <w:rPr>
                <w:b/>
                <w:bCs/>
                <w:sz w:val="28"/>
                <w:szCs w:val="28"/>
              </w:rPr>
            </w:pPr>
            <w:r>
              <w:rPr>
                <w:b/>
                <w:bCs/>
                <w:sz w:val="28"/>
                <w:szCs w:val="28"/>
              </w:rPr>
              <w:lastRenderedPageBreak/>
              <w:t>Mô tả</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3848A7E" w14:textId="77777777" w:rsidR="00AC120D" w:rsidRDefault="009A594B">
            <w:pPr>
              <w:rPr>
                <w:sz w:val="28"/>
                <w:szCs w:val="28"/>
              </w:rPr>
            </w:pPr>
            <w:r>
              <w:rPr>
                <w:sz w:val="28"/>
                <w:szCs w:val="28"/>
              </w:rPr>
              <w:t>Cho phép người dùng đăng xuất tài khoản khỏi trang web</w:t>
            </w:r>
          </w:p>
        </w:tc>
      </w:tr>
      <w:tr w:rsidR="00AC120D" w14:paraId="1C0E21DD" w14:textId="77777777">
        <w:trPr>
          <w:trHeight w:val="705"/>
        </w:trPr>
        <w:tc>
          <w:tcPr>
            <w:tcW w:w="315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11989C98" w14:textId="77777777" w:rsidR="00AC120D" w:rsidRDefault="009A594B">
            <w:pPr>
              <w:jc w:val="center"/>
              <w:rPr>
                <w:b/>
                <w:bCs/>
                <w:sz w:val="28"/>
                <w:szCs w:val="28"/>
              </w:rPr>
            </w:pPr>
            <w:r>
              <w:rPr>
                <w:b/>
                <w:bCs/>
                <w:sz w:val="28"/>
                <w:szCs w:val="28"/>
              </w:rPr>
              <w:t>Tác nhân</w:t>
            </w:r>
          </w:p>
        </w:tc>
        <w:tc>
          <w:tcPr>
            <w:tcW w:w="5865"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26BC2CC4" w14:textId="77777777" w:rsidR="00AC120D" w:rsidRDefault="009A594B">
            <w:pPr>
              <w:rPr>
                <w:sz w:val="28"/>
                <w:szCs w:val="28"/>
              </w:rPr>
            </w:pPr>
            <w:r>
              <w:rPr>
                <w:sz w:val="28"/>
                <w:szCs w:val="28"/>
              </w:rPr>
              <w:t>Admin, người dùng thông thường</w:t>
            </w:r>
          </w:p>
        </w:tc>
      </w:tr>
      <w:tr w:rsidR="00AC120D" w14:paraId="6BA5A8E8" w14:textId="77777777">
        <w:trPr>
          <w:trHeight w:val="339"/>
        </w:trPr>
        <w:tc>
          <w:tcPr>
            <w:tcW w:w="315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535D9C6" w14:textId="77777777" w:rsidR="00AC120D" w:rsidRDefault="009A594B">
            <w:pPr>
              <w:jc w:val="center"/>
              <w:rPr>
                <w:b/>
                <w:bCs/>
                <w:sz w:val="28"/>
                <w:szCs w:val="28"/>
              </w:rPr>
            </w:pPr>
            <w:r>
              <w:rPr>
                <w:b/>
                <w:bCs/>
                <w:sz w:val="28"/>
                <w:szCs w:val="28"/>
              </w:rPr>
              <w:t>Tiền điều kiện</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DF06D80" w14:textId="77777777" w:rsidR="00AC120D" w:rsidRDefault="009A594B">
            <w:pPr>
              <w:rPr>
                <w:sz w:val="28"/>
                <w:szCs w:val="28"/>
              </w:rPr>
            </w:pPr>
            <w:r>
              <w:rPr>
                <w:sz w:val="28"/>
                <w:szCs w:val="28"/>
              </w:rPr>
              <w:t>Đã đăng nhập vào hệ thống</w:t>
            </w:r>
          </w:p>
        </w:tc>
      </w:tr>
      <w:tr w:rsidR="00AC120D" w14:paraId="309269E3" w14:textId="77777777">
        <w:trPr>
          <w:trHeight w:val="321"/>
        </w:trPr>
        <w:tc>
          <w:tcPr>
            <w:tcW w:w="1392"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D4DAB37" w14:textId="77777777" w:rsidR="00AC120D" w:rsidRDefault="009A594B">
            <w:pPr>
              <w:jc w:val="center"/>
              <w:rPr>
                <w:b/>
                <w:bCs/>
                <w:sz w:val="28"/>
                <w:szCs w:val="28"/>
              </w:rPr>
            </w:pPr>
            <w:r>
              <w:rPr>
                <w:b/>
                <w:bCs/>
                <w:sz w:val="28"/>
                <w:szCs w:val="28"/>
              </w:rPr>
              <w:t>Hậu điều kiện</w:t>
            </w:r>
          </w:p>
        </w:tc>
        <w:tc>
          <w:tcPr>
            <w:tcW w:w="17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7AE3C37" w14:textId="77777777" w:rsidR="00AC120D" w:rsidRDefault="009A594B">
            <w:pPr>
              <w:jc w:val="center"/>
              <w:rPr>
                <w:b/>
                <w:bCs/>
                <w:sz w:val="28"/>
                <w:szCs w:val="28"/>
              </w:rPr>
            </w:pPr>
            <w:r>
              <w:rPr>
                <w:b/>
                <w:bCs/>
                <w:sz w:val="28"/>
                <w:szCs w:val="28"/>
              </w:rPr>
              <w:t>Thành công</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248DEA7" w14:textId="77777777" w:rsidR="00AC120D" w:rsidRDefault="009A594B">
            <w:pPr>
              <w:rPr>
                <w:sz w:val="28"/>
                <w:szCs w:val="28"/>
              </w:rPr>
            </w:pPr>
            <w:r>
              <w:rPr>
                <w:sz w:val="28"/>
                <w:szCs w:val="28"/>
              </w:rPr>
              <w:t>Đăng xuất thành công tài khoản khỏi trang web</w:t>
            </w:r>
          </w:p>
        </w:tc>
      </w:tr>
      <w:tr w:rsidR="00AC120D" w14:paraId="1953EDD3" w14:textId="77777777">
        <w:trPr>
          <w:trHeight w:val="290"/>
        </w:trPr>
        <w:tc>
          <w:tcPr>
            <w:tcW w:w="1392" w:type="dxa"/>
            <w:vMerge/>
            <w:shd w:val="clear" w:color="auto" w:fill="D9E2F3" w:themeFill="accent1" w:themeFillTint="33"/>
          </w:tcPr>
          <w:p w14:paraId="7BF4EC4C" w14:textId="77777777" w:rsidR="00AC120D" w:rsidRDefault="00AC120D">
            <w:pPr>
              <w:rPr>
                <w:sz w:val="28"/>
                <w:szCs w:val="28"/>
              </w:rPr>
            </w:pPr>
          </w:p>
        </w:tc>
        <w:tc>
          <w:tcPr>
            <w:tcW w:w="17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E1A20B5" w14:textId="77777777" w:rsidR="00AC120D" w:rsidRDefault="009A594B">
            <w:pPr>
              <w:jc w:val="center"/>
              <w:rPr>
                <w:b/>
                <w:bCs/>
                <w:sz w:val="28"/>
                <w:szCs w:val="28"/>
              </w:rPr>
            </w:pPr>
            <w:r>
              <w:rPr>
                <w:b/>
                <w:bCs/>
                <w:sz w:val="28"/>
                <w:szCs w:val="28"/>
              </w:rPr>
              <w:t>Lỗi</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B65BEC2" w14:textId="77777777" w:rsidR="00AC120D" w:rsidRDefault="009A594B">
            <w:pPr>
              <w:rPr>
                <w:sz w:val="28"/>
                <w:szCs w:val="28"/>
              </w:rPr>
            </w:pPr>
            <w:r>
              <w:rPr>
                <w:sz w:val="28"/>
                <w:szCs w:val="28"/>
              </w:rPr>
              <w:t>N/A</w:t>
            </w:r>
          </w:p>
        </w:tc>
      </w:tr>
      <w:tr w:rsidR="00AC120D" w14:paraId="3991CA08"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3D766DB" w14:textId="77777777" w:rsidR="00AC120D" w:rsidRDefault="009A594B">
            <w:pPr>
              <w:jc w:val="center"/>
              <w:rPr>
                <w:b/>
                <w:bCs/>
                <w:sz w:val="28"/>
                <w:szCs w:val="28"/>
              </w:rPr>
            </w:pPr>
            <w:r>
              <w:rPr>
                <w:b/>
                <w:bCs/>
                <w:sz w:val="28"/>
                <w:szCs w:val="28"/>
              </w:rPr>
              <w:t>ĐẶC TẢ CHỨC NĂNG</w:t>
            </w:r>
          </w:p>
        </w:tc>
      </w:tr>
      <w:tr w:rsidR="00AC120D" w14:paraId="11493FB1"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9007305" w14:textId="77777777" w:rsidR="00AC120D" w:rsidRDefault="009A594B">
            <w:pPr>
              <w:jc w:val="center"/>
              <w:rPr>
                <w:sz w:val="28"/>
                <w:szCs w:val="28"/>
              </w:rPr>
            </w:pPr>
            <w:r>
              <w:rPr>
                <w:b/>
                <w:bCs/>
                <w:sz w:val="28"/>
                <w:szCs w:val="28"/>
              </w:rPr>
              <w:t>Luồng sự kiện chính/Kịch bản chính</w:t>
            </w:r>
          </w:p>
        </w:tc>
      </w:tr>
      <w:tr w:rsidR="00AC120D" w14:paraId="5F6D85AA" w14:textId="77777777">
        <w:trPr>
          <w:trHeight w:val="343"/>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21D179B" w14:textId="77777777" w:rsidR="00AC120D" w:rsidRDefault="009A594B">
            <w:pPr>
              <w:rPr>
                <w:sz w:val="28"/>
                <w:szCs w:val="28"/>
              </w:rPr>
            </w:pPr>
            <w:r>
              <w:rPr>
                <w:sz w:val="28"/>
                <w:szCs w:val="28"/>
              </w:rPr>
              <w:t>Chức năng bắt đầu khi người dùng muốn đăng xuất tài khoản khỏi trang web</w:t>
            </w:r>
          </w:p>
          <w:p w14:paraId="711F78E3" w14:textId="77777777" w:rsidR="00AC120D" w:rsidRDefault="009A594B">
            <w:pPr>
              <w:pStyle w:val="Tru"/>
              <w:numPr>
                <w:ilvl w:val="0"/>
                <w:numId w:val="12"/>
              </w:numPr>
              <w:spacing w:line="312" w:lineRule="auto"/>
              <w:ind w:left="1008" w:right="144" w:hanging="288"/>
              <w:contextualSpacing/>
              <w:rPr>
                <w:rFonts w:ascii="Times New Roman" w:hAnsi="Times New Roman" w:cs="Times New Roman"/>
                <w:sz w:val="28"/>
                <w:szCs w:val="28"/>
                <w:lang w:val="vi-VN"/>
              </w:rPr>
            </w:pPr>
            <w:r>
              <w:rPr>
                <w:rFonts w:ascii="Times New Roman" w:hAnsi="Times New Roman" w:cs="Times New Roman"/>
                <w:sz w:val="28"/>
                <w:szCs w:val="28"/>
                <w:lang w:val="vi-VN"/>
              </w:rPr>
              <w:t>Người dùng bấm vào ảnh đại diện góc trên bên phải màn hình rồi chọn “Đăng xuất”.</w:t>
            </w:r>
          </w:p>
        </w:tc>
      </w:tr>
      <w:tr w:rsidR="00AC120D" w14:paraId="2BB2D1B4"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7ADA580" w14:textId="77777777" w:rsidR="00AC120D" w:rsidRDefault="009A594B">
            <w:pPr>
              <w:jc w:val="center"/>
              <w:rPr>
                <w:b/>
                <w:bCs/>
                <w:sz w:val="28"/>
                <w:szCs w:val="28"/>
              </w:rPr>
            </w:pPr>
            <w:r>
              <w:rPr>
                <w:b/>
                <w:bCs/>
                <w:sz w:val="28"/>
                <w:szCs w:val="28"/>
              </w:rPr>
              <w:t>Luồng sự kiện phát sinh/Kịch bản phát sinh</w:t>
            </w:r>
          </w:p>
        </w:tc>
      </w:tr>
      <w:tr w:rsidR="00AC120D" w14:paraId="22D7BD06"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623B4B2" w14:textId="77777777" w:rsidR="00AC120D" w:rsidRDefault="009A594B">
            <w:pPr>
              <w:jc w:val="center"/>
              <w:rPr>
                <w:sz w:val="28"/>
                <w:szCs w:val="28"/>
              </w:rPr>
            </w:pPr>
            <w:r>
              <w:rPr>
                <w:b/>
                <w:bCs/>
                <w:sz w:val="28"/>
                <w:szCs w:val="28"/>
              </w:rPr>
              <w:t>Giao diện minh họa</w:t>
            </w:r>
          </w:p>
        </w:tc>
      </w:tr>
      <w:tr w:rsidR="00AC120D" w14:paraId="35FA6D0B" w14:textId="77777777">
        <w:trPr>
          <w:trHeight w:val="343"/>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97B5709" w14:textId="77777777" w:rsidR="00AC120D" w:rsidRDefault="009A594B">
            <w:pPr>
              <w:keepNext/>
              <w:spacing w:after="200" w:line="240" w:lineRule="auto"/>
              <w:jc w:val="center"/>
              <w:rPr>
                <w:sz w:val="28"/>
                <w:szCs w:val="28"/>
              </w:rPr>
            </w:pPr>
            <w:r>
              <w:rPr>
                <w:noProof/>
                <w:sz w:val="28"/>
                <w:szCs w:val="28"/>
                <w:lang w:eastAsia="ja-JP"/>
              </w:rPr>
              <w:lastRenderedPageBreak/>
              <w:drawing>
                <wp:inline distT="0" distB="0" distL="0" distR="0" wp14:anchorId="53B0C42E" wp14:editId="3F62E9A3">
                  <wp:extent cx="5732145" cy="4191635"/>
                  <wp:effectExtent l="0" t="0" r="1905" b="0"/>
                  <wp:docPr id="1679923508" name="Picture 1679923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508" name="Picture 1679923508" descr="A screenshot of a computer&#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2145" cy="4191635"/>
                          </a:xfrm>
                          <a:prstGeom prst="rect">
                            <a:avLst/>
                          </a:prstGeom>
                        </pic:spPr>
                      </pic:pic>
                    </a:graphicData>
                  </a:graphic>
                </wp:inline>
              </w:drawing>
            </w:r>
          </w:p>
          <w:p w14:paraId="1BC6D587"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8</w:t>
            </w:r>
            <w:r>
              <w:rPr>
                <w:sz w:val="28"/>
                <w:szCs w:val="28"/>
              </w:rPr>
              <w:fldChar w:fldCharType="end"/>
            </w:r>
            <w:r>
              <w:rPr>
                <w:sz w:val="28"/>
                <w:szCs w:val="28"/>
              </w:rPr>
              <w:t>. Giao diện đăng xuất</w:t>
            </w:r>
          </w:p>
        </w:tc>
      </w:tr>
    </w:tbl>
    <w:p w14:paraId="63360008" w14:textId="77777777" w:rsidR="00AC120D" w:rsidRDefault="009A594B">
      <w:pPr>
        <w:pStyle w:val="Heading3"/>
        <w:rPr>
          <w:rFonts w:cs="Times New Roman"/>
          <w:sz w:val="28"/>
          <w:szCs w:val="28"/>
        </w:rPr>
      </w:pPr>
      <w:bookmarkStart w:id="113" w:name="_Toc165929401"/>
      <w:bookmarkStart w:id="114" w:name="_Toc166658399"/>
      <w:bookmarkStart w:id="115" w:name="_Toc165929942"/>
      <w:bookmarkStart w:id="116" w:name="_Toc166658461"/>
      <w:r>
        <w:rPr>
          <w:rFonts w:cs="Times New Roman"/>
          <w:sz w:val="28"/>
          <w:szCs w:val="28"/>
        </w:rPr>
        <w:t xml:space="preserve">Use case sửa đổi thông tin khách </w:t>
      </w:r>
      <w:proofErr w:type="gramStart"/>
      <w:r>
        <w:rPr>
          <w:rFonts w:cs="Times New Roman"/>
          <w:sz w:val="28"/>
          <w:szCs w:val="28"/>
        </w:rPr>
        <w:t>hàng</w:t>
      </w:r>
      <w:bookmarkEnd w:id="113"/>
      <w:bookmarkEnd w:id="114"/>
      <w:bookmarkEnd w:id="115"/>
      <w:bookmarkEnd w:id="116"/>
      <w:proofErr w:type="gramEnd"/>
    </w:p>
    <w:tbl>
      <w:tblPr>
        <w:tblW w:w="909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852"/>
        <w:gridCol w:w="1852"/>
        <w:gridCol w:w="2533"/>
        <w:gridCol w:w="2853"/>
      </w:tblGrid>
      <w:tr w:rsidR="00AC120D" w14:paraId="67463845" w14:textId="77777777">
        <w:trPr>
          <w:trHeight w:val="728"/>
        </w:trPr>
        <w:tc>
          <w:tcPr>
            <w:tcW w:w="370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9AC2639" w14:textId="77777777" w:rsidR="00AC120D" w:rsidRDefault="009A594B">
            <w:pPr>
              <w:rPr>
                <w:b/>
                <w:sz w:val="28"/>
                <w:szCs w:val="28"/>
              </w:rPr>
            </w:pPr>
            <w:r>
              <w:rPr>
                <w:b/>
                <w:sz w:val="28"/>
                <w:szCs w:val="28"/>
                <w:lang w:val="vi-VN"/>
              </w:rPr>
              <w:t>UC#0</w:t>
            </w:r>
            <w:r>
              <w:rPr>
                <w:b/>
                <w:sz w:val="28"/>
                <w:szCs w:val="28"/>
              </w:rPr>
              <w:t>4</w:t>
            </w:r>
          </w:p>
        </w:tc>
        <w:tc>
          <w:tcPr>
            <w:tcW w:w="253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C432116" w14:textId="77777777" w:rsidR="00AC120D" w:rsidRDefault="009A594B">
            <w:pPr>
              <w:rPr>
                <w:b/>
                <w:sz w:val="28"/>
                <w:szCs w:val="28"/>
              </w:rPr>
            </w:pPr>
            <w:r>
              <w:rPr>
                <w:b/>
                <w:sz w:val="28"/>
                <w:szCs w:val="28"/>
              </w:rPr>
              <w:t>Sửa đổi thông tin người dùng</w:t>
            </w:r>
          </w:p>
        </w:tc>
        <w:tc>
          <w:tcPr>
            <w:tcW w:w="28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65934AA" w14:textId="77777777" w:rsidR="00AC120D" w:rsidRDefault="009A594B">
            <w:pPr>
              <w:rPr>
                <w:b/>
                <w:sz w:val="28"/>
                <w:szCs w:val="28"/>
                <w:lang w:val="vi-VN"/>
              </w:rPr>
            </w:pPr>
            <w:r>
              <w:rPr>
                <w:b/>
                <w:sz w:val="28"/>
                <w:szCs w:val="28"/>
                <w:lang w:val="vi-VN"/>
              </w:rPr>
              <w:t xml:space="preserve">Độ phức tạp: </w:t>
            </w:r>
            <w:r>
              <w:rPr>
                <w:b/>
                <w:sz w:val="28"/>
                <w:szCs w:val="28"/>
              </w:rPr>
              <w:t>T</w:t>
            </w:r>
            <w:r>
              <w:rPr>
                <w:b/>
                <w:sz w:val="28"/>
                <w:szCs w:val="28"/>
                <w:lang w:val="vi-VN"/>
              </w:rPr>
              <w:t>rung bình</w:t>
            </w:r>
          </w:p>
        </w:tc>
      </w:tr>
      <w:tr w:rsidR="00AC120D" w:rsidRPr="00767BAE" w14:paraId="52C5AB6A" w14:textId="77777777">
        <w:trPr>
          <w:trHeight w:val="314"/>
        </w:trPr>
        <w:tc>
          <w:tcPr>
            <w:tcW w:w="370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BE99918" w14:textId="77777777" w:rsidR="00AC120D" w:rsidRDefault="009A594B">
            <w:pPr>
              <w:rPr>
                <w:b/>
                <w:sz w:val="28"/>
                <w:szCs w:val="28"/>
                <w:lang w:val="vi-VN"/>
              </w:rPr>
            </w:pPr>
            <w:r>
              <w:rPr>
                <w:b/>
                <w:sz w:val="28"/>
                <w:szCs w:val="28"/>
                <w:lang w:val="vi-VN"/>
              </w:rPr>
              <w:t>Mô tả</w:t>
            </w:r>
          </w:p>
        </w:tc>
        <w:tc>
          <w:tcPr>
            <w:tcW w:w="538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BA2E205" w14:textId="77777777" w:rsidR="00AC120D" w:rsidRDefault="009A594B">
            <w:pPr>
              <w:rPr>
                <w:sz w:val="28"/>
                <w:szCs w:val="28"/>
                <w:lang w:val="vi-VN"/>
              </w:rPr>
            </w:pPr>
            <w:r>
              <w:rPr>
                <w:sz w:val="28"/>
                <w:szCs w:val="28"/>
                <w:lang w:val="vi-VN"/>
              </w:rPr>
              <w:t>Cho phép người dùng sửa đổi thông tin khách hàng trên hệ thống.</w:t>
            </w:r>
          </w:p>
        </w:tc>
      </w:tr>
      <w:tr w:rsidR="00AC120D" w14:paraId="71128793" w14:textId="77777777">
        <w:trPr>
          <w:cantSplit/>
          <w:trHeight w:val="705"/>
        </w:trPr>
        <w:tc>
          <w:tcPr>
            <w:tcW w:w="3704"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044DD3EF" w14:textId="77777777" w:rsidR="00AC120D" w:rsidRDefault="009A594B">
            <w:pPr>
              <w:rPr>
                <w:b/>
                <w:sz w:val="28"/>
                <w:szCs w:val="28"/>
                <w:lang w:val="vi-VN"/>
              </w:rPr>
            </w:pPr>
            <w:r>
              <w:rPr>
                <w:b/>
                <w:sz w:val="28"/>
                <w:szCs w:val="28"/>
                <w:lang w:val="vi-VN"/>
              </w:rPr>
              <w:t>Tác nhân</w:t>
            </w:r>
          </w:p>
        </w:tc>
        <w:tc>
          <w:tcPr>
            <w:tcW w:w="5386"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38C823CF" w14:textId="77777777" w:rsidR="00AC120D" w:rsidRDefault="009A594B">
            <w:pPr>
              <w:rPr>
                <w:sz w:val="28"/>
                <w:szCs w:val="28"/>
              </w:rPr>
            </w:pPr>
            <w:r>
              <w:rPr>
                <w:sz w:val="28"/>
                <w:szCs w:val="28"/>
              </w:rPr>
              <w:t>Người dùng</w:t>
            </w:r>
          </w:p>
        </w:tc>
      </w:tr>
      <w:tr w:rsidR="00AC120D" w14:paraId="1025BE69" w14:textId="77777777">
        <w:trPr>
          <w:trHeight w:val="339"/>
        </w:trPr>
        <w:tc>
          <w:tcPr>
            <w:tcW w:w="370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EE80843" w14:textId="77777777" w:rsidR="00AC120D" w:rsidRDefault="009A594B">
            <w:pPr>
              <w:rPr>
                <w:b/>
                <w:sz w:val="28"/>
                <w:szCs w:val="28"/>
              </w:rPr>
            </w:pPr>
            <w:r>
              <w:rPr>
                <w:b/>
                <w:sz w:val="28"/>
                <w:szCs w:val="28"/>
              </w:rPr>
              <w:t>Tiền điều kiện</w:t>
            </w:r>
          </w:p>
        </w:tc>
        <w:tc>
          <w:tcPr>
            <w:tcW w:w="538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691E7E7" w14:textId="77777777" w:rsidR="00AC120D" w:rsidRDefault="009A594B">
            <w:pPr>
              <w:rPr>
                <w:sz w:val="28"/>
                <w:szCs w:val="28"/>
              </w:rPr>
            </w:pPr>
            <w:r>
              <w:rPr>
                <w:sz w:val="28"/>
                <w:szCs w:val="28"/>
              </w:rPr>
              <w:t>Người dùng đã nhập thông tin đăng nhập.</w:t>
            </w:r>
          </w:p>
          <w:p w14:paraId="367A629C" w14:textId="77777777" w:rsidR="00AC120D" w:rsidRDefault="009A594B">
            <w:pPr>
              <w:rPr>
                <w:sz w:val="28"/>
                <w:szCs w:val="28"/>
              </w:rPr>
            </w:pPr>
            <w:r>
              <w:rPr>
                <w:sz w:val="28"/>
                <w:szCs w:val="28"/>
              </w:rPr>
              <w:t>Người dùng đã đăng nhập vào trang chủ.</w:t>
            </w:r>
          </w:p>
        </w:tc>
      </w:tr>
      <w:tr w:rsidR="00AC120D" w14:paraId="7E3F54DD" w14:textId="77777777">
        <w:trPr>
          <w:cantSplit/>
          <w:trHeight w:val="321"/>
        </w:trPr>
        <w:tc>
          <w:tcPr>
            <w:tcW w:w="1852"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3067D6A" w14:textId="77777777" w:rsidR="00AC120D" w:rsidRDefault="009A594B">
            <w:pPr>
              <w:rPr>
                <w:b/>
                <w:sz w:val="28"/>
                <w:szCs w:val="28"/>
              </w:rPr>
            </w:pPr>
            <w:r>
              <w:rPr>
                <w:b/>
                <w:sz w:val="28"/>
                <w:szCs w:val="28"/>
              </w:rPr>
              <w:t>Hậu điều kiện</w:t>
            </w:r>
          </w:p>
        </w:tc>
        <w:tc>
          <w:tcPr>
            <w:tcW w:w="185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B0618FB" w14:textId="77777777" w:rsidR="00AC120D" w:rsidRDefault="009A594B">
            <w:pPr>
              <w:rPr>
                <w:b/>
                <w:sz w:val="28"/>
                <w:szCs w:val="28"/>
              </w:rPr>
            </w:pPr>
            <w:r>
              <w:rPr>
                <w:b/>
                <w:sz w:val="28"/>
                <w:szCs w:val="28"/>
              </w:rPr>
              <w:t>Thành công</w:t>
            </w:r>
          </w:p>
        </w:tc>
        <w:tc>
          <w:tcPr>
            <w:tcW w:w="538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3F94E58" w14:textId="77777777" w:rsidR="00AC120D" w:rsidRDefault="009A594B">
            <w:pPr>
              <w:rPr>
                <w:sz w:val="28"/>
                <w:szCs w:val="28"/>
              </w:rPr>
            </w:pPr>
            <w:r>
              <w:rPr>
                <w:sz w:val="28"/>
                <w:szCs w:val="28"/>
              </w:rPr>
              <w:t>Thông tin khách hàng được cập nhật và hiển thị thông báo thành công.</w:t>
            </w:r>
          </w:p>
        </w:tc>
      </w:tr>
      <w:tr w:rsidR="00AC120D" w14:paraId="3342FBD2" w14:textId="77777777">
        <w:trPr>
          <w:cantSplit/>
          <w:trHeight w:val="290"/>
        </w:trPr>
        <w:tc>
          <w:tcPr>
            <w:tcW w:w="1852" w:type="dxa"/>
            <w:vMerge/>
            <w:vAlign w:val="center"/>
          </w:tcPr>
          <w:p w14:paraId="5EA7ACC0" w14:textId="77777777" w:rsidR="00AC120D" w:rsidRDefault="00AC120D">
            <w:pPr>
              <w:rPr>
                <w:b/>
                <w:sz w:val="28"/>
                <w:szCs w:val="28"/>
              </w:rPr>
            </w:pPr>
          </w:p>
        </w:tc>
        <w:tc>
          <w:tcPr>
            <w:tcW w:w="185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19B355D" w14:textId="77777777" w:rsidR="00AC120D" w:rsidRDefault="009A594B">
            <w:pPr>
              <w:rPr>
                <w:b/>
                <w:sz w:val="28"/>
                <w:szCs w:val="28"/>
              </w:rPr>
            </w:pPr>
            <w:r>
              <w:rPr>
                <w:b/>
                <w:sz w:val="28"/>
                <w:szCs w:val="28"/>
              </w:rPr>
              <w:t>Lỗi</w:t>
            </w:r>
          </w:p>
        </w:tc>
        <w:tc>
          <w:tcPr>
            <w:tcW w:w="538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A5B150B" w14:textId="77777777" w:rsidR="00AC120D" w:rsidRDefault="009A594B">
            <w:pPr>
              <w:rPr>
                <w:sz w:val="28"/>
                <w:szCs w:val="28"/>
              </w:rPr>
            </w:pPr>
            <w:r>
              <w:rPr>
                <w:sz w:val="28"/>
                <w:szCs w:val="28"/>
              </w:rPr>
              <w:t>Hệ thống hiển thị thông báo lỗi và yêu cầu người dùng sửa các giá trị hợp lệ trước khi lưu.</w:t>
            </w:r>
          </w:p>
        </w:tc>
      </w:tr>
      <w:tr w:rsidR="00AC120D" w14:paraId="0690FCEA"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BC3834D" w14:textId="77777777" w:rsidR="00AC120D" w:rsidRDefault="009A594B">
            <w:pPr>
              <w:rPr>
                <w:b/>
                <w:sz w:val="28"/>
                <w:szCs w:val="28"/>
              </w:rPr>
            </w:pPr>
            <w:r>
              <w:rPr>
                <w:b/>
                <w:sz w:val="28"/>
                <w:szCs w:val="28"/>
              </w:rPr>
              <w:t>ĐẶC TẢ CHỨC NĂNG</w:t>
            </w:r>
          </w:p>
        </w:tc>
      </w:tr>
      <w:tr w:rsidR="00AC120D" w14:paraId="47B89F20"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3434B9E" w14:textId="77777777" w:rsidR="00AC120D" w:rsidRDefault="009A594B">
            <w:pPr>
              <w:rPr>
                <w:sz w:val="28"/>
                <w:szCs w:val="28"/>
                <w:lang w:val="vi-VN"/>
              </w:rPr>
            </w:pPr>
            <w:r>
              <w:rPr>
                <w:b/>
                <w:sz w:val="28"/>
                <w:szCs w:val="28"/>
                <w:lang w:val="vi-VN"/>
              </w:rPr>
              <w:t>Luồng sự kiện chính/Kịch bản chính</w:t>
            </w:r>
          </w:p>
        </w:tc>
      </w:tr>
      <w:tr w:rsidR="00AC120D" w:rsidRPr="00767BAE" w14:paraId="3503EFC8" w14:textId="77777777">
        <w:trPr>
          <w:trHeight w:val="343"/>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0BD6758" w14:textId="77777777" w:rsidR="00AC120D" w:rsidRDefault="009A594B">
            <w:pPr>
              <w:rPr>
                <w:sz w:val="28"/>
                <w:szCs w:val="28"/>
                <w:lang w:val="vi-VN"/>
              </w:rPr>
            </w:pPr>
            <w:r>
              <w:rPr>
                <w:sz w:val="28"/>
                <w:szCs w:val="28"/>
                <w:lang w:val="vi-VN"/>
              </w:rPr>
              <w:t>Màn hình sửa thông tin khách hàng gồm:</w:t>
            </w:r>
          </w:p>
          <w:p w14:paraId="4D3267D8"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truy cập vào trang "Tài khoản" sau khi nhấp vào logo tài khoản trên trang chủ. </w:t>
            </w:r>
          </w:p>
          <w:p w14:paraId="21C6B13F" w14:textId="77777777" w:rsidR="00AC120D" w:rsidRDefault="009A594B">
            <w:pPr>
              <w:numPr>
                <w:ilvl w:val="0"/>
                <w:numId w:val="13"/>
              </w:numPr>
              <w:spacing w:before="0" w:after="160" w:line="259" w:lineRule="auto"/>
              <w:rPr>
                <w:sz w:val="28"/>
                <w:szCs w:val="28"/>
                <w:lang w:val="vi-VN"/>
              </w:rPr>
            </w:pPr>
            <w:r>
              <w:rPr>
                <w:sz w:val="28"/>
                <w:szCs w:val="28"/>
                <w:lang w:val="vi-VN"/>
              </w:rPr>
              <w:t>Trang "Tài khoản" hiển thị thông tin cá nhân và tài khoản của người dùng, bao gồm Họ và tên,</w:t>
            </w:r>
            <w:r w:rsidRPr="009A594B">
              <w:rPr>
                <w:sz w:val="28"/>
                <w:szCs w:val="28"/>
                <w:lang w:val="vi-VN"/>
              </w:rPr>
              <w:t xml:space="preserve"> Mã sinh viên,</w:t>
            </w:r>
            <w:r>
              <w:rPr>
                <w:sz w:val="28"/>
                <w:szCs w:val="28"/>
                <w:lang w:val="vi-VN"/>
              </w:rPr>
              <w:t xml:space="preserve"> Số điện thoại,</w:t>
            </w:r>
            <w:r w:rsidRPr="009A594B">
              <w:rPr>
                <w:sz w:val="28"/>
                <w:szCs w:val="28"/>
                <w:lang w:val="vi-VN"/>
              </w:rPr>
              <w:t xml:space="preserve"> Emal.</w:t>
            </w:r>
          </w:p>
          <w:p w14:paraId="5E8A8751"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thực hiện sửa đổi thông tin bằng cách nhập các giá trị mới vào các trường tương ứng. </w:t>
            </w:r>
          </w:p>
          <w:p w14:paraId="03760892"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nhấp vào nút "Lưu" và nhập mật khẩu để lưu các thay đổi đã được thực hiện. </w:t>
            </w:r>
          </w:p>
          <w:p w14:paraId="623369DB" w14:textId="77777777" w:rsidR="00AC120D" w:rsidRDefault="009A594B">
            <w:pPr>
              <w:numPr>
                <w:ilvl w:val="0"/>
                <w:numId w:val="13"/>
              </w:numPr>
              <w:spacing w:before="0" w:after="160" w:line="259" w:lineRule="auto"/>
              <w:rPr>
                <w:sz w:val="28"/>
                <w:szCs w:val="28"/>
                <w:lang w:val="vi-VN"/>
              </w:rPr>
            </w:pPr>
            <w:r>
              <w:rPr>
                <w:sz w:val="28"/>
                <w:szCs w:val="28"/>
                <w:lang w:val="vi-VN"/>
              </w:rPr>
              <w:t>Hệ thống kiểm tra tính hợp lệ của các giá trị đã nhập. Nếu các giá trị hợp lệ, thông tin khách hàng sẽ được cập nhật và hiển thị một thông báo thành công. Ngược lại, nếu có giá trị không hợp lệ, hệ thống sẽ hiển thị thông báo lỗi và yêu cầu người dùng sửa các giá trị không hợp lệ trước khi lưu.</w:t>
            </w:r>
          </w:p>
          <w:p w14:paraId="6970E5D3" w14:textId="77777777" w:rsidR="00AC120D" w:rsidRDefault="009A594B">
            <w:pPr>
              <w:rPr>
                <w:sz w:val="28"/>
                <w:szCs w:val="28"/>
                <w:lang w:val="vi-VN"/>
              </w:rPr>
            </w:pPr>
            <w:r>
              <w:rPr>
                <w:sz w:val="28"/>
                <w:szCs w:val="28"/>
                <w:lang w:val="vi-VN"/>
              </w:rPr>
              <w:t>Màn hình sửa thông tin khách hàng gồm:</w:t>
            </w:r>
          </w:p>
          <w:p w14:paraId="2B2DC5BE"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truy cập vào trang "Tài khoản" sau khi nhấp vào logo tài khoản trên trang chủ. </w:t>
            </w:r>
          </w:p>
          <w:p w14:paraId="1607C7B1" w14:textId="77777777" w:rsidR="00AC120D" w:rsidRDefault="009A594B">
            <w:pPr>
              <w:numPr>
                <w:ilvl w:val="0"/>
                <w:numId w:val="13"/>
              </w:numPr>
              <w:spacing w:before="0" w:after="160" w:line="259" w:lineRule="auto"/>
              <w:rPr>
                <w:sz w:val="28"/>
                <w:szCs w:val="28"/>
                <w:lang w:val="vi-VN"/>
              </w:rPr>
            </w:pPr>
            <w:r>
              <w:rPr>
                <w:sz w:val="28"/>
                <w:szCs w:val="28"/>
                <w:lang w:val="vi-VN"/>
              </w:rPr>
              <w:t>Trang "Đổi mật khẩu" hiển thị ô nhập mật khẩu cũ, nhập mật khẩu mới, nhập xác minh mật khẩu mới.</w:t>
            </w:r>
          </w:p>
          <w:p w14:paraId="43849795"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thực hiện sửa đổi thông tin bằng cách nhập các giá trị mới vào các trường tương ứng. </w:t>
            </w:r>
          </w:p>
          <w:p w14:paraId="50B81781"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nhấp vào nút "Lưu" và nhập mật khẩu để lưu các thay đổi đã được thực hiện. </w:t>
            </w:r>
          </w:p>
          <w:p w14:paraId="416A8AAD" w14:textId="77777777" w:rsidR="00AC120D" w:rsidRDefault="009A594B">
            <w:pPr>
              <w:numPr>
                <w:ilvl w:val="0"/>
                <w:numId w:val="13"/>
              </w:numPr>
              <w:spacing w:before="0" w:after="160" w:line="259" w:lineRule="auto"/>
              <w:rPr>
                <w:sz w:val="28"/>
                <w:szCs w:val="28"/>
                <w:lang w:val="vi-VN"/>
              </w:rPr>
            </w:pPr>
            <w:r>
              <w:rPr>
                <w:sz w:val="28"/>
                <w:szCs w:val="28"/>
                <w:lang w:val="vi-VN"/>
              </w:rPr>
              <w:t xml:space="preserve">Hệ thống kiểm tra tính hợp lệ của các giá trị đã nhập. Nếu các giá trị hợp lệ, thông tin khách hàng sẽ được cập nhật và hiển thị một </w:t>
            </w:r>
            <w:r>
              <w:rPr>
                <w:sz w:val="28"/>
                <w:szCs w:val="28"/>
                <w:lang w:val="vi-VN"/>
              </w:rPr>
              <w:lastRenderedPageBreak/>
              <w:t>thông báo thành công. Ngược lại, nếu có giá trị không hợp lệ, hệ thống sẽ hiển thị thông báo lỗi và yêu cầu người dùng sửa các giá trị không hợp lệ trước khi lưu.</w:t>
            </w:r>
          </w:p>
          <w:p w14:paraId="2F56EE62" w14:textId="77777777" w:rsidR="00AC120D" w:rsidRDefault="00AC120D">
            <w:pPr>
              <w:rPr>
                <w:sz w:val="28"/>
                <w:szCs w:val="28"/>
                <w:lang w:val="vi-VN"/>
              </w:rPr>
            </w:pPr>
          </w:p>
        </w:tc>
      </w:tr>
      <w:tr w:rsidR="00AC120D" w:rsidRPr="00767BAE" w14:paraId="2C611673"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3129EC0" w14:textId="77777777" w:rsidR="00AC120D" w:rsidRDefault="009A594B">
            <w:pPr>
              <w:rPr>
                <w:b/>
                <w:sz w:val="28"/>
                <w:szCs w:val="28"/>
                <w:lang w:val="vi-VN"/>
              </w:rPr>
            </w:pPr>
            <w:r>
              <w:rPr>
                <w:b/>
                <w:sz w:val="28"/>
                <w:szCs w:val="28"/>
                <w:lang w:val="vi-VN"/>
              </w:rPr>
              <w:lastRenderedPageBreak/>
              <w:t>Luồng sự kiện phát sinh/Kịch bản phát sinh</w:t>
            </w:r>
          </w:p>
        </w:tc>
      </w:tr>
      <w:tr w:rsidR="00AC120D" w:rsidRPr="00767BAE" w14:paraId="59AE7CD5"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3A7066E" w14:textId="77777777" w:rsidR="00AC120D" w:rsidRDefault="009A594B">
            <w:pPr>
              <w:rPr>
                <w:b/>
                <w:sz w:val="28"/>
                <w:szCs w:val="28"/>
                <w:lang w:val="vi-VN"/>
              </w:rPr>
            </w:pPr>
            <w:r>
              <w:rPr>
                <w:b/>
                <w:sz w:val="28"/>
                <w:szCs w:val="28"/>
                <w:lang w:val="vi-VN"/>
              </w:rPr>
              <w:t>Luồng A: Nhập họ tên không hợp lệ</w:t>
            </w:r>
          </w:p>
        </w:tc>
      </w:tr>
      <w:tr w:rsidR="00AC120D" w:rsidRPr="00767BAE" w14:paraId="3E8726BF"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15F7CD2D" w14:textId="77777777" w:rsidR="00AC120D" w:rsidRDefault="009A594B">
            <w:pPr>
              <w:rPr>
                <w:sz w:val="28"/>
                <w:szCs w:val="28"/>
                <w:lang w:val="vi-VN"/>
              </w:rPr>
            </w:pPr>
            <w:r>
              <w:rPr>
                <w:sz w:val="28"/>
                <w:szCs w:val="28"/>
                <w:lang w:val="vi-VN"/>
              </w:rPr>
              <w:t>Hệ thống sẽ hiển thị thông báo “Họ và tên nên gồm ít nhất 2 từ không bao gồm chữ số”.</w:t>
            </w:r>
          </w:p>
          <w:p w14:paraId="5E86E9FF" w14:textId="77777777" w:rsidR="00AC120D" w:rsidRDefault="009A594B">
            <w:pPr>
              <w:rPr>
                <w:sz w:val="28"/>
                <w:szCs w:val="28"/>
                <w:lang w:val="vi-VN"/>
              </w:rPr>
            </w:pPr>
            <w:r>
              <w:rPr>
                <w:sz w:val="28"/>
                <w:szCs w:val="28"/>
                <w:lang w:val="vi-VN"/>
              </w:rPr>
              <w:t>Người dùng sửa lại giá trị không hợp lệ và thực hiện lại bước lưu.</w:t>
            </w:r>
          </w:p>
          <w:p w14:paraId="78CBD3BE" w14:textId="77777777" w:rsidR="00AC120D" w:rsidRDefault="009A594B">
            <w:pPr>
              <w:rPr>
                <w:sz w:val="28"/>
                <w:szCs w:val="28"/>
                <w:lang w:val="vi-VN"/>
              </w:rPr>
            </w:pPr>
            <w:r>
              <w:rPr>
                <w:sz w:val="28"/>
                <w:szCs w:val="28"/>
                <w:lang w:val="vi-VN"/>
              </w:rPr>
              <w:t xml:space="preserve">         Quá trình kiểm tra tính hợp lệ của các giá trị được thực hiện lại và thông tin khách hàng chỉ được cập nhật nếu các giá trị đều hợp lệ.</w:t>
            </w:r>
          </w:p>
        </w:tc>
      </w:tr>
      <w:tr w:rsidR="00AC120D" w14:paraId="57F168A4"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1E637A4" w14:textId="77777777" w:rsidR="00AC120D" w:rsidRDefault="009A594B">
            <w:pPr>
              <w:rPr>
                <w:sz w:val="28"/>
                <w:szCs w:val="28"/>
                <w:lang w:val="vi-VN"/>
              </w:rPr>
            </w:pPr>
            <w:r>
              <w:rPr>
                <w:b/>
                <w:sz w:val="28"/>
                <w:szCs w:val="28"/>
                <w:lang w:val="vi-VN"/>
              </w:rPr>
              <w:t>Luồng A</w:t>
            </w:r>
            <w:r>
              <w:rPr>
                <w:b/>
                <w:sz w:val="28"/>
                <w:szCs w:val="28"/>
              </w:rPr>
              <w:t>1</w:t>
            </w:r>
            <w:r>
              <w:rPr>
                <w:b/>
                <w:sz w:val="28"/>
                <w:szCs w:val="28"/>
                <w:lang w:val="vi-VN"/>
              </w:rPr>
              <w:t xml:space="preserve">: Nhập </w:t>
            </w:r>
            <w:r>
              <w:rPr>
                <w:b/>
                <w:sz w:val="28"/>
                <w:szCs w:val="28"/>
              </w:rPr>
              <w:t>email</w:t>
            </w:r>
            <w:r>
              <w:rPr>
                <w:b/>
                <w:sz w:val="28"/>
                <w:szCs w:val="28"/>
                <w:lang w:val="vi-VN"/>
              </w:rPr>
              <w:t xml:space="preserve"> không hợp lệ</w:t>
            </w:r>
          </w:p>
        </w:tc>
      </w:tr>
      <w:tr w:rsidR="00AC120D" w:rsidRPr="00767BAE" w14:paraId="6C302128"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3484227" w14:textId="77777777" w:rsidR="00AC120D" w:rsidRDefault="009A594B">
            <w:pPr>
              <w:rPr>
                <w:sz w:val="28"/>
                <w:szCs w:val="28"/>
                <w:lang w:val="vi-VN"/>
              </w:rPr>
            </w:pPr>
            <w:r>
              <w:rPr>
                <w:sz w:val="28"/>
                <w:szCs w:val="28"/>
                <w:lang w:val="vi-VN"/>
              </w:rPr>
              <w:t>Hệ thống sẽ hiển thị thông báo “</w:t>
            </w:r>
            <w:r>
              <w:rPr>
                <w:sz w:val="28"/>
                <w:szCs w:val="28"/>
              </w:rPr>
              <w:t>Vui lòng nhập đúng định dạng</w:t>
            </w:r>
            <w:r>
              <w:rPr>
                <w:sz w:val="28"/>
                <w:szCs w:val="28"/>
                <w:lang w:val="vi-VN"/>
              </w:rPr>
              <w:t>”.</w:t>
            </w:r>
          </w:p>
          <w:p w14:paraId="661EC58E" w14:textId="77777777" w:rsidR="00AC120D" w:rsidRDefault="009A594B">
            <w:pPr>
              <w:rPr>
                <w:sz w:val="28"/>
                <w:szCs w:val="28"/>
                <w:lang w:val="vi-VN"/>
              </w:rPr>
            </w:pPr>
            <w:r>
              <w:rPr>
                <w:sz w:val="28"/>
                <w:szCs w:val="28"/>
                <w:lang w:val="vi-VN"/>
              </w:rPr>
              <w:t>Người dùng sửa lại giá trị không hợp lệ và thực hiện lại bước lưu.</w:t>
            </w:r>
          </w:p>
          <w:p w14:paraId="458DCE4C" w14:textId="77777777" w:rsidR="00AC120D" w:rsidRDefault="009A594B">
            <w:pPr>
              <w:rPr>
                <w:sz w:val="28"/>
                <w:szCs w:val="28"/>
                <w:lang w:val="vi-VN"/>
              </w:rPr>
            </w:pPr>
            <w:r>
              <w:rPr>
                <w:sz w:val="28"/>
                <w:szCs w:val="28"/>
                <w:lang w:val="vi-VN"/>
              </w:rPr>
              <w:t xml:space="preserve">         Quá trình kiểm tra tính hợp lệ của các giá trị được thực hiện lại và thông tin khách hàng chỉ được cập nhật nếu các giá trị đều hợp lệ.</w:t>
            </w:r>
          </w:p>
        </w:tc>
      </w:tr>
      <w:tr w:rsidR="00AC120D" w:rsidRPr="00767BAE" w14:paraId="5C126B3B"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D74FCC9" w14:textId="77777777" w:rsidR="00AC120D" w:rsidRDefault="009A594B">
            <w:pPr>
              <w:rPr>
                <w:sz w:val="28"/>
                <w:szCs w:val="28"/>
                <w:lang w:val="vi-VN"/>
              </w:rPr>
            </w:pPr>
            <w:r>
              <w:rPr>
                <w:b/>
                <w:bCs/>
                <w:sz w:val="28"/>
                <w:szCs w:val="28"/>
                <w:lang w:val="vi-VN"/>
              </w:rPr>
              <w:t>Luồng A</w:t>
            </w:r>
            <w:r w:rsidRPr="009A594B">
              <w:rPr>
                <w:b/>
                <w:bCs/>
                <w:sz w:val="28"/>
                <w:szCs w:val="28"/>
                <w:lang w:val="vi-VN"/>
              </w:rPr>
              <w:t>2</w:t>
            </w:r>
            <w:r>
              <w:rPr>
                <w:b/>
                <w:bCs/>
                <w:sz w:val="28"/>
                <w:szCs w:val="28"/>
                <w:lang w:val="vi-VN"/>
              </w:rPr>
              <w:t>: Nhập số điện thoại không hợp lệ</w:t>
            </w:r>
          </w:p>
        </w:tc>
      </w:tr>
      <w:tr w:rsidR="00AC120D" w:rsidRPr="00767BAE" w14:paraId="24FD22AD"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9A8A9D3" w14:textId="77777777" w:rsidR="00AC120D" w:rsidRDefault="009A594B">
            <w:pPr>
              <w:rPr>
                <w:sz w:val="28"/>
                <w:szCs w:val="28"/>
                <w:lang w:val="vi-VN"/>
              </w:rPr>
            </w:pPr>
            <w:r>
              <w:rPr>
                <w:sz w:val="28"/>
                <w:szCs w:val="28"/>
                <w:lang w:val="vi-VN"/>
              </w:rPr>
              <w:tab/>
              <w:t>Nếu người dùng nhập số điện thoại ngắn hơn 9 số, hệ thống sẽ hiển thị thông báo “Quá ngắn”.</w:t>
            </w:r>
          </w:p>
          <w:p w14:paraId="6687D300" w14:textId="77777777" w:rsidR="00AC120D" w:rsidRDefault="009A594B">
            <w:pPr>
              <w:rPr>
                <w:sz w:val="28"/>
                <w:szCs w:val="28"/>
                <w:lang w:val="vi-VN"/>
              </w:rPr>
            </w:pPr>
            <w:r>
              <w:rPr>
                <w:sz w:val="28"/>
                <w:szCs w:val="28"/>
                <w:lang w:val="vi-VN"/>
              </w:rPr>
              <w:tab/>
              <w:t>Nếu người dùng nhập số điện thoại dài hơn 11 số, hệ thống sẽ hiển thị thông báo “Quá dài”.</w:t>
            </w:r>
          </w:p>
          <w:p w14:paraId="03B68E8E" w14:textId="77777777" w:rsidR="00AC120D" w:rsidRDefault="009A594B">
            <w:pPr>
              <w:rPr>
                <w:sz w:val="28"/>
                <w:szCs w:val="28"/>
                <w:lang w:val="vi-VN"/>
              </w:rPr>
            </w:pPr>
            <w:r>
              <w:rPr>
                <w:sz w:val="28"/>
                <w:szCs w:val="28"/>
                <w:lang w:val="vi-VN"/>
              </w:rPr>
              <w:t>Người dùng sửa lại giá trị không hợp lệ và thực hiện lại bước lưu.</w:t>
            </w:r>
          </w:p>
          <w:p w14:paraId="0D87921D" w14:textId="77777777" w:rsidR="00AC120D" w:rsidRDefault="009A594B">
            <w:pPr>
              <w:rPr>
                <w:sz w:val="28"/>
                <w:szCs w:val="28"/>
                <w:lang w:val="vi-VN"/>
              </w:rPr>
            </w:pPr>
            <w:r>
              <w:rPr>
                <w:sz w:val="28"/>
                <w:szCs w:val="28"/>
                <w:lang w:val="vi-VN"/>
              </w:rPr>
              <w:t>Quá trình kiểm tra tính hợp lệ của các giá trị được thực hiện lại và thông tin khách hàng chỉ được cập nhật nếu các giá trị đều hợp lệ.</w:t>
            </w:r>
          </w:p>
        </w:tc>
      </w:tr>
      <w:tr w:rsidR="00AC120D" w:rsidRPr="00767BAE" w14:paraId="0183F3C1"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E280CE8" w14:textId="77777777" w:rsidR="00AC120D" w:rsidRDefault="009A594B">
            <w:pPr>
              <w:rPr>
                <w:sz w:val="28"/>
                <w:szCs w:val="28"/>
                <w:lang w:val="vi-VN"/>
              </w:rPr>
            </w:pPr>
            <w:r>
              <w:rPr>
                <w:b/>
                <w:bCs/>
                <w:sz w:val="28"/>
                <w:szCs w:val="28"/>
                <w:lang w:val="vi-VN"/>
              </w:rPr>
              <w:t>Luồng A</w:t>
            </w:r>
            <w:r w:rsidRPr="009A594B">
              <w:rPr>
                <w:b/>
                <w:bCs/>
                <w:sz w:val="28"/>
                <w:szCs w:val="28"/>
                <w:lang w:val="vi-VN"/>
              </w:rPr>
              <w:t>3</w:t>
            </w:r>
            <w:r>
              <w:rPr>
                <w:b/>
                <w:bCs/>
                <w:sz w:val="28"/>
                <w:szCs w:val="28"/>
                <w:lang w:val="vi-VN"/>
              </w:rPr>
              <w:t>: Nhập xác minh tài khoản</w:t>
            </w:r>
            <w:r w:rsidRPr="009A594B">
              <w:rPr>
                <w:b/>
                <w:bCs/>
                <w:sz w:val="28"/>
                <w:szCs w:val="28"/>
                <w:lang w:val="vi-VN"/>
              </w:rPr>
              <w:t xml:space="preserve"> OTP</w:t>
            </w:r>
            <w:r>
              <w:rPr>
                <w:b/>
                <w:bCs/>
                <w:sz w:val="28"/>
                <w:szCs w:val="28"/>
                <w:lang w:val="vi-VN"/>
              </w:rPr>
              <w:t xml:space="preserve"> không hợp lệ</w:t>
            </w:r>
          </w:p>
        </w:tc>
      </w:tr>
      <w:tr w:rsidR="00AC120D" w:rsidRPr="00767BAE" w14:paraId="006644DC"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E2AF3ED" w14:textId="77777777" w:rsidR="00AC120D" w:rsidRDefault="009A594B">
            <w:pPr>
              <w:rPr>
                <w:sz w:val="28"/>
                <w:szCs w:val="28"/>
                <w:lang w:val="vi-VN"/>
              </w:rPr>
            </w:pPr>
            <w:r>
              <w:rPr>
                <w:sz w:val="28"/>
                <w:szCs w:val="28"/>
                <w:lang w:val="vi-VN"/>
              </w:rPr>
              <w:tab/>
              <w:t>Hệ thống sẽ hiển thị “Xác minh không khớp”.</w:t>
            </w:r>
          </w:p>
          <w:p w14:paraId="10DCA983" w14:textId="77777777" w:rsidR="00AC120D" w:rsidRDefault="009A594B">
            <w:pPr>
              <w:rPr>
                <w:sz w:val="28"/>
                <w:szCs w:val="28"/>
                <w:lang w:val="vi-VN"/>
              </w:rPr>
            </w:pPr>
            <w:r>
              <w:rPr>
                <w:sz w:val="28"/>
                <w:szCs w:val="28"/>
                <w:lang w:val="vi-VN"/>
              </w:rPr>
              <w:lastRenderedPageBreak/>
              <w:tab/>
              <w:t>Người dùng sửa lại giá trị không hợp lệ và thực hiện lại bước lưu.</w:t>
            </w:r>
          </w:p>
          <w:p w14:paraId="7C5FC06E" w14:textId="77777777" w:rsidR="00AC120D" w:rsidRDefault="009A594B">
            <w:pPr>
              <w:rPr>
                <w:sz w:val="28"/>
                <w:szCs w:val="28"/>
                <w:lang w:val="vi-VN"/>
              </w:rPr>
            </w:pPr>
            <w:r>
              <w:rPr>
                <w:sz w:val="28"/>
                <w:szCs w:val="28"/>
                <w:lang w:val="vi-VN"/>
              </w:rPr>
              <w:tab/>
            </w:r>
            <w:r>
              <w:rPr>
                <w:sz w:val="28"/>
                <w:szCs w:val="28"/>
                <w:lang w:val="vi-VN"/>
              </w:rPr>
              <w:tab/>
              <w:t>Quá trình kiểm tra tính hợp lệ của các giá trị được thực hiện lại và thông tin khách hàng chỉ được cập nhật nếu các giá trị đều hợp lệ.</w:t>
            </w:r>
          </w:p>
        </w:tc>
      </w:tr>
      <w:tr w:rsidR="00AC120D" w:rsidRPr="00767BAE" w14:paraId="4DC5A70A"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E6C5A00" w14:textId="77777777" w:rsidR="00AC120D" w:rsidRDefault="009A594B">
            <w:pPr>
              <w:rPr>
                <w:sz w:val="28"/>
                <w:szCs w:val="28"/>
                <w:lang w:val="vi-VN"/>
              </w:rPr>
            </w:pPr>
            <w:r>
              <w:rPr>
                <w:b/>
                <w:bCs/>
                <w:sz w:val="28"/>
                <w:szCs w:val="28"/>
                <w:lang w:val="vi-VN"/>
              </w:rPr>
              <w:lastRenderedPageBreak/>
              <w:t>Luồng A4: Nhập giá trị mật khẩu không hợp lệ</w:t>
            </w:r>
          </w:p>
        </w:tc>
      </w:tr>
      <w:tr w:rsidR="00AC120D" w:rsidRPr="00767BAE" w14:paraId="34B4B4EF"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2A60838" w14:textId="77777777" w:rsidR="00AC120D" w:rsidRDefault="009A594B">
            <w:pPr>
              <w:numPr>
                <w:ilvl w:val="0"/>
                <w:numId w:val="14"/>
              </w:numPr>
              <w:spacing w:before="0" w:after="160" w:line="259" w:lineRule="auto"/>
              <w:rPr>
                <w:sz w:val="28"/>
                <w:szCs w:val="28"/>
                <w:lang w:val="vi-VN"/>
              </w:rPr>
            </w:pPr>
            <w:r>
              <w:rPr>
                <w:sz w:val="28"/>
                <w:szCs w:val="28"/>
                <w:lang w:val="vi-VN"/>
              </w:rPr>
              <w:t>Nếu người dùng nhập mật khẩu quá ngắn, hệ thống sẽ hiển thị thông báo lỗi “Mật khẩu phải dài hơn 8 kí tự”.</w:t>
            </w:r>
          </w:p>
          <w:p w14:paraId="2696212A" w14:textId="77777777" w:rsidR="00AC120D" w:rsidRDefault="009A594B">
            <w:pPr>
              <w:numPr>
                <w:ilvl w:val="0"/>
                <w:numId w:val="14"/>
              </w:numPr>
              <w:spacing w:before="0" w:after="160" w:line="259" w:lineRule="auto"/>
              <w:rPr>
                <w:sz w:val="28"/>
                <w:szCs w:val="28"/>
                <w:lang w:val="vi-VN"/>
              </w:rPr>
            </w:pPr>
            <w:r>
              <w:rPr>
                <w:sz w:val="28"/>
                <w:szCs w:val="28"/>
                <w:lang w:val="vi-VN"/>
              </w:rPr>
              <w:t>Nếu người dùng nhập mật khẩu không có chữ cái in hoa, hệ thống sẽ hiển thị thông báo lỗi “Mật khẩu phải có ít nhất một giá trị in hoa”.</w:t>
            </w:r>
          </w:p>
          <w:p w14:paraId="68831369" w14:textId="77777777" w:rsidR="00AC120D" w:rsidRDefault="009A594B">
            <w:pPr>
              <w:numPr>
                <w:ilvl w:val="0"/>
                <w:numId w:val="14"/>
              </w:numPr>
              <w:spacing w:before="0" w:after="160" w:line="259" w:lineRule="auto"/>
              <w:rPr>
                <w:sz w:val="28"/>
                <w:szCs w:val="28"/>
                <w:lang w:val="vi-VN"/>
              </w:rPr>
            </w:pPr>
            <w:r>
              <w:rPr>
                <w:sz w:val="28"/>
                <w:szCs w:val="28"/>
                <w:lang w:val="vi-VN"/>
              </w:rPr>
              <w:t xml:space="preserve">Người dùng sửa lại giá trị không hợp lệ và thực hiện lại bước lưu. </w:t>
            </w:r>
          </w:p>
          <w:p w14:paraId="078C841B" w14:textId="77777777" w:rsidR="00AC120D" w:rsidRDefault="009A594B">
            <w:pPr>
              <w:rPr>
                <w:sz w:val="28"/>
                <w:szCs w:val="28"/>
                <w:lang w:val="vi-VN"/>
              </w:rPr>
            </w:pPr>
            <w:r>
              <w:rPr>
                <w:sz w:val="28"/>
                <w:szCs w:val="28"/>
                <w:lang w:val="vi-VN"/>
              </w:rPr>
              <w:t>Quá trình kiểm tra tính hợp lệ của các giá trị được thực hiện lại và thông tin khách hàng chỉ được cập nhật nếu các giá trị đều hợp lệ.</w:t>
            </w:r>
          </w:p>
        </w:tc>
      </w:tr>
      <w:tr w:rsidR="00AC120D" w14:paraId="4A964FC9" w14:textId="77777777">
        <w:trPr>
          <w:trHeight w:val="612"/>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38E0659" w14:textId="77777777" w:rsidR="00AC120D" w:rsidRDefault="009A594B">
            <w:pPr>
              <w:rPr>
                <w:b/>
                <w:sz w:val="28"/>
                <w:szCs w:val="28"/>
              </w:rPr>
            </w:pPr>
            <w:r>
              <w:rPr>
                <w:b/>
                <w:sz w:val="28"/>
                <w:szCs w:val="28"/>
              </w:rPr>
              <w:t>Giao diện minh họa</w:t>
            </w:r>
          </w:p>
        </w:tc>
      </w:tr>
      <w:tr w:rsidR="00AC120D" w14:paraId="07D95DC7" w14:textId="77777777">
        <w:trPr>
          <w:trHeight w:val="343"/>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37FA87E" w14:textId="77777777" w:rsidR="00AC120D" w:rsidRDefault="009A594B">
            <w:pPr>
              <w:jc w:val="center"/>
              <w:rPr>
                <w:sz w:val="28"/>
                <w:szCs w:val="28"/>
              </w:rPr>
            </w:pPr>
            <w:r>
              <w:rPr>
                <w:noProof/>
                <w:sz w:val="28"/>
                <w:szCs w:val="28"/>
                <w:lang w:eastAsia="ja-JP"/>
              </w:rPr>
              <w:drawing>
                <wp:inline distT="0" distB="0" distL="0" distR="0" wp14:anchorId="50A9E349" wp14:editId="208155E4">
                  <wp:extent cx="4582795" cy="2558415"/>
                  <wp:effectExtent l="133350" t="114300" r="122555" b="165735"/>
                  <wp:docPr id="2087025948" name="Picture 20870259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25948" name="Picture 2087025948" descr="A screenshot of a computer&#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83231" cy="255897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F8E6A" w14:textId="77777777" w:rsidR="00AC120D" w:rsidRDefault="009A594B">
            <w:pPr>
              <w:jc w:val="center"/>
              <w:rPr>
                <w:sz w:val="28"/>
                <w:szCs w:val="28"/>
              </w:rPr>
            </w:pPr>
            <w:r>
              <w:rPr>
                <w:noProof/>
                <w:sz w:val="28"/>
                <w:szCs w:val="28"/>
                <w:lang w:eastAsia="ja-JP"/>
              </w:rPr>
              <w:lastRenderedPageBreak/>
              <w:drawing>
                <wp:inline distT="0" distB="0" distL="0" distR="0" wp14:anchorId="1CC8D4A9" wp14:editId="5F932026">
                  <wp:extent cx="4572000" cy="2581275"/>
                  <wp:effectExtent l="114300" t="114300" r="114300" b="161925"/>
                  <wp:docPr id="1669397181" name="Picture 1669397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97181" name="Picture 1669397181" descr="A screen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72000" cy="2581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B74B86" w14:textId="77777777" w:rsidR="00AC120D" w:rsidRDefault="00AC120D">
            <w:pPr>
              <w:rPr>
                <w:bCs/>
                <w:sz w:val="28"/>
                <w:szCs w:val="28"/>
              </w:rPr>
            </w:pPr>
          </w:p>
        </w:tc>
      </w:tr>
    </w:tbl>
    <w:p w14:paraId="38EF45C7" w14:textId="77777777" w:rsidR="00AC120D" w:rsidRDefault="00AC120D">
      <w:pPr>
        <w:rPr>
          <w:sz w:val="28"/>
          <w:szCs w:val="28"/>
        </w:rPr>
      </w:pPr>
    </w:p>
    <w:p w14:paraId="4E54BCC2" w14:textId="77777777" w:rsidR="00AC120D" w:rsidRDefault="009A594B">
      <w:pPr>
        <w:pStyle w:val="Heading3"/>
        <w:rPr>
          <w:rFonts w:cs="Times New Roman"/>
          <w:sz w:val="28"/>
          <w:szCs w:val="28"/>
        </w:rPr>
      </w:pPr>
      <w:bookmarkStart w:id="117" w:name="_Toc166658400"/>
      <w:bookmarkStart w:id="118" w:name="_Toc166658462"/>
      <w:bookmarkStart w:id="119" w:name="_Toc165929943"/>
      <w:bookmarkStart w:id="120" w:name="_Toc165929402"/>
      <w:r>
        <w:rPr>
          <w:rFonts w:cs="Times New Roman"/>
          <w:sz w:val="28"/>
          <w:szCs w:val="28"/>
        </w:rPr>
        <w:t xml:space="preserve">Use case quản lý giỏ </w:t>
      </w:r>
      <w:proofErr w:type="gramStart"/>
      <w:r>
        <w:rPr>
          <w:rFonts w:cs="Times New Roman"/>
          <w:sz w:val="28"/>
          <w:szCs w:val="28"/>
        </w:rPr>
        <w:t>hàng</w:t>
      </w:r>
      <w:bookmarkEnd w:id="117"/>
      <w:bookmarkEnd w:id="118"/>
      <w:bookmarkEnd w:id="119"/>
      <w:bookmarkEnd w:id="120"/>
      <w:proofErr w:type="gramEnd"/>
    </w:p>
    <w:tbl>
      <w:tblPr>
        <w:tblW w:w="9274" w:type="dxa"/>
        <w:tblLayout w:type="fixed"/>
        <w:tblLook w:val="04A0" w:firstRow="1" w:lastRow="0" w:firstColumn="1" w:lastColumn="0" w:noHBand="0" w:noVBand="1"/>
      </w:tblPr>
      <w:tblGrid>
        <w:gridCol w:w="2318"/>
        <w:gridCol w:w="2319"/>
        <w:gridCol w:w="2318"/>
        <w:gridCol w:w="2319"/>
      </w:tblGrid>
      <w:tr w:rsidR="00AC120D" w14:paraId="6FB7309C" w14:textId="77777777">
        <w:trPr>
          <w:trHeight w:val="735"/>
        </w:trPr>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3DA33AC" w14:textId="77777777" w:rsidR="00AC120D" w:rsidRDefault="009A594B">
            <w:pPr>
              <w:jc w:val="center"/>
              <w:rPr>
                <w:sz w:val="28"/>
                <w:szCs w:val="28"/>
              </w:rPr>
            </w:pPr>
            <w:r>
              <w:rPr>
                <w:b/>
                <w:bCs/>
                <w:color w:val="000000" w:themeColor="text1"/>
                <w:sz w:val="28"/>
                <w:szCs w:val="28"/>
              </w:rPr>
              <w:t>UC#05</w:t>
            </w:r>
          </w:p>
        </w:tc>
        <w:tc>
          <w:tcPr>
            <w:tcW w:w="2318"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04FD151F" w14:textId="77777777" w:rsidR="00AC120D" w:rsidRDefault="009A594B">
            <w:pPr>
              <w:jc w:val="center"/>
              <w:rPr>
                <w:sz w:val="28"/>
                <w:szCs w:val="28"/>
              </w:rPr>
            </w:pPr>
            <w:r>
              <w:rPr>
                <w:b/>
                <w:bCs/>
                <w:sz w:val="28"/>
                <w:szCs w:val="28"/>
              </w:rPr>
              <w:t>Quản lý giỏ hàng</w:t>
            </w:r>
          </w:p>
        </w:tc>
        <w:tc>
          <w:tcPr>
            <w:tcW w:w="2318"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7C1FEC3F" w14:textId="77777777" w:rsidR="00AC120D" w:rsidRDefault="009A594B">
            <w:pPr>
              <w:jc w:val="center"/>
              <w:rPr>
                <w:b/>
                <w:sz w:val="28"/>
                <w:szCs w:val="28"/>
              </w:rPr>
            </w:pPr>
            <w:r>
              <w:rPr>
                <w:b/>
                <w:bCs/>
                <w:sz w:val="28"/>
                <w:szCs w:val="28"/>
              </w:rPr>
              <w:t>Độ phức tạp: Cao</w:t>
            </w:r>
          </w:p>
        </w:tc>
      </w:tr>
      <w:tr w:rsidR="00AC120D" w:rsidRPr="00767BAE" w14:paraId="0ACAF41E" w14:textId="77777777">
        <w:trPr>
          <w:trHeight w:val="315"/>
        </w:trPr>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1D0B719" w14:textId="77777777" w:rsidR="00AC120D" w:rsidRDefault="009A594B">
            <w:pPr>
              <w:jc w:val="center"/>
              <w:rPr>
                <w:sz w:val="28"/>
                <w:szCs w:val="28"/>
              </w:rPr>
            </w:pPr>
            <w:r>
              <w:rPr>
                <w:b/>
                <w:bCs/>
                <w:color w:val="000000" w:themeColor="text1"/>
                <w:sz w:val="28"/>
                <w:szCs w:val="28"/>
              </w:rPr>
              <w:t>Mô tả</w:t>
            </w:r>
          </w:p>
        </w:tc>
        <w:tc>
          <w:tcPr>
            <w:tcW w:w="4637"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1F0D1F9D" w14:textId="77777777" w:rsidR="00AC120D" w:rsidRDefault="009A594B">
            <w:pPr>
              <w:rPr>
                <w:sz w:val="28"/>
                <w:szCs w:val="28"/>
              </w:rPr>
            </w:pPr>
            <w:r>
              <w:rPr>
                <w:sz w:val="28"/>
                <w:szCs w:val="28"/>
                <w:lang w:val="vi"/>
              </w:rPr>
              <w:t>Cho phép khách hàng thêm sản phẩm mong muốn vào rổ hàng.</w:t>
            </w:r>
          </w:p>
          <w:p w14:paraId="5582823B" w14:textId="77777777" w:rsidR="00AC120D" w:rsidRDefault="009A594B">
            <w:pPr>
              <w:rPr>
                <w:sz w:val="28"/>
                <w:szCs w:val="28"/>
                <w:lang w:val="vi"/>
              </w:rPr>
            </w:pPr>
            <w:r>
              <w:rPr>
                <w:sz w:val="28"/>
                <w:szCs w:val="28"/>
                <w:lang w:val="vi"/>
              </w:rPr>
              <w:t>Khách hàng có thể xem chi tiết danh sách sản phẩm đã được thêm( tên sản phẩm, giá, số lượng, số tiền tạm tính ). Có thể xóa, cập nhập số lượng các sản phẩm đã được thêm.</w:t>
            </w:r>
          </w:p>
        </w:tc>
      </w:tr>
      <w:tr w:rsidR="00AC120D" w14:paraId="4BD17BE5" w14:textId="77777777">
        <w:trPr>
          <w:trHeight w:val="705"/>
        </w:trPr>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703DED8" w14:textId="77777777" w:rsidR="00AC120D" w:rsidRDefault="009A594B">
            <w:pPr>
              <w:jc w:val="center"/>
              <w:rPr>
                <w:sz w:val="28"/>
                <w:szCs w:val="28"/>
              </w:rPr>
            </w:pPr>
            <w:r>
              <w:rPr>
                <w:b/>
                <w:bCs/>
                <w:color w:val="000000" w:themeColor="text1"/>
                <w:sz w:val="28"/>
                <w:szCs w:val="28"/>
              </w:rPr>
              <w:t>Tác nhân</w:t>
            </w:r>
          </w:p>
        </w:tc>
        <w:tc>
          <w:tcPr>
            <w:tcW w:w="4637"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5A88C3EF" w14:textId="77777777" w:rsidR="00AC120D" w:rsidRDefault="009A594B">
            <w:pPr>
              <w:rPr>
                <w:sz w:val="28"/>
                <w:szCs w:val="28"/>
              </w:rPr>
            </w:pPr>
            <w:r>
              <w:rPr>
                <w:sz w:val="28"/>
                <w:szCs w:val="28"/>
              </w:rPr>
              <w:t>Khách hàng</w:t>
            </w:r>
          </w:p>
        </w:tc>
      </w:tr>
      <w:tr w:rsidR="00AC120D" w14:paraId="57BB744E" w14:textId="77777777">
        <w:trPr>
          <w:trHeight w:val="345"/>
        </w:trPr>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E8AD263" w14:textId="77777777" w:rsidR="00AC120D" w:rsidRDefault="009A594B">
            <w:pPr>
              <w:jc w:val="center"/>
              <w:rPr>
                <w:sz w:val="28"/>
                <w:szCs w:val="28"/>
              </w:rPr>
            </w:pPr>
            <w:r>
              <w:rPr>
                <w:b/>
                <w:bCs/>
                <w:color w:val="000000" w:themeColor="text1"/>
                <w:sz w:val="28"/>
                <w:szCs w:val="28"/>
              </w:rPr>
              <w:t>Tiền điều kiện</w:t>
            </w:r>
          </w:p>
        </w:tc>
        <w:tc>
          <w:tcPr>
            <w:tcW w:w="4637"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6EB603C4" w14:textId="77777777" w:rsidR="00AC120D" w:rsidRDefault="009A594B">
            <w:pPr>
              <w:rPr>
                <w:sz w:val="28"/>
                <w:szCs w:val="28"/>
              </w:rPr>
            </w:pPr>
            <w:r>
              <w:rPr>
                <w:sz w:val="28"/>
                <w:szCs w:val="28"/>
              </w:rPr>
              <w:t>Khách hàng cần phải đăng nhập vào hệ thống trước khi sử dụng chức năng</w:t>
            </w:r>
          </w:p>
        </w:tc>
      </w:tr>
      <w:tr w:rsidR="00AC120D" w14:paraId="37B8938D" w14:textId="77777777">
        <w:trPr>
          <w:trHeight w:val="315"/>
        </w:trPr>
        <w:tc>
          <w:tcPr>
            <w:tcW w:w="2318" w:type="dxa"/>
            <w:vMerge w:val="restart"/>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D69C926" w14:textId="77777777" w:rsidR="00AC120D" w:rsidRDefault="009A594B">
            <w:pPr>
              <w:jc w:val="center"/>
              <w:rPr>
                <w:sz w:val="28"/>
                <w:szCs w:val="28"/>
              </w:rPr>
            </w:pPr>
            <w:r>
              <w:rPr>
                <w:b/>
                <w:bCs/>
                <w:color w:val="000000" w:themeColor="text1"/>
                <w:sz w:val="28"/>
                <w:szCs w:val="28"/>
              </w:rPr>
              <w:t>Hậu điều kiện</w:t>
            </w:r>
          </w:p>
        </w:tc>
        <w:tc>
          <w:tcPr>
            <w:tcW w:w="2318" w:type="dxa"/>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E569776" w14:textId="77777777" w:rsidR="00AC120D" w:rsidRDefault="009A594B">
            <w:pPr>
              <w:jc w:val="center"/>
              <w:rPr>
                <w:sz w:val="28"/>
                <w:szCs w:val="28"/>
              </w:rPr>
            </w:pPr>
            <w:r>
              <w:rPr>
                <w:b/>
                <w:bCs/>
                <w:color w:val="000000" w:themeColor="text1"/>
                <w:sz w:val="28"/>
                <w:szCs w:val="28"/>
              </w:rPr>
              <w:t>Thành công</w:t>
            </w:r>
          </w:p>
        </w:tc>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0AFD6FD9" w14:textId="77777777" w:rsidR="00AC120D" w:rsidRDefault="009A594B">
            <w:pPr>
              <w:rPr>
                <w:sz w:val="28"/>
                <w:szCs w:val="28"/>
              </w:rPr>
            </w:pPr>
            <w:r>
              <w:rPr>
                <w:sz w:val="28"/>
                <w:szCs w:val="28"/>
              </w:rPr>
              <w:t>Mọi thông tin sản phẩm được cập nhập vào trong giỏ hàng.</w:t>
            </w:r>
          </w:p>
        </w:tc>
      </w:tr>
      <w:tr w:rsidR="00AC120D" w14:paraId="30875DC9" w14:textId="77777777">
        <w:trPr>
          <w:trHeight w:val="480"/>
        </w:trPr>
        <w:tc>
          <w:tcPr>
            <w:tcW w:w="2318" w:type="dxa"/>
            <w:vMerge/>
            <w:vAlign w:val="center"/>
          </w:tcPr>
          <w:p w14:paraId="3F015925" w14:textId="77777777" w:rsidR="00AC120D" w:rsidRDefault="00AC120D">
            <w:pPr>
              <w:rPr>
                <w:sz w:val="28"/>
                <w:szCs w:val="28"/>
              </w:rPr>
            </w:pPr>
          </w:p>
        </w:tc>
        <w:tc>
          <w:tcPr>
            <w:tcW w:w="2318"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1C5C0E0" w14:textId="77777777" w:rsidR="00AC120D" w:rsidRDefault="009A594B">
            <w:pPr>
              <w:jc w:val="center"/>
              <w:rPr>
                <w:sz w:val="28"/>
                <w:szCs w:val="28"/>
              </w:rPr>
            </w:pPr>
            <w:r>
              <w:rPr>
                <w:b/>
                <w:bCs/>
                <w:color w:val="000000" w:themeColor="text1"/>
                <w:sz w:val="28"/>
                <w:szCs w:val="28"/>
              </w:rPr>
              <w:t>Lỗi</w:t>
            </w:r>
          </w:p>
        </w:tc>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0A852273" w14:textId="77777777" w:rsidR="00AC120D" w:rsidRDefault="009A594B">
            <w:pPr>
              <w:rPr>
                <w:sz w:val="28"/>
                <w:szCs w:val="28"/>
              </w:rPr>
            </w:pPr>
            <w:r>
              <w:rPr>
                <w:sz w:val="28"/>
                <w:szCs w:val="28"/>
              </w:rPr>
              <w:t>Hệ thống không thay đổi trạng thái.</w:t>
            </w:r>
          </w:p>
        </w:tc>
      </w:tr>
      <w:tr w:rsidR="00AC120D" w14:paraId="44FE63F3" w14:textId="77777777">
        <w:trPr>
          <w:trHeight w:val="270"/>
        </w:trPr>
        <w:tc>
          <w:tcPr>
            <w:tcW w:w="9274" w:type="dxa"/>
            <w:gridSpan w:val="4"/>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425B0D9" w14:textId="77777777" w:rsidR="00AC120D" w:rsidRDefault="009A594B">
            <w:pPr>
              <w:jc w:val="center"/>
              <w:rPr>
                <w:sz w:val="28"/>
                <w:szCs w:val="28"/>
              </w:rPr>
            </w:pPr>
            <w:r>
              <w:rPr>
                <w:b/>
                <w:bCs/>
                <w:color w:val="000000" w:themeColor="text1"/>
                <w:sz w:val="28"/>
                <w:szCs w:val="28"/>
              </w:rPr>
              <w:t>ĐẶC TẢ CHỨC NĂNG</w:t>
            </w:r>
          </w:p>
        </w:tc>
      </w:tr>
      <w:tr w:rsidR="00AC120D" w14:paraId="2606C6DF"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E4D496D" w14:textId="77777777" w:rsidR="00AC120D" w:rsidRDefault="009A594B">
            <w:pPr>
              <w:rPr>
                <w:sz w:val="28"/>
                <w:szCs w:val="28"/>
              </w:rPr>
            </w:pPr>
            <w:r>
              <w:rPr>
                <w:b/>
                <w:bCs/>
                <w:color w:val="000000" w:themeColor="text1"/>
                <w:sz w:val="28"/>
                <w:szCs w:val="28"/>
              </w:rPr>
              <w:t>Luồng sự kiện chính/Kịch bản chính</w:t>
            </w:r>
          </w:p>
        </w:tc>
      </w:tr>
      <w:tr w:rsidR="00AC120D" w14:paraId="14E88530" w14:textId="77777777">
        <w:trPr>
          <w:trHeight w:val="345"/>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D081E9E" w14:textId="77777777" w:rsidR="00AC120D" w:rsidRDefault="009A594B">
            <w:pPr>
              <w:rPr>
                <w:sz w:val="28"/>
                <w:szCs w:val="28"/>
              </w:rPr>
            </w:pPr>
            <w:r>
              <w:rPr>
                <w:sz w:val="28"/>
                <w:szCs w:val="28"/>
              </w:rPr>
              <w:t>Chức năng này bắt đầu khi khách hàng muốn thêm sản phẩm mong muốn vào giỏ hàng:</w:t>
            </w:r>
          </w:p>
          <w:p w14:paraId="6B8B89C8"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chọn sản phẩm mong muốn. Hệ thống sẽ cập nhật sản phẩm vừa thêm vào giỏ hàng</w:t>
            </w:r>
          </w:p>
          <w:p w14:paraId="6331BD8F"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chọn vào “Giỏ hàng” trên thanh chức năng để kiểm tra. Hệ thống sẽ hiển thị danh sách các sản phẩm đã được thêm trước đó. Chức năng cũng hiển thị hóa đơn tạm tính cho các sản phẩm có trong giỏ hàng. Gồm các trường thông tin cơ bản như:</w:t>
            </w:r>
          </w:p>
          <w:p w14:paraId="0641F331"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Tổng tiền sản phẩm</w:t>
            </w:r>
          </w:p>
          <w:p w14:paraId="2B1B42EB"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Tổng số tiền</w:t>
            </w:r>
          </w:p>
          <w:p w14:paraId="4FE2F9FA"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điều chỉnh số lượng các sản phẩm, luồng con Điều chỉnh số lượng sản phẩm được thực thi.</w:t>
            </w:r>
          </w:p>
          <w:p w14:paraId="519CC609" w14:textId="77777777" w:rsidR="00AC120D" w:rsidRDefault="009A594B">
            <w:pPr>
              <w:rPr>
                <w:sz w:val="28"/>
                <w:szCs w:val="28"/>
              </w:rPr>
            </w:pPr>
            <w:r>
              <w:rPr>
                <w:sz w:val="28"/>
                <w:szCs w:val="28"/>
              </w:rPr>
              <w:t>Luồng con “Điều chỉnh số lượng sản phẩm”:</w:t>
            </w:r>
          </w:p>
          <w:p w14:paraId="0666156C" w14:textId="77777777" w:rsidR="00AC120D" w:rsidRDefault="009A594B">
            <w:pPr>
              <w:pStyle w:val="DoanVB"/>
              <w:rPr>
                <w:rFonts w:cs="Times New Roman"/>
                <w:sz w:val="28"/>
                <w:szCs w:val="28"/>
              </w:rPr>
            </w:pPr>
            <w:r>
              <w:rPr>
                <w:rFonts w:cs="Times New Roman"/>
                <w:sz w:val="28"/>
                <w:szCs w:val="28"/>
              </w:rPr>
              <w:t>Khách hàng chọn sản phẩm muốn điều chỉnh.</w:t>
            </w:r>
          </w:p>
          <w:p w14:paraId="15509505" w14:textId="77777777" w:rsidR="00AC120D" w:rsidRDefault="009A594B">
            <w:pPr>
              <w:pStyle w:val="DoanVB"/>
              <w:rPr>
                <w:rFonts w:cs="Times New Roman"/>
                <w:sz w:val="28"/>
                <w:szCs w:val="28"/>
              </w:rPr>
            </w:pPr>
            <w:r>
              <w:rPr>
                <w:rFonts w:cs="Times New Roman"/>
                <w:sz w:val="28"/>
                <w:szCs w:val="28"/>
              </w:rPr>
              <w:t>Khách hàng có thể điều chỉnh qua biều tượng “+” và “</w:t>
            </w:r>
            <w:proofErr w:type="gramStart"/>
            <w:r>
              <w:rPr>
                <w:rFonts w:cs="Times New Roman"/>
                <w:sz w:val="28"/>
                <w:szCs w:val="28"/>
              </w:rPr>
              <w:t>-“</w:t>
            </w:r>
            <w:proofErr w:type="gramEnd"/>
            <w:r>
              <w:rPr>
                <w:rFonts w:cs="Times New Roman"/>
                <w:sz w:val="28"/>
                <w:szCs w:val="28"/>
              </w:rPr>
              <w:t>.</w:t>
            </w:r>
          </w:p>
          <w:p w14:paraId="4F71B0EA"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Biểu tượng “+” để tăng lên 1 sản phẩm.</w:t>
            </w:r>
          </w:p>
          <w:p w14:paraId="579CE184"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Biểu tượng “-” để giảm đi 1 sản phẩm.</w:t>
            </w:r>
          </w:p>
          <w:p w14:paraId="38845CFF" w14:textId="77777777" w:rsidR="00AC120D" w:rsidRDefault="009A594B">
            <w:pPr>
              <w:pStyle w:val="DoanVB"/>
              <w:rPr>
                <w:rFonts w:cs="Times New Roman"/>
                <w:sz w:val="28"/>
                <w:szCs w:val="28"/>
              </w:rPr>
            </w:pPr>
            <w:r>
              <w:rPr>
                <w:rFonts w:cs="Times New Roman"/>
                <w:sz w:val="28"/>
                <w:szCs w:val="28"/>
              </w:rPr>
              <w:t>Khách hàng cũng có thể nhập trực tiếp số lượng sản phẩm.</w:t>
            </w:r>
          </w:p>
          <w:p w14:paraId="48F06686" w14:textId="77777777" w:rsidR="00AC120D" w:rsidRDefault="00AC120D">
            <w:pPr>
              <w:rPr>
                <w:sz w:val="28"/>
                <w:szCs w:val="28"/>
              </w:rPr>
            </w:pPr>
          </w:p>
          <w:p w14:paraId="4999EBE2"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Người dùng bấm nút “-” cho đến khi số lượng sản phẩm xuống dưới 1 đơn vị, hệ thống sẽ loại bỏ sản phẩm đó khỏi giỏ hàng của khách. </w:t>
            </w:r>
          </w:p>
          <w:p w14:paraId="30FB28B3" w14:textId="77777777" w:rsidR="00AC120D" w:rsidRDefault="009A594B">
            <w:pPr>
              <w:pStyle w:val="Tru"/>
              <w:rPr>
                <w:rFonts w:ascii="Times New Roman" w:hAnsi="Times New Roman" w:cs="Times New Roman"/>
                <w:sz w:val="28"/>
                <w:szCs w:val="28"/>
              </w:rPr>
            </w:pPr>
            <w:r>
              <w:rPr>
                <w:rFonts w:ascii="Times New Roman" w:eastAsia="Times New Roman" w:hAnsi="Times New Roman" w:cs="Times New Roman"/>
                <w:color w:val="000000" w:themeColor="text1"/>
                <w:sz w:val="28"/>
                <w:szCs w:val="28"/>
              </w:rPr>
              <w:t>Người dùng có thể chọn thời gian nhận hàng từ thanh chọn giờ nhận hàng. Hệ thống sẽ cập nhật thời gian nhận của đơn hàng vào hệ thống.</w:t>
            </w:r>
          </w:p>
          <w:p w14:paraId="2E552E93"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chọn “Xem chi tiết đơn hàng” để thanh toán các sản phẩm có trong giỏ. Lúc này, chức năng đặt hàng sẽ được thực thi.</w:t>
            </w:r>
          </w:p>
        </w:tc>
      </w:tr>
      <w:tr w:rsidR="00AC120D" w14:paraId="351462E8"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74A365D" w14:textId="77777777" w:rsidR="00AC120D" w:rsidRDefault="009A594B">
            <w:pPr>
              <w:rPr>
                <w:sz w:val="28"/>
                <w:szCs w:val="28"/>
              </w:rPr>
            </w:pPr>
            <w:r>
              <w:rPr>
                <w:b/>
                <w:bCs/>
                <w:color w:val="000000" w:themeColor="text1"/>
                <w:sz w:val="28"/>
                <w:szCs w:val="28"/>
              </w:rPr>
              <w:lastRenderedPageBreak/>
              <w:t>Luồng sự kiện phát sinh/Kịch bản phát sinh</w:t>
            </w:r>
          </w:p>
        </w:tc>
      </w:tr>
      <w:tr w:rsidR="00AC120D" w14:paraId="6066FA63"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A231EF1" w14:textId="77777777" w:rsidR="00AC120D" w:rsidRDefault="009A594B">
            <w:pPr>
              <w:rPr>
                <w:sz w:val="28"/>
                <w:szCs w:val="28"/>
              </w:rPr>
            </w:pPr>
            <w:r>
              <w:rPr>
                <w:b/>
                <w:bCs/>
                <w:color w:val="000000" w:themeColor="text1"/>
                <w:sz w:val="28"/>
                <w:szCs w:val="28"/>
              </w:rPr>
              <w:t>Luồng A: Mua quá số lượng cùng 1 loại sản phẩm/ 1 tài khoản</w:t>
            </w:r>
          </w:p>
        </w:tc>
      </w:tr>
      <w:tr w:rsidR="00AC120D" w14:paraId="4E194813"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69A084F3" w14:textId="77777777" w:rsidR="00AC120D" w:rsidRDefault="009A594B">
            <w:pPr>
              <w:rPr>
                <w:sz w:val="28"/>
                <w:szCs w:val="28"/>
              </w:rPr>
            </w:pPr>
            <w:r>
              <w:rPr>
                <w:color w:val="000000" w:themeColor="text1"/>
                <w:sz w:val="28"/>
                <w:szCs w:val="28"/>
              </w:rPr>
              <w:t xml:space="preserve">Trường hợp khách hàng điều chỉnh số lượng cùng 1 sản phẩm quá 10 đơn vị, hệ thống sẽ thông báo cho khách hàng trên màn hình hiển thị với thông điệp “Không thể mua qua 10 đơn vị”. </w:t>
            </w:r>
          </w:p>
        </w:tc>
      </w:tr>
      <w:tr w:rsidR="00AC120D" w14:paraId="7B07DD23"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AEEED06" w14:textId="77777777" w:rsidR="00AC120D" w:rsidRDefault="009A594B">
            <w:pPr>
              <w:rPr>
                <w:b/>
                <w:bCs/>
                <w:color w:val="000000" w:themeColor="text1"/>
                <w:sz w:val="28"/>
                <w:szCs w:val="28"/>
              </w:rPr>
            </w:pPr>
            <w:r>
              <w:rPr>
                <w:b/>
                <w:bCs/>
                <w:color w:val="000000" w:themeColor="text1"/>
                <w:sz w:val="28"/>
                <w:szCs w:val="28"/>
              </w:rPr>
              <w:t>Luồng A1: Thông báo thêm sản phẩm thành công</w:t>
            </w:r>
          </w:p>
        </w:tc>
      </w:tr>
      <w:tr w:rsidR="00AC120D" w14:paraId="6F1262DC"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77BB7F5F" w14:textId="77777777" w:rsidR="00AC120D" w:rsidRDefault="009A594B">
            <w:pPr>
              <w:rPr>
                <w:color w:val="000000" w:themeColor="text1"/>
                <w:sz w:val="28"/>
                <w:szCs w:val="28"/>
              </w:rPr>
            </w:pPr>
            <w:r>
              <w:rPr>
                <w:color w:val="000000" w:themeColor="text1"/>
                <w:sz w:val="28"/>
                <w:szCs w:val="28"/>
              </w:rPr>
              <w:t>Khi người dùng nhấp chọn sản phẩm muốn thêm. Thông báo “Bạn vừa thêm sản phẩm vào giỏ hàng” sẽ hiện lên ở góc trái màn hình.</w:t>
            </w:r>
          </w:p>
        </w:tc>
      </w:tr>
      <w:tr w:rsidR="00AC120D" w14:paraId="30050DEA"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F677BCC" w14:textId="77777777" w:rsidR="00AC120D" w:rsidRDefault="009A594B">
            <w:pPr>
              <w:jc w:val="center"/>
              <w:rPr>
                <w:sz w:val="28"/>
                <w:szCs w:val="28"/>
              </w:rPr>
            </w:pPr>
            <w:r>
              <w:rPr>
                <w:b/>
                <w:bCs/>
                <w:color w:val="000000" w:themeColor="text1"/>
                <w:sz w:val="28"/>
                <w:szCs w:val="28"/>
              </w:rPr>
              <w:t>Giao diện minh họa</w:t>
            </w:r>
          </w:p>
        </w:tc>
      </w:tr>
      <w:tr w:rsidR="00AC120D" w14:paraId="352D23B1"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4CF38474" w14:textId="77777777" w:rsidR="00AC120D" w:rsidRDefault="009A594B">
            <w:pPr>
              <w:jc w:val="center"/>
              <w:rPr>
                <w:b/>
                <w:bCs/>
                <w:color w:val="000000" w:themeColor="text1"/>
                <w:sz w:val="28"/>
                <w:szCs w:val="28"/>
              </w:rPr>
            </w:pPr>
            <w:r>
              <w:rPr>
                <w:b/>
                <w:bCs/>
                <w:noProof/>
                <w:color w:val="000000" w:themeColor="text1"/>
                <w:sz w:val="28"/>
                <w:szCs w:val="28"/>
                <w:lang w:eastAsia="ja-JP"/>
              </w:rPr>
              <w:drawing>
                <wp:inline distT="0" distB="0" distL="0" distR="0" wp14:anchorId="2A4539F5" wp14:editId="3CCD31EA">
                  <wp:extent cx="5010785" cy="3774440"/>
                  <wp:effectExtent l="0" t="0" r="0" b="0"/>
                  <wp:docPr id="711784073" name="Picture 711784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4073" name="Picture 711784073"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10785" cy="3774440"/>
                          </a:xfrm>
                          <a:prstGeom prst="rect">
                            <a:avLst/>
                          </a:prstGeom>
                          <a:noFill/>
                          <a:ln>
                            <a:noFill/>
                          </a:ln>
                        </pic:spPr>
                      </pic:pic>
                    </a:graphicData>
                  </a:graphic>
                </wp:inline>
              </w:drawing>
            </w:r>
          </w:p>
        </w:tc>
      </w:tr>
    </w:tbl>
    <w:p w14:paraId="1FBF1711" w14:textId="77777777" w:rsidR="00AC120D" w:rsidRDefault="00AC120D">
      <w:pPr>
        <w:rPr>
          <w:sz w:val="28"/>
          <w:szCs w:val="28"/>
        </w:rPr>
      </w:pPr>
    </w:p>
    <w:p w14:paraId="00E4B1E2" w14:textId="77777777" w:rsidR="00AC120D" w:rsidRDefault="009A594B">
      <w:pPr>
        <w:pStyle w:val="Heading3"/>
        <w:rPr>
          <w:rFonts w:cs="Times New Roman"/>
          <w:sz w:val="28"/>
          <w:szCs w:val="28"/>
        </w:rPr>
      </w:pPr>
      <w:bookmarkStart w:id="121" w:name="_Toc166658463"/>
      <w:bookmarkStart w:id="122" w:name="_Toc165929403"/>
      <w:bookmarkStart w:id="123" w:name="_Toc165929944"/>
      <w:bookmarkStart w:id="124" w:name="_Toc166658401"/>
      <w:r>
        <w:rPr>
          <w:rFonts w:cs="Times New Roman"/>
          <w:sz w:val="28"/>
          <w:szCs w:val="28"/>
        </w:rPr>
        <w:t xml:space="preserve">Use case đơn </w:t>
      </w:r>
      <w:proofErr w:type="gramStart"/>
      <w:r>
        <w:rPr>
          <w:rFonts w:cs="Times New Roman"/>
          <w:sz w:val="28"/>
          <w:szCs w:val="28"/>
        </w:rPr>
        <w:t>mua</w:t>
      </w:r>
      <w:bookmarkEnd w:id="121"/>
      <w:bookmarkEnd w:id="122"/>
      <w:bookmarkEnd w:id="123"/>
      <w:bookmarkEnd w:id="124"/>
      <w:proofErr w:type="gramEnd"/>
    </w:p>
    <w:tbl>
      <w:tblPr>
        <w:tblW w:w="0" w:type="auto"/>
        <w:tblLayout w:type="fixed"/>
        <w:tblLook w:val="04A0" w:firstRow="1" w:lastRow="0" w:firstColumn="1" w:lastColumn="0" w:noHBand="0" w:noVBand="1"/>
      </w:tblPr>
      <w:tblGrid>
        <w:gridCol w:w="925"/>
        <w:gridCol w:w="1009"/>
        <w:gridCol w:w="5286"/>
        <w:gridCol w:w="1795"/>
      </w:tblGrid>
      <w:tr w:rsidR="00AC120D" w14:paraId="2E0C5AB7" w14:textId="77777777">
        <w:trPr>
          <w:trHeight w:val="73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088E23F" w14:textId="77777777" w:rsidR="00AC120D" w:rsidRDefault="009A594B">
            <w:pPr>
              <w:spacing w:line="257" w:lineRule="auto"/>
              <w:rPr>
                <w:b/>
                <w:bCs/>
                <w:color w:val="000000" w:themeColor="text1"/>
                <w:sz w:val="28"/>
                <w:szCs w:val="28"/>
                <w:lang w:val="vi"/>
              </w:rPr>
            </w:pPr>
            <w:r>
              <w:rPr>
                <w:b/>
                <w:bCs/>
                <w:color w:val="000000" w:themeColor="text1"/>
                <w:sz w:val="28"/>
                <w:szCs w:val="28"/>
                <w:lang w:val="vi"/>
              </w:rPr>
              <w:t>UC#06</w:t>
            </w:r>
          </w:p>
        </w:tc>
        <w:tc>
          <w:tcPr>
            <w:tcW w:w="5286"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7E5C7F19" w14:textId="77777777" w:rsidR="00AC120D" w:rsidRDefault="009A594B">
            <w:pPr>
              <w:spacing w:line="257" w:lineRule="auto"/>
              <w:rPr>
                <w:sz w:val="28"/>
                <w:szCs w:val="28"/>
              </w:rPr>
            </w:pPr>
            <w:r>
              <w:rPr>
                <w:b/>
                <w:bCs/>
                <w:sz w:val="28"/>
                <w:szCs w:val="28"/>
              </w:rPr>
              <w:t>Đơn mua</w:t>
            </w:r>
          </w:p>
        </w:tc>
        <w:tc>
          <w:tcPr>
            <w:tcW w:w="1795"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3D84E32F" w14:textId="77777777" w:rsidR="00AC120D" w:rsidRDefault="009A594B">
            <w:pPr>
              <w:spacing w:line="257" w:lineRule="auto"/>
              <w:rPr>
                <w:sz w:val="28"/>
                <w:szCs w:val="28"/>
              </w:rPr>
            </w:pPr>
            <w:r>
              <w:rPr>
                <w:b/>
                <w:bCs/>
                <w:sz w:val="28"/>
                <w:szCs w:val="28"/>
                <w:lang w:val="vi"/>
              </w:rPr>
              <w:t>Độ phức tạp: trung bình</w:t>
            </w:r>
          </w:p>
        </w:tc>
      </w:tr>
      <w:tr w:rsidR="00AC120D" w14:paraId="6952D3ED" w14:textId="77777777">
        <w:trPr>
          <w:trHeight w:val="31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B00F3C0" w14:textId="77777777" w:rsidR="00AC120D" w:rsidRDefault="009A594B">
            <w:pPr>
              <w:spacing w:line="257" w:lineRule="auto"/>
              <w:rPr>
                <w:sz w:val="28"/>
                <w:szCs w:val="28"/>
              </w:rPr>
            </w:pPr>
            <w:r>
              <w:rPr>
                <w:b/>
                <w:bCs/>
                <w:color w:val="000000" w:themeColor="text1"/>
                <w:sz w:val="28"/>
                <w:szCs w:val="28"/>
                <w:lang w:val="vi"/>
              </w:rPr>
              <w:lastRenderedPageBreak/>
              <w:t>Mô tả</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5E93DB59" w14:textId="77777777" w:rsidR="00AC120D" w:rsidRDefault="009A594B">
            <w:pPr>
              <w:spacing w:line="257" w:lineRule="auto"/>
              <w:rPr>
                <w:sz w:val="28"/>
                <w:szCs w:val="28"/>
              </w:rPr>
            </w:pPr>
            <w:r>
              <w:rPr>
                <w:sz w:val="28"/>
                <w:szCs w:val="28"/>
                <w:lang w:val="vi"/>
              </w:rPr>
              <w:t xml:space="preserve">Cho phép người dùng xem đơn hàng của mình, hủy đơn </w:t>
            </w:r>
          </w:p>
        </w:tc>
      </w:tr>
      <w:tr w:rsidR="00AC120D" w14:paraId="3CFC1FA0" w14:textId="77777777">
        <w:trPr>
          <w:trHeight w:val="70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99908D6" w14:textId="77777777" w:rsidR="00AC120D" w:rsidRDefault="009A594B">
            <w:pPr>
              <w:spacing w:line="257" w:lineRule="auto"/>
              <w:rPr>
                <w:sz w:val="28"/>
                <w:szCs w:val="28"/>
              </w:rPr>
            </w:pPr>
            <w:r>
              <w:rPr>
                <w:b/>
                <w:bCs/>
                <w:color w:val="000000" w:themeColor="text1"/>
                <w:sz w:val="28"/>
                <w:szCs w:val="28"/>
                <w:lang w:val="vi"/>
              </w:rPr>
              <w:t>Tác nhân</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6EF4B622" w14:textId="77777777" w:rsidR="00AC120D" w:rsidRDefault="009A594B">
            <w:pPr>
              <w:spacing w:line="257" w:lineRule="auto"/>
              <w:rPr>
                <w:sz w:val="28"/>
                <w:szCs w:val="28"/>
              </w:rPr>
            </w:pPr>
            <w:r>
              <w:rPr>
                <w:sz w:val="28"/>
                <w:szCs w:val="28"/>
              </w:rPr>
              <w:t>Người Dùng</w:t>
            </w:r>
            <w:r>
              <w:rPr>
                <w:sz w:val="28"/>
                <w:szCs w:val="28"/>
                <w:lang w:val="vi"/>
              </w:rPr>
              <w:t>, Quản Lý</w:t>
            </w:r>
          </w:p>
        </w:tc>
      </w:tr>
      <w:tr w:rsidR="00AC120D" w14:paraId="2DD1C838" w14:textId="77777777">
        <w:trPr>
          <w:trHeight w:val="34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F561EE8" w14:textId="77777777" w:rsidR="00AC120D" w:rsidRDefault="009A594B">
            <w:pPr>
              <w:spacing w:line="257" w:lineRule="auto"/>
              <w:rPr>
                <w:sz w:val="28"/>
                <w:szCs w:val="28"/>
              </w:rPr>
            </w:pPr>
            <w:r>
              <w:rPr>
                <w:b/>
                <w:bCs/>
                <w:color w:val="000000" w:themeColor="text1"/>
                <w:sz w:val="28"/>
                <w:szCs w:val="28"/>
              </w:rPr>
              <w:t>Tiền điều kiện</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15EC85B2" w14:textId="77777777" w:rsidR="00AC120D" w:rsidRDefault="009A594B">
            <w:pPr>
              <w:spacing w:line="257" w:lineRule="auto"/>
              <w:rPr>
                <w:sz w:val="28"/>
                <w:szCs w:val="28"/>
              </w:rPr>
            </w:pPr>
            <w:r>
              <w:rPr>
                <w:sz w:val="28"/>
                <w:szCs w:val="28"/>
              </w:rPr>
              <w:t>Người dùng đã đăng nhập vào trang web</w:t>
            </w:r>
          </w:p>
        </w:tc>
      </w:tr>
      <w:tr w:rsidR="00AC120D" w14:paraId="76CE86BC" w14:textId="77777777">
        <w:trPr>
          <w:trHeight w:val="315"/>
        </w:trPr>
        <w:tc>
          <w:tcPr>
            <w:tcW w:w="925" w:type="dxa"/>
            <w:vMerge w:val="restart"/>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3FADBEA" w14:textId="77777777" w:rsidR="00AC120D" w:rsidRDefault="009A594B">
            <w:pPr>
              <w:spacing w:line="257" w:lineRule="auto"/>
              <w:rPr>
                <w:sz w:val="28"/>
                <w:szCs w:val="28"/>
              </w:rPr>
            </w:pPr>
            <w:r>
              <w:rPr>
                <w:b/>
                <w:bCs/>
                <w:color w:val="000000" w:themeColor="text1"/>
                <w:sz w:val="28"/>
                <w:szCs w:val="28"/>
              </w:rPr>
              <w:t>Hậu điều kiện</w:t>
            </w:r>
          </w:p>
        </w:tc>
        <w:tc>
          <w:tcPr>
            <w:tcW w:w="1009" w:type="dxa"/>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9D39C77" w14:textId="77777777" w:rsidR="00AC120D" w:rsidRDefault="009A594B">
            <w:pPr>
              <w:spacing w:line="257" w:lineRule="auto"/>
              <w:rPr>
                <w:sz w:val="28"/>
                <w:szCs w:val="28"/>
              </w:rPr>
            </w:pPr>
            <w:r>
              <w:rPr>
                <w:b/>
                <w:bCs/>
                <w:color w:val="000000" w:themeColor="text1"/>
                <w:sz w:val="28"/>
                <w:szCs w:val="28"/>
              </w:rPr>
              <w:t>Thành công</w:t>
            </w:r>
          </w:p>
        </w:tc>
        <w:tc>
          <w:tcPr>
            <w:tcW w:w="7081"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36264FC2" w14:textId="77777777" w:rsidR="00AC120D" w:rsidRDefault="009A594B">
            <w:pPr>
              <w:spacing w:line="257" w:lineRule="auto"/>
              <w:rPr>
                <w:sz w:val="28"/>
                <w:szCs w:val="28"/>
              </w:rPr>
            </w:pPr>
            <w:r>
              <w:rPr>
                <w:sz w:val="28"/>
                <w:szCs w:val="28"/>
              </w:rPr>
              <w:t>Người dùng đã có thể xem và quản lý lịch sử đơn hàng trên website.</w:t>
            </w:r>
          </w:p>
        </w:tc>
      </w:tr>
      <w:tr w:rsidR="00AC120D" w14:paraId="4A39B973" w14:textId="77777777">
        <w:trPr>
          <w:trHeight w:val="285"/>
        </w:trPr>
        <w:tc>
          <w:tcPr>
            <w:tcW w:w="925" w:type="dxa"/>
            <w:vMerge/>
            <w:vAlign w:val="center"/>
          </w:tcPr>
          <w:p w14:paraId="6C13E284" w14:textId="77777777" w:rsidR="00AC120D" w:rsidRDefault="00AC120D">
            <w:pPr>
              <w:rPr>
                <w:sz w:val="28"/>
                <w:szCs w:val="28"/>
              </w:rPr>
            </w:pPr>
          </w:p>
        </w:tc>
        <w:tc>
          <w:tcPr>
            <w:tcW w:w="1009"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1E5C47C" w14:textId="77777777" w:rsidR="00AC120D" w:rsidRDefault="009A594B">
            <w:pPr>
              <w:spacing w:line="257" w:lineRule="auto"/>
              <w:rPr>
                <w:sz w:val="28"/>
                <w:szCs w:val="28"/>
              </w:rPr>
            </w:pPr>
            <w:r>
              <w:rPr>
                <w:b/>
                <w:bCs/>
                <w:color w:val="000000" w:themeColor="text1"/>
                <w:sz w:val="28"/>
                <w:szCs w:val="28"/>
              </w:rPr>
              <w:t>Lỗi</w:t>
            </w:r>
          </w:p>
        </w:tc>
        <w:tc>
          <w:tcPr>
            <w:tcW w:w="7081"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76AF9D7D" w14:textId="77777777" w:rsidR="00AC120D" w:rsidRDefault="009A594B">
            <w:pPr>
              <w:spacing w:line="257" w:lineRule="auto"/>
              <w:rPr>
                <w:sz w:val="28"/>
                <w:szCs w:val="28"/>
              </w:rPr>
            </w:pPr>
            <w:r>
              <w:rPr>
                <w:sz w:val="28"/>
                <w:szCs w:val="28"/>
              </w:rPr>
              <w:t>Truy cập đơn mua không thành công</w:t>
            </w:r>
          </w:p>
        </w:tc>
      </w:tr>
      <w:tr w:rsidR="00AC120D" w14:paraId="5684F32D" w14:textId="77777777">
        <w:trPr>
          <w:trHeight w:val="270"/>
        </w:trPr>
        <w:tc>
          <w:tcPr>
            <w:tcW w:w="9015" w:type="dxa"/>
            <w:gridSpan w:val="4"/>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38C4021" w14:textId="77777777" w:rsidR="00AC120D" w:rsidRDefault="009A594B">
            <w:pPr>
              <w:spacing w:line="257" w:lineRule="auto"/>
              <w:rPr>
                <w:sz w:val="28"/>
                <w:szCs w:val="28"/>
              </w:rPr>
            </w:pPr>
            <w:r>
              <w:rPr>
                <w:b/>
                <w:bCs/>
                <w:color w:val="000000" w:themeColor="text1"/>
                <w:sz w:val="28"/>
                <w:szCs w:val="28"/>
              </w:rPr>
              <w:t>ĐẶC TẢ CHỨC NĂNG</w:t>
            </w:r>
          </w:p>
        </w:tc>
      </w:tr>
      <w:tr w:rsidR="00AC120D" w14:paraId="3CB4444D"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571E03C" w14:textId="77777777" w:rsidR="00AC120D" w:rsidRDefault="009A594B">
            <w:pPr>
              <w:spacing w:line="257" w:lineRule="auto"/>
              <w:rPr>
                <w:sz w:val="28"/>
                <w:szCs w:val="28"/>
              </w:rPr>
            </w:pPr>
            <w:r>
              <w:rPr>
                <w:b/>
                <w:bCs/>
                <w:color w:val="000000" w:themeColor="text1"/>
                <w:sz w:val="28"/>
                <w:szCs w:val="28"/>
                <w:lang w:val="vi"/>
              </w:rPr>
              <w:t>Luồng sự kiện chính/Kịch bản chính</w:t>
            </w:r>
          </w:p>
        </w:tc>
      </w:tr>
      <w:tr w:rsidR="00AC120D" w14:paraId="6BBD32C7" w14:textId="77777777">
        <w:trPr>
          <w:trHeight w:val="345"/>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AAD0407" w14:textId="77777777" w:rsidR="00AC120D" w:rsidRDefault="009A594B">
            <w:pPr>
              <w:pStyle w:val="ListParagraph"/>
              <w:numPr>
                <w:ilvl w:val="0"/>
                <w:numId w:val="15"/>
              </w:numPr>
              <w:spacing w:before="0" w:after="0" w:line="259" w:lineRule="auto"/>
              <w:rPr>
                <w:sz w:val="28"/>
                <w:szCs w:val="28"/>
              </w:rPr>
            </w:pPr>
            <w:r>
              <w:rPr>
                <w:sz w:val="28"/>
                <w:szCs w:val="28"/>
              </w:rPr>
              <w:t>Người dùng truy cập vào trang chủ của website.</w:t>
            </w:r>
          </w:p>
          <w:p w14:paraId="0A807A61" w14:textId="77777777" w:rsidR="00AC120D" w:rsidRDefault="009A594B">
            <w:pPr>
              <w:pStyle w:val="ListParagraph"/>
              <w:numPr>
                <w:ilvl w:val="0"/>
                <w:numId w:val="15"/>
              </w:numPr>
              <w:spacing w:before="0" w:after="0" w:line="259" w:lineRule="auto"/>
              <w:rPr>
                <w:sz w:val="28"/>
                <w:szCs w:val="28"/>
              </w:rPr>
            </w:pPr>
            <w:r>
              <w:rPr>
                <w:sz w:val="28"/>
                <w:szCs w:val="28"/>
              </w:rPr>
              <w:t>Người dùng nhấp vào hình đại diện (avatar) để truy cập vào tài khoản cá nhân.</w:t>
            </w:r>
          </w:p>
          <w:p w14:paraId="7DE39C0C" w14:textId="77777777" w:rsidR="00AC120D" w:rsidRDefault="009A594B">
            <w:pPr>
              <w:pStyle w:val="ListParagraph"/>
              <w:numPr>
                <w:ilvl w:val="0"/>
                <w:numId w:val="15"/>
              </w:numPr>
              <w:spacing w:before="0" w:after="0" w:line="259" w:lineRule="auto"/>
              <w:rPr>
                <w:sz w:val="28"/>
                <w:szCs w:val="28"/>
              </w:rPr>
            </w:pPr>
            <w:r>
              <w:rPr>
                <w:sz w:val="28"/>
                <w:szCs w:val="28"/>
              </w:rPr>
              <w:t>Trong menu tài khoản cá nhân, người dùng chọn "Đơn mua".</w:t>
            </w:r>
          </w:p>
          <w:p w14:paraId="1FE67D22" w14:textId="77777777" w:rsidR="00AC120D" w:rsidRDefault="009A594B">
            <w:pPr>
              <w:pStyle w:val="ListParagraph"/>
              <w:numPr>
                <w:ilvl w:val="0"/>
                <w:numId w:val="15"/>
              </w:numPr>
              <w:spacing w:before="0" w:after="0" w:line="259" w:lineRule="auto"/>
              <w:rPr>
                <w:sz w:val="28"/>
                <w:szCs w:val="28"/>
              </w:rPr>
            </w:pPr>
            <w:r>
              <w:rPr>
                <w:sz w:val="28"/>
                <w:szCs w:val="28"/>
              </w:rPr>
              <w:t>Màn hình hiển thị thanh menu trạng thái các đơn hàng (như tất cả, chờ xác nhận, đang giao, đã giao, đơn hủy) trên website. Trong mỗi trạng thái đơn hàng có các thông tin cơ bản của mỗi đơn hàng được hiển thị bao gồm số đơn hàng, ngày tạo, khách hàng, tổng tiền và trạng thái đơn hàng.</w:t>
            </w:r>
          </w:p>
          <w:p w14:paraId="685B5618" w14:textId="77777777" w:rsidR="00AC120D" w:rsidRDefault="009A594B">
            <w:pPr>
              <w:pStyle w:val="ListParagraph"/>
              <w:numPr>
                <w:ilvl w:val="0"/>
                <w:numId w:val="15"/>
              </w:numPr>
              <w:spacing w:before="0" w:after="0" w:line="259" w:lineRule="auto"/>
              <w:rPr>
                <w:sz w:val="28"/>
                <w:szCs w:val="28"/>
              </w:rPr>
            </w:pPr>
            <w:r>
              <w:rPr>
                <w:sz w:val="28"/>
                <w:szCs w:val="28"/>
              </w:rPr>
              <w:t xml:space="preserve">Người dùng có thể nhấp vào một đơn hàng cụ thể để xem chi tiết thông tin về đơn hàng </w:t>
            </w:r>
            <w:proofErr w:type="gramStart"/>
            <w:r>
              <w:rPr>
                <w:sz w:val="28"/>
                <w:szCs w:val="28"/>
              </w:rPr>
              <w:t>đó.Nếu</w:t>
            </w:r>
            <w:proofErr w:type="gramEnd"/>
            <w:r>
              <w:rPr>
                <w:sz w:val="28"/>
                <w:szCs w:val="28"/>
              </w:rPr>
              <w:t xml:space="preserve"> người dùng chọn xem chi tiết đơn hàng thì thực hiện luồng A</w:t>
            </w:r>
          </w:p>
          <w:p w14:paraId="1302C145" w14:textId="77777777" w:rsidR="00AC120D" w:rsidRDefault="009A594B">
            <w:pPr>
              <w:pStyle w:val="ListParagraph"/>
              <w:numPr>
                <w:ilvl w:val="0"/>
                <w:numId w:val="15"/>
              </w:numPr>
              <w:spacing w:before="0" w:after="0" w:line="259" w:lineRule="auto"/>
              <w:rPr>
                <w:sz w:val="28"/>
                <w:szCs w:val="28"/>
              </w:rPr>
            </w:pPr>
            <w:r>
              <w:rPr>
                <w:sz w:val="28"/>
                <w:szCs w:val="28"/>
              </w:rPr>
              <w:t>Màn hình "Chi tiết đơn hàng" hiển thị thông tin chi tiết về đơn hàng, bao gồm các sản phẩm/dịch vụ được mua, số lượng, giá cả, thuế, giảm giá, tổng tiền và các thông tin khác liên quan.</w:t>
            </w:r>
          </w:p>
        </w:tc>
      </w:tr>
      <w:tr w:rsidR="00AC120D" w14:paraId="6881439C"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451FDC5" w14:textId="77777777" w:rsidR="00AC120D" w:rsidRDefault="009A594B">
            <w:pPr>
              <w:spacing w:line="257" w:lineRule="auto"/>
              <w:rPr>
                <w:sz w:val="28"/>
                <w:szCs w:val="28"/>
              </w:rPr>
            </w:pPr>
            <w:r>
              <w:rPr>
                <w:b/>
                <w:bCs/>
                <w:color w:val="000000" w:themeColor="text1"/>
                <w:sz w:val="28"/>
                <w:szCs w:val="28"/>
                <w:lang w:val="vi"/>
              </w:rPr>
              <w:t>Luồng sự kiện phát sinh/Kịch bản phát sinh</w:t>
            </w:r>
          </w:p>
        </w:tc>
      </w:tr>
      <w:tr w:rsidR="00AC120D" w14:paraId="51C8B587"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20B97BB" w14:textId="77777777" w:rsidR="00AC120D" w:rsidRDefault="009A594B">
            <w:pPr>
              <w:spacing w:line="257" w:lineRule="auto"/>
              <w:rPr>
                <w:sz w:val="28"/>
                <w:szCs w:val="28"/>
              </w:rPr>
            </w:pPr>
            <w:r>
              <w:rPr>
                <w:b/>
                <w:bCs/>
                <w:color w:val="000000" w:themeColor="text1"/>
                <w:sz w:val="28"/>
                <w:szCs w:val="28"/>
                <w:lang w:val="vi"/>
              </w:rPr>
              <w:t xml:space="preserve">Luồng A: </w:t>
            </w:r>
            <w:r>
              <w:rPr>
                <w:b/>
                <w:bCs/>
                <w:color w:val="000000" w:themeColor="text1"/>
                <w:sz w:val="28"/>
                <w:szCs w:val="28"/>
              </w:rPr>
              <w:t>Xem chi tiết đơn hàng</w:t>
            </w:r>
          </w:p>
        </w:tc>
      </w:tr>
      <w:tr w:rsidR="00AC120D" w14:paraId="4ECC6BFD"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1BE8D8A8" w14:textId="77777777" w:rsidR="00AC120D" w:rsidRDefault="009A594B">
            <w:pPr>
              <w:pStyle w:val="ListParagraph"/>
              <w:numPr>
                <w:ilvl w:val="0"/>
                <w:numId w:val="16"/>
              </w:numPr>
              <w:spacing w:before="0" w:after="0"/>
              <w:rPr>
                <w:color w:val="000000" w:themeColor="text1"/>
                <w:sz w:val="28"/>
                <w:szCs w:val="28"/>
              </w:rPr>
            </w:pPr>
            <w:r>
              <w:rPr>
                <w:color w:val="000000" w:themeColor="text1"/>
                <w:sz w:val="28"/>
                <w:szCs w:val="28"/>
                <w:lang w:val="vi"/>
              </w:rPr>
              <w:t xml:space="preserve">Hệ thống hiển thị </w:t>
            </w:r>
            <w:r>
              <w:rPr>
                <w:color w:val="000000" w:themeColor="text1"/>
                <w:sz w:val="28"/>
                <w:szCs w:val="28"/>
              </w:rPr>
              <w:t>chi tiết đơn hàng gồm thông tin và các trạng thái</w:t>
            </w:r>
          </w:p>
        </w:tc>
      </w:tr>
      <w:tr w:rsidR="00AC120D" w14:paraId="241F9085"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357A347" w14:textId="77777777" w:rsidR="00AC120D" w:rsidRDefault="009A594B">
            <w:pPr>
              <w:spacing w:before="60" w:after="60"/>
              <w:rPr>
                <w:sz w:val="28"/>
                <w:szCs w:val="28"/>
              </w:rPr>
            </w:pPr>
            <w:r>
              <w:rPr>
                <w:b/>
                <w:bCs/>
                <w:color w:val="000000" w:themeColor="text1"/>
                <w:sz w:val="28"/>
                <w:szCs w:val="28"/>
                <w:lang w:val="vi"/>
              </w:rPr>
              <w:t>Luồng A</w:t>
            </w:r>
            <w:r>
              <w:rPr>
                <w:b/>
                <w:bCs/>
                <w:color w:val="000000" w:themeColor="text1"/>
                <w:sz w:val="28"/>
                <w:szCs w:val="28"/>
              </w:rPr>
              <w:t>1</w:t>
            </w:r>
            <w:r>
              <w:rPr>
                <w:b/>
                <w:bCs/>
                <w:color w:val="000000" w:themeColor="text1"/>
                <w:sz w:val="28"/>
                <w:szCs w:val="28"/>
                <w:lang w:val="vi"/>
              </w:rPr>
              <w:t xml:space="preserve">: </w:t>
            </w:r>
            <w:r>
              <w:rPr>
                <w:b/>
                <w:bCs/>
                <w:color w:val="000000" w:themeColor="text1"/>
                <w:sz w:val="28"/>
                <w:szCs w:val="28"/>
              </w:rPr>
              <w:t>Hủy đơn hàng</w:t>
            </w:r>
          </w:p>
        </w:tc>
      </w:tr>
      <w:tr w:rsidR="00AC120D" w14:paraId="695F9AC4"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9F7FADB" w14:textId="77777777" w:rsidR="00AC120D" w:rsidRDefault="009A594B">
            <w:pPr>
              <w:pStyle w:val="ListParagraph"/>
              <w:numPr>
                <w:ilvl w:val="0"/>
                <w:numId w:val="16"/>
              </w:numPr>
              <w:spacing w:before="0" w:after="0" w:line="259" w:lineRule="auto"/>
              <w:rPr>
                <w:sz w:val="28"/>
                <w:szCs w:val="28"/>
                <w:lang w:val="vi"/>
              </w:rPr>
            </w:pPr>
            <w:r>
              <w:rPr>
                <w:sz w:val="28"/>
                <w:szCs w:val="28"/>
                <w:lang w:val="vi"/>
              </w:rPr>
              <w:t>Nếu</w:t>
            </w:r>
            <w:r>
              <w:rPr>
                <w:sz w:val="28"/>
                <w:szCs w:val="28"/>
              </w:rPr>
              <w:t xml:space="preserve"> đơn hàng chưa được xác thực người dùng có thể hủy đơn hàng </w:t>
            </w:r>
            <w:r>
              <w:rPr>
                <w:sz w:val="28"/>
                <w:szCs w:val="28"/>
                <w:lang w:val="vi"/>
              </w:rPr>
              <w:t>.</w:t>
            </w:r>
          </w:p>
        </w:tc>
      </w:tr>
      <w:tr w:rsidR="00AC120D" w14:paraId="7A4E7519"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3C15109" w14:textId="77777777" w:rsidR="00AC120D" w:rsidRDefault="009A594B">
            <w:pPr>
              <w:spacing w:line="257" w:lineRule="auto"/>
              <w:rPr>
                <w:sz w:val="28"/>
                <w:szCs w:val="28"/>
              </w:rPr>
            </w:pPr>
            <w:r>
              <w:rPr>
                <w:b/>
                <w:bCs/>
                <w:color w:val="000000" w:themeColor="text1"/>
                <w:sz w:val="28"/>
                <w:szCs w:val="28"/>
              </w:rPr>
              <w:t>Giao diện minh họa</w:t>
            </w:r>
          </w:p>
        </w:tc>
      </w:tr>
      <w:tr w:rsidR="00AC120D" w14:paraId="059C9253" w14:textId="77777777">
        <w:trPr>
          <w:trHeight w:val="345"/>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2EEF2E14" w14:textId="77777777" w:rsidR="00AC120D" w:rsidRDefault="009A594B">
            <w:pPr>
              <w:spacing w:before="60" w:after="60"/>
              <w:ind w:firstLine="720"/>
              <w:rPr>
                <w:sz w:val="28"/>
                <w:szCs w:val="28"/>
              </w:rPr>
            </w:pPr>
            <w:r>
              <w:rPr>
                <w:noProof/>
                <w:sz w:val="28"/>
                <w:szCs w:val="28"/>
                <w:lang w:eastAsia="ja-JP"/>
              </w:rPr>
              <w:lastRenderedPageBreak/>
              <w:drawing>
                <wp:inline distT="0" distB="0" distL="0" distR="0" wp14:anchorId="2700A38B" wp14:editId="5E8ED48D">
                  <wp:extent cx="4766310" cy="2618740"/>
                  <wp:effectExtent l="0" t="0" r="0" b="0"/>
                  <wp:docPr id="2001978329" name="Picture 20019783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78329" name="Picture 2001978329" descr="A screenshot of a cha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86713" cy="2629728"/>
                          </a:xfrm>
                          <a:prstGeom prst="rect">
                            <a:avLst/>
                          </a:prstGeom>
                          <a:noFill/>
                          <a:ln>
                            <a:noFill/>
                          </a:ln>
                        </pic:spPr>
                      </pic:pic>
                    </a:graphicData>
                  </a:graphic>
                </wp:inline>
              </w:drawing>
            </w:r>
          </w:p>
          <w:p w14:paraId="28C7819F" w14:textId="77777777" w:rsidR="00AC120D" w:rsidRDefault="009A594B">
            <w:pPr>
              <w:spacing w:before="60" w:after="60"/>
              <w:ind w:firstLine="720"/>
              <w:jc w:val="center"/>
              <w:rPr>
                <w:sz w:val="28"/>
                <w:szCs w:val="28"/>
              </w:rPr>
            </w:pPr>
            <w:r>
              <w:rPr>
                <w:i/>
                <w:iCs/>
                <w:sz w:val="28"/>
                <w:szCs w:val="28"/>
              </w:rPr>
              <w:t>Giao diện đơn mua</w:t>
            </w:r>
          </w:p>
          <w:p w14:paraId="08C467C3" w14:textId="77777777" w:rsidR="00AC120D" w:rsidRDefault="009A594B">
            <w:pPr>
              <w:spacing w:after="200"/>
              <w:jc w:val="center"/>
              <w:rPr>
                <w:sz w:val="28"/>
                <w:szCs w:val="28"/>
              </w:rPr>
            </w:pPr>
            <w:r>
              <w:rPr>
                <w:i/>
                <w:iCs/>
                <w:sz w:val="28"/>
                <w:szCs w:val="28"/>
              </w:rPr>
              <w:t>&lt;Hình ảnh&gt;</w:t>
            </w:r>
          </w:p>
          <w:p w14:paraId="71CD63C0" w14:textId="77777777" w:rsidR="00AC120D" w:rsidRDefault="009A594B">
            <w:pPr>
              <w:spacing w:before="60" w:after="60"/>
              <w:ind w:firstLine="720"/>
              <w:jc w:val="center"/>
              <w:rPr>
                <w:sz w:val="28"/>
                <w:szCs w:val="28"/>
              </w:rPr>
            </w:pPr>
            <w:r>
              <w:rPr>
                <w:i/>
                <w:iCs/>
                <w:sz w:val="28"/>
                <w:szCs w:val="28"/>
              </w:rPr>
              <w:t>Giao diện khi xóa đơn mua</w:t>
            </w:r>
          </w:p>
          <w:p w14:paraId="6F78BAA1" w14:textId="77777777" w:rsidR="00AC120D" w:rsidRDefault="00AC120D">
            <w:pPr>
              <w:spacing w:after="200"/>
              <w:jc w:val="center"/>
              <w:rPr>
                <w:i/>
                <w:iCs/>
                <w:sz w:val="28"/>
                <w:szCs w:val="28"/>
              </w:rPr>
            </w:pPr>
          </w:p>
        </w:tc>
      </w:tr>
    </w:tbl>
    <w:p w14:paraId="62A639EA" w14:textId="77777777" w:rsidR="00AC120D" w:rsidRDefault="00AC120D">
      <w:pPr>
        <w:rPr>
          <w:sz w:val="28"/>
          <w:szCs w:val="28"/>
        </w:rPr>
      </w:pPr>
    </w:p>
    <w:p w14:paraId="1E08B5F4" w14:textId="77777777" w:rsidR="00AC120D" w:rsidRDefault="009A594B">
      <w:pPr>
        <w:pStyle w:val="Heading3"/>
        <w:rPr>
          <w:rFonts w:cs="Times New Roman"/>
          <w:sz w:val="28"/>
          <w:szCs w:val="28"/>
        </w:rPr>
      </w:pPr>
      <w:bookmarkStart w:id="125" w:name="_Toc166658464"/>
      <w:bookmarkStart w:id="126" w:name="_Toc166658402"/>
      <w:bookmarkStart w:id="127" w:name="_Toc165929404"/>
      <w:bookmarkStart w:id="128" w:name="_Toc165929945"/>
      <w:r>
        <w:rPr>
          <w:rFonts w:cs="Times New Roman"/>
          <w:sz w:val="28"/>
          <w:szCs w:val="28"/>
        </w:rPr>
        <w:t xml:space="preserve">Use case tìm </w:t>
      </w:r>
      <w:proofErr w:type="gramStart"/>
      <w:r>
        <w:rPr>
          <w:rFonts w:cs="Times New Roman"/>
          <w:sz w:val="28"/>
          <w:szCs w:val="28"/>
        </w:rPr>
        <w:t>kiếm</w:t>
      </w:r>
      <w:bookmarkEnd w:id="125"/>
      <w:bookmarkEnd w:id="126"/>
      <w:bookmarkEnd w:id="127"/>
      <w:bookmarkEnd w:id="128"/>
      <w:proofErr w:type="gramEnd"/>
    </w:p>
    <w:tbl>
      <w:tblPr>
        <w:tblW w:w="0" w:type="auto"/>
        <w:tblLayout w:type="fixed"/>
        <w:tblLook w:val="04A0" w:firstRow="1" w:lastRow="0" w:firstColumn="1" w:lastColumn="0" w:noHBand="0" w:noVBand="1"/>
      </w:tblPr>
      <w:tblGrid>
        <w:gridCol w:w="925"/>
        <w:gridCol w:w="1009"/>
        <w:gridCol w:w="5286"/>
        <w:gridCol w:w="1795"/>
      </w:tblGrid>
      <w:tr w:rsidR="00AC120D" w14:paraId="00A74BB7" w14:textId="77777777">
        <w:trPr>
          <w:trHeight w:val="73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F39135A" w14:textId="77777777" w:rsidR="00AC120D" w:rsidRDefault="009A594B">
            <w:pPr>
              <w:spacing w:line="257" w:lineRule="auto"/>
              <w:rPr>
                <w:sz w:val="28"/>
                <w:szCs w:val="28"/>
              </w:rPr>
            </w:pPr>
            <w:r>
              <w:rPr>
                <w:b/>
                <w:bCs/>
                <w:color w:val="000000" w:themeColor="text1"/>
                <w:sz w:val="28"/>
                <w:szCs w:val="28"/>
                <w:lang w:val="vi"/>
              </w:rPr>
              <w:t>UC#07</w:t>
            </w:r>
          </w:p>
        </w:tc>
        <w:tc>
          <w:tcPr>
            <w:tcW w:w="5286"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5BA848FF" w14:textId="77777777" w:rsidR="00AC120D" w:rsidRDefault="009A594B">
            <w:pPr>
              <w:spacing w:line="257" w:lineRule="auto"/>
              <w:rPr>
                <w:sz w:val="28"/>
                <w:szCs w:val="28"/>
              </w:rPr>
            </w:pPr>
            <w:r>
              <w:rPr>
                <w:b/>
                <w:bCs/>
                <w:sz w:val="28"/>
                <w:szCs w:val="28"/>
              </w:rPr>
              <w:t>Tìm kiếm</w:t>
            </w:r>
          </w:p>
        </w:tc>
        <w:tc>
          <w:tcPr>
            <w:tcW w:w="1795"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2054EA7" w14:textId="77777777" w:rsidR="00AC120D" w:rsidRDefault="009A594B">
            <w:pPr>
              <w:spacing w:line="257" w:lineRule="auto"/>
              <w:rPr>
                <w:sz w:val="28"/>
                <w:szCs w:val="28"/>
              </w:rPr>
            </w:pPr>
            <w:r>
              <w:rPr>
                <w:b/>
                <w:bCs/>
                <w:sz w:val="28"/>
                <w:szCs w:val="28"/>
                <w:lang w:val="vi"/>
              </w:rPr>
              <w:t>Độ phức tạp: trung bình</w:t>
            </w:r>
          </w:p>
        </w:tc>
      </w:tr>
      <w:tr w:rsidR="00AC120D" w14:paraId="26899107" w14:textId="77777777">
        <w:trPr>
          <w:trHeight w:val="31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D10664D" w14:textId="77777777" w:rsidR="00AC120D" w:rsidRDefault="009A594B">
            <w:pPr>
              <w:spacing w:line="257" w:lineRule="auto"/>
              <w:rPr>
                <w:sz w:val="28"/>
                <w:szCs w:val="28"/>
              </w:rPr>
            </w:pPr>
            <w:r>
              <w:rPr>
                <w:b/>
                <w:bCs/>
                <w:color w:val="000000" w:themeColor="text1"/>
                <w:sz w:val="28"/>
                <w:szCs w:val="28"/>
                <w:lang w:val="vi"/>
              </w:rPr>
              <w:t>Mô tả</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69316200" w14:textId="77777777" w:rsidR="00AC120D" w:rsidRDefault="009A594B">
            <w:pPr>
              <w:spacing w:line="257" w:lineRule="auto"/>
              <w:rPr>
                <w:sz w:val="28"/>
                <w:szCs w:val="28"/>
              </w:rPr>
            </w:pPr>
            <w:r>
              <w:rPr>
                <w:sz w:val="28"/>
                <w:szCs w:val="28"/>
                <w:lang w:val="vi"/>
              </w:rPr>
              <w:t>Cho phép người dùng tìm kiếm các sản phẩm</w:t>
            </w:r>
          </w:p>
        </w:tc>
      </w:tr>
      <w:tr w:rsidR="00AC120D" w14:paraId="0350B2BA" w14:textId="77777777">
        <w:trPr>
          <w:trHeight w:val="70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068D6E72" w14:textId="77777777" w:rsidR="00AC120D" w:rsidRDefault="009A594B">
            <w:pPr>
              <w:spacing w:line="257" w:lineRule="auto"/>
              <w:rPr>
                <w:sz w:val="28"/>
                <w:szCs w:val="28"/>
              </w:rPr>
            </w:pPr>
            <w:r>
              <w:rPr>
                <w:b/>
                <w:bCs/>
                <w:color w:val="000000" w:themeColor="text1"/>
                <w:sz w:val="28"/>
                <w:szCs w:val="28"/>
                <w:lang w:val="vi"/>
              </w:rPr>
              <w:t>Tác nhân</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7AD2C807" w14:textId="77777777" w:rsidR="00AC120D" w:rsidRDefault="009A594B">
            <w:pPr>
              <w:spacing w:line="257" w:lineRule="auto"/>
              <w:rPr>
                <w:sz w:val="28"/>
                <w:szCs w:val="28"/>
              </w:rPr>
            </w:pPr>
            <w:r>
              <w:rPr>
                <w:sz w:val="28"/>
                <w:szCs w:val="28"/>
              </w:rPr>
              <w:t>Người Dùng</w:t>
            </w:r>
            <w:r>
              <w:rPr>
                <w:sz w:val="28"/>
                <w:szCs w:val="28"/>
                <w:lang w:val="vi"/>
              </w:rPr>
              <w:t>, Quản Lý</w:t>
            </w:r>
          </w:p>
        </w:tc>
      </w:tr>
      <w:tr w:rsidR="00AC120D" w14:paraId="08569CDD" w14:textId="77777777">
        <w:trPr>
          <w:trHeight w:val="34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9E5388D" w14:textId="77777777" w:rsidR="00AC120D" w:rsidRDefault="009A594B">
            <w:pPr>
              <w:spacing w:line="257" w:lineRule="auto"/>
              <w:rPr>
                <w:sz w:val="28"/>
                <w:szCs w:val="28"/>
              </w:rPr>
            </w:pPr>
            <w:r>
              <w:rPr>
                <w:b/>
                <w:bCs/>
                <w:color w:val="000000" w:themeColor="text1"/>
                <w:sz w:val="28"/>
                <w:szCs w:val="28"/>
              </w:rPr>
              <w:t>Tiền điều kiện</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79B74ECA" w14:textId="77777777" w:rsidR="00AC120D" w:rsidRDefault="009A594B">
            <w:pPr>
              <w:spacing w:line="257" w:lineRule="auto"/>
              <w:rPr>
                <w:sz w:val="28"/>
                <w:szCs w:val="28"/>
              </w:rPr>
            </w:pPr>
            <w:r>
              <w:rPr>
                <w:sz w:val="28"/>
                <w:szCs w:val="28"/>
              </w:rPr>
              <w:t>Người dùng truy cập trang web.</w:t>
            </w:r>
          </w:p>
        </w:tc>
      </w:tr>
      <w:tr w:rsidR="00AC120D" w14:paraId="0616BB2D" w14:textId="77777777">
        <w:trPr>
          <w:trHeight w:val="315"/>
        </w:trPr>
        <w:tc>
          <w:tcPr>
            <w:tcW w:w="925" w:type="dxa"/>
            <w:vMerge w:val="restart"/>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7DCC78F6" w14:textId="77777777" w:rsidR="00AC120D" w:rsidRDefault="009A594B">
            <w:pPr>
              <w:spacing w:line="257" w:lineRule="auto"/>
              <w:rPr>
                <w:sz w:val="28"/>
                <w:szCs w:val="28"/>
              </w:rPr>
            </w:pPr>
            <w:r>
              <w:rPr>
                <w:b/>
                <w:bCs/>
                <w:color w:val="000000" w:themeColor="text1"/>
                <w:sz w:val="28"/>
                <w:szCs w:val="28"/>
              </w:rPr>
              <w:t>Hậu điều kiện</w:t>
            </w:r>
          </w:p>
        </w:tc>
        <w:tc>
          <w:tcPr>
            <w:tcW w:w="1009" w:type="dxa"/>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8497BCA" w14:textId="77777777" w:rsidR="00AC120D" w:rsidRDefault="009A594B">
            <w:pPr>
              <w:spacing w:line="257" w:lineRule="auto"/>
              <w:rPr>
                <w:sz w:val="28"/>
                <w:szCs w:val="28"/>
              </w:rPr>
            </w:pPr>
            <w:r>
              <w:rPr>
                <w:b/>
                <w:bCs/>
                <w:color w:val="000000" w:themeColor="text1"/>
                <w:sz w:val="28"/>
                <w:szCs w:val="28"/>
              </w:rPr>
              <w:t>Thành công</w:t>
            </w:r>
          </w:p>
        </w:tc>
        <w:tc>
          <w:tcPr>
            <w:tcW w:w="7081"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261EC921" w14:textId="77777777" w:rsidR="00AC120D" w:rsidRDefault="009A594B">
            <w:pPr>
              <w:spacing w:line="257" w:lineRule="auto"/>
              <w:rPr>
                <w:sz w:val="28"/>
                <w:szCs w:val="28"/>
              </w:rPr>
            </w:pPr>
            <w:r>
              <w:rPr>
                <w:sz w:val="28"/>
                <w:szCs w:val="28"/>
              </w:rPr>
              <w:t>Người dùng đã có thể xem danh sách sản phẩm</w:t>
            </w:r>
          </w:p>
        </w:tc>
      </w:tr>
      <w:tr w:rsidR="00AC120D" w14:paraId="2FE6F623" w14:textId="77777777">
        <w:trPr>
          <w:trHeight w:val="285"/>
        </w:trPr>
        <w:tc>
          <w:tcPr>
            <w:tcW w:w="925" w:type="dxa"/>
            <w:vMerge/>
            <w:vAlign w:val="center"/>
          </w:tcPr>
          <w:p w14:paraId="31176C10" w14:textId="77777777" w:rsidR="00AC120D" w:rsidRDefault="00AC120D">
            <w:pPr>
              <w:rPr>
                <w:sz w:val="28"/>
                <w:szCs w:val="28"/>
              </w:rPr>
            </w:pPr>
          </w:p>
        </w:tc>
        <w:tc>
          <w:tcPr>
            <w:tcW w:w="1009"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A997CEC" w14:textId="77777777" w:rsidR="00AC120D" w:rsidRDefault="009A594B">
            <w:pPr>
              <w:spacing w:line="257" w:lineRule="auto"/>
              <w:rPr>
                <w:sz w:val="28"/>
                <w:szCs w:val="28"/>
              </w:rPr>
            </w:pPr>
            <w:r>
              <w:rPr>
                <w:b/>
                <w:bCs/>
                <w:color w:val="000000" w:themeColor="text1"/>
                <w:sz w:val="28"/>
                <w:szCs w:val="28"/>
              </w:rPr>
              <w:t>Lỗi</w:t>
            </w:r>
          </w:p>
        </w:tc>
        <w:tc>
          <w:tcPr>
            <w:tcW w:w="7081"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1D5A6525" w14:textId="77777777" w:rsidR="00AC120D" w:rsidRDefault="009A594B">
            <w:pPr>
              <w:spacing w:line="257" w:lineRule="auto"/>
              <w:rPr>
                <w:sz w:val="28"/>
                <w:szCs w:val="28"/>
              </w:rPr>
            </w:pPr>
            <w:r>
              <w:rPr>
                <w:sz w:val="28"/>
                <w:szCs w:val="28"/>
              </w:rPr>
              <w:t>Tìm kiếm không thành công</w:t>
            </w:r>
          </w:p>
        </w:tc>
      </w:tr>
      <w:tr w:rsidR="00AC120D" w14:paraId="4970C04F" w14:textId="77777777">
        <w:trPr>
          <w:trHeight w:val="270"/>
        </w:trPr>
        <w:tc>
          <w:tcPr>
            <w:tcW w:w="9015" w:type="dxa"/>
            <w:gridSpan w:val="4"/>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A7D714F" w14:textId="77777777" w:rsidR="00AC120D" w:rsidRDefault="009A594B">
            <w:pPr>
              <w:spacing w:line="257" w:lineRule="auto"/>
              <w:rPr>
                <w:sz w:val="28"/>
                <w:szCs w:val="28"/>
              </w:rPr>
            </w:pPr>
            <w:r>
              <w:rPr>
                <w:b/>
                <w:bCs/>
                <w:color w:val="000000" w:themeColor="text1"/>
                <w:sz w:val="28"/>
                <w:szCs w:val="28"/>
              </w:rPr>
              <w:t>ĐẶC TẢ CHỨC NĂNG</w:t>
            </w:r>
          </w:p>
        </w:tc>
      </w:tr>
      <w:tr w:rsidR="00AC120D" w14:paraId="476B8E2E"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058E8406" w14:textId="77777777" w:rsidR="00AC120D" w:rsidRDefault="009A594B">
            <w:pPr>
              <w:spacing w:line="257" w:lineRule="auto"/>
              <w:rPr>
                <w:sz w:val="28"/>
                <w:szCs w:val="28"/>
              </w:rPr>
            </w:pPr>
            <w:r>
              <w:rPr>
                <w:b/>
                <w:bCs/>
                <w:color w:val="000000" w:themeColor="text1"/>
                <w:sz w:val="28"/>
                <w:szCs w:val="28"/>
                <w:lang w:val="vi"/>
              </w:rPr>
              <w:t>Luồng sự kiện chính/Kịch bản chính</w:t>
            </w:r>
          </w:p>
        </w:tc>
      </w:tr>
      <w:tr w:rsidR="00AC120D" w14:paraId="0C74326F" w14:textId="77777777">
        <w:trPr>
          <w:trHeight w:val="345"/>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043A56CD" w14:textId="77777777" w:rsidR="00AC120D" w:rsidRDefault="009A594B">
            <w:pPr>
              <w:pStyle w:val="ListParagraph"/>
              <w:numPr>
                <w:ilvl w:val="0"/>
                <w:numId w:val="17"/>
              </w:numPr>
              <w:spacing w:before="0" w:after="0"/>
              <w:rPr>
                <w:sz w:val="28"/>
                <w:szCs w:val="28"/>
              </w:rPr>
            </w:pPr>
            <w:r>
              <w:rPr>
                <w:sz w:val="28"/>
                <w:szCs w:val="28"/>
              </w:rPr>
              <w:t>Người dùng truy cập vào trang chủ của ứng dụng.</w:t>
            </w:r>
          </w:p>
          <w:p w14:paraId="4D20B304" w14:textId="77777777" w:rsidR="00AC120D" w:rsidRDefault="009A594B">
            <w:pPr>
              <w:pStyle w:val="ListParagraph"/>
              <w:numPr>
                <w:ilvl w:val="0"/>
                <w:numId w:val="17"/>
              </w:numPr>
              <w:spacing w:before="0" w:after="0"/>
              <w:rPr>
                <w:sz w:val="28"/>
                <w:szCs w:val="28"/>
              </w:rPr>
            </w:pPr>
            <w:r>
              <w:rPr>
                <w:sz w:val="28"/>
                <w:szCs w:val="28"/>
              </w:rPr>
              <w:lastRenderedPageBreak/>
              <w:t>Người dùng nhấp vào thanh tìm kiếm trên trang chủ.</w:t>
            </w:r>
          </w:p>
          <w:p w14:paraId="7A80714C" w14:textId="77777777" w:rsidR="00AC120D" w:rsidRDefault="009A594B">
            <w:pPr>
              <w:pStyle w:val="ListParagraph"/>
              <w:numPr>
                <w:ilvl w:val="0"/>
                <w:numId w:val="17"/>
              </w:numPr>
              <w:spacing w:before="0" w:after="0"/>
              <w:rPr>
                <w:sz w:val="28"/>
                <w:szCs w:val="28"/>
              </w:rPr>
            </w:pPr>
            <w:r>
              <w:rPr>
                <w:sz w:val="28"/>
                <w:szCs w:val="28"/>
              </w:rPr>
              <w:t>Người dùng nhập vào tên sản phẩm muốn tìm kiếm vào ô tìm kiếm để xem có sản phẩm trên website không? Nếu có thì thực hiện luồng A.</w:t>
            </w:r>
          </w:p>
          <w:p w14:paraId="2C877070" w14:textId="77777777" w:rsidR="00AC120D" w:rsidRDefault="009A594B">
            <w:pPr>
              <w:pStyle w:val="ListParagraph"/>
              <w:numPr>
                <w:ilvl w:val="0"/>
                <w:numId w:val="17"/>
              </w:numPr>
              <w:spacing w:before="0" w:after="0"/>
              <w:rPr>
                <w:sz w:val="28"/>
                <w:szCs w:val="28"/>
              </w:rPr>
            </w:pPr>
            <w:r>
              <w:rPr>
                <w:sz w:val="28"/>
                <w:szCs w:val="28"/>
              </w:rPr>
              <w:t>Người dùng nhấn Enter hoặc nhấp vào nút tìm kiếm.</w:t>
            </w:r>
          </w:p>
          <w:p w14:paraId="62F14E07" w14:textId="77777777" w:rsidR="00AC120D" w:rsidRDefault="009A594B">
            <w:pPr>
              <w:pStyle w:val="ListParagraph"/>
              <w:numPr>
                <w:ilvl w:val="0"/>
                <w:numId w:val="17"/>
              </w:numPr>
              <w:spacing w:before="0" w:after="0"/>
              <w:rPr>
                <w:sz w:val="28"/>
                <w:szCs w:val="28"/>
              </w:rPr>
            </w:pPr>
            <w:r>
              <w:rPr>
                <w:sz w:val="28"/>
                <w:szCs w:val="28"/>
              </w:rPr>
              <w:t>Hệ thống xử lý yêu cầu tìm kiếm và hiển thị kết quả tìm kiếm cho người dùng.</w:t>
            </w:r>
          </w:p>
          <w:p w14:paraId="5E4B5E79" w14:textId="77777777" w:rsidR="00AC120D" w:rsidRDefault="009A594B">
            <w:pPr>
              <w:pStyle w:val="ListParagraph"/>
              <w:numPr>
                <w:ilvl w:val="0"/>
                <w:numId w:val="17"/>
              </w:numPr>
              <w:spacing w:before="0" w:after="0"/>
              <w:rPr>
                <w:sz w:val="28"/>
                <w:szCs w:val="28"/>
              </w:rPr>
            </w:pPr>
            <w:r>
              <w:rPr>
                <w:sz w:val="28"/>
                <w:szCs w:val="28"/>
              </w:rPr>
              <w:t xml:space="preserve">Người dùng có thể xem danh sách sản phẩm tìm thấy </w:t>
            </w:r>
            <w:proofErr w:type="gramStart"/>
            <w:r>
              <w:rPr>
                <w:sz w:val="28"/>
                <w:szCs w:val="28"/>
              </w:rPr>
              <w:t>và  tương</w:t>
            </w:r>
            <w:proofErr w:type="gramEnd"/>
            <w:r>
              <w:rPr>
                <w:sz w:val="28"/>
                <w:szCs w:val="28"/>
              </w:rPr>
              <w:t xml:space="preserve"> tác với chúng (ví dụ: xem thông tin chi tiết, thêm vào giỏ hàng, mua hàng, v.v.).</w:t>
            </w:r>
          </w:p>
        </w:tc>
      </w:tr>
      <w:tr w:rsidR="00AC120D" w14:paraId="2E3A85C6"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0BF8412" w14:textId="77777777" w:rsidR="00AC120D" w:rsidRDefault="009A594B">
            <w:pPr>
              <w:spacing w:line="257" w:lineRule="auto"/>
              <w:rPr>
                <w:sz w:val="28"/>
                <w:szCs w:val="28"/>
              </w:rPr>
            </w:pPr>
            <w:r>
              <w:rPr>
                <w:b/>
                <w:bCs/>
                <w:color w:val="000000" w:themeColor="text1"/>
                <w:sz w:val="28"/>
                <w:szCs w:val="28"/>
                <w:lang w:val="vi"/>
              </w:rPr>
              <w:lastRenderedPageBreak/>
              <w:t>Luồng sự kiện phát sinh/Kịch bản phát sinh</w:t>
            </w:r>
          </w:p>
        </w:tc>
      </w:tr>
      <w:tr w:rsidR="00AC120D" w14:paraId="03B7BE2A"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62AD19A" w14:textId="77777777" w:rsidR="00AC120D" w:rsidRDefault="009A594B">
            <w:pPr>
              <w:spacing w:line="257" w:lineRule="auto"/>
              <w:rPr>
                <w:sz w:val="28"/>
                <w:szCs w:val="28"/>
              </w:rPr>
            </w:pPr>
            <w:r>
              <w:rPr>
                <w:b/>
                <w:bCs/>
                <w:color w:val="000000" w:themeColor="text1"/>
                <w:sz w:val="28"/>
                <w:szCs w:val="28"/>
                <w:lang w:val="vi"/>
              </w:rPr>
              <w:t xml:space="preserve">Luồng A: </w:t>
            </w:r>
            <w:r>
              <w:rPr>
                <w:b/>
                <w:bCs/>
                <w:color w:val="000000" w:themeColor="text1"/>
                <w:sz w:val="28"/>
                <w:szCs w:val="28"/>
              </w:rPr>
              <w:t>Gợi ý sản phẩm</w:t>
            </w:r>
          </w:p>
        </w:tc>
      </w:tr>
      <w:tr w:rsidR="00AC120D" w14:paraId="199AB776"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3B071418" w14:textId="77777777" w:rsidR="00AC120D" w:rsidRDefault="009A594B">
            <w:pPr>
              <w:pStyle w:val="ListParagraph"/>
              <w:numPr>
                <w:ilvl w:val="0"/>
                <w:numId w:val="18"/>
              </w:numPr>
              <w:spacing w:before="0" w:after="0"/>
              <w:rPr>
                <w:color w:val="000000" w:themeColor="text1"/>
                <w:sz w:val="28"/>
                <w:szCs w:val="28"/>
                <w:lang w:val="vi"/>
              </w:rPr>
            </w:pPr>
            <w:r>
              <w:rPr>
                <w:color w:val="000000" w:themeColor="text1"/>
                <w:sz w:val="28"/>
                <w:szCs w:val="28"/>
                <w:lang w:val="vi"/>
              </w:rPr>
              <w:t>Khi người dùng bắt đầu nhập vào ô tìm kiếm, hệ thống có thể hiển thị gợi ý tìm kiếm dựa trên các từ khóa phổ biến hoặc sản phẩm phổ biến để giúp người dùng dễ dàng tìm kiếm sản phẩm mà họ đang quan tâm.</w:t>
            </w:r>
          </w:p>
        </w:tc>
      </w:tr>
      <w:tr w:rsidR="00AC120D" w14:paraId="54136CD7"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F7CDC11" w14:textId="77777777" w:rsidR="00AC120D" w:rsidRDefault="009A594B">
            <w:pPr>
              <w:spacing w:line="257" w:lineRule="auto"/>
              <w:rPr>
                <w:sz w:val="28"/>
                <w:szCs w:val="28"/>
              </w:rPr>
            </w:pPr>
            <w:r>
              <w:rPr>
                <w:b/>
                <w:bCs/>
                <w:color w:val="000000" w:themeColor="text1"/>
                <w:sz w:val="28"/>
                <w:szCs w:val="28"/>
              </w:rPr>
              <w:t>Luồng A1: Lọc kết quả</w:t>
            </w:r>
          </w:p>
        </w:tc>
      </w:tr>
      <w:tr w:rsidR="00AC120D" w14:paraId="1800FAE0"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084346D4" w14:textId="77777777" w:rsidR="00AC120D" w:rsidRDefault="009A594B">
            <w:pPr>
              <w:pStyle w:val="ListParagraph"/>
              <w:numPr>
                <w:ilvl w:val="0"/>
                <w:numId w:val="18"/>
              </w:numPr>
              <w:spacing w:before="0" w:after="0" w:line="257" w:lineRule="auto"/>
              <w:rPr>
                <w:sz w:val="28"/>
                <w:szCs w:val="28"/>
                <w:lang w:val="vi"/>
              </w:rPr>
            </w:pPr>
            <w:r>
              <w:rPr>
                <w:sz w:val="28"/>
                <w:szCs w:val="28"/>
                <w:lang w:val="vi"/>
              </w:rPr>
              <w:t>Hệ thống có thể cung cấp tùy chọn để người dùng lọc kết quả tìm kiếm theo các tiêu chí khác nhau, chẳng hạn như giá, thương hiệu</w:t>
            </w:r>
          </w:p>
        </w:tc>
      </w:tr>
      <w:tr w:rsidR="00AC120D" w14:paraId="71870E10"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78A51E44" w14:textId="77777777" w:rsidR="00AC120D" w:rsidRDefault="009A594B">
            <w:pPr>
              <w:spacing w:before="60" w:after="60"/>
              <w:rPr>
                <w:sz w:val="28"/>
                <w:szCs w:val="28"/>
              </w:rPr>
            </w:pPr>
            <w:r>
              <w:rPr>
                <w:b/>
                <w:bCs/>
                <w:color w:val="000000" w:themeColor="text1"/>
                <w:sz w:val="28"/>
                <w:szCs w:val="28"/>
                <w:lang w:val="vi"/>
              </w:rPr>
              <w:t xml:space="preserve">Luồng A2: </w:t>
            </w:r>
            <w:r>
              <w:rPr>
                <w:b/>
                <w:bCs/>
                <w:color w:val="000000" w:themeColor="text1"/>
                <w:sz w:val="28"/>
                <w:szCs w:val="28"/>
              </w:rPr>
              <w:t>Không tìm thấy sản phẩm</w:t>
            </w:r>
          </w:p>
        </w:tc>
      </w:tr>
      <w:tr w:rsidR="00AC120D" w14:paraId="420A3FF7"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5336349" w14:textId="77777777" w:rsidR="00AC120D" w:rsidRDefault="009A594B">
            <w:pPr>
              <w:pStyle w:val="ListParagraph"/>
              <w:numPr>
                <w:ilvl w:val="0"/>
                <w:numId w:val="18"/>
              </w:numPr>
              <w:spacing w:before="0" w:after="0" w:line="259" w:lineRule="auto"/>
              <w:rPr>
                <w:sz w:val="28"/>
                <w:szCs w:val="28"/>
                <w:lang w:val="vi"/>
              </w:rPr>
            </w:pPr>
            <w:r>
              <w:rPr>
                <w:sz w:val="28"/>
                <w:szCs w:val="28"/>
                <w:lang w:val="vi"/>
              </w:rPr>
              <w:t>Hệ thống thông báo cho người dùng không tìm thấy sản phẩm.</w:t>
            </w:r>
          </w:p>
          <w:p w14:paraId="7F74E1E0" w14:textId="77777777" w:rsidR="00AC120D" w:rsidRDefault="009A594B">
            <w:pPr>
              <w:spacing w:before="60" w:after="60"/>
              <w:ind w:firstLine="567"/>
              <w:rPr>
                <w:sz w:val="28"/>
                <w:szCs w:val="28"/>
              </w:rPr>
            </w:pPr>
            <w:r>
              <w:rPr>
                <w:sz w:val="28"/>
                <w:szCs w:val="28"/>
                <w:lang w:val="vi"/>
              </w:rPr>
              <w:t xml:space="preserve"> </w:t>
            </w:r>
          </w:p>
        </w:tc>
      </w:tr>
      <w:tr w:rsidR="00AC120D" w14:paraId="50B8DA66"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E44CEA9" w14:textId="77777777" w:rsidR="00AC120D" w:rsidRDefault="009A594B">
            <w:pPr>
              <w:spacing w:line="257" w:lineRule="auto"/>
              <w:rPr>
                <w:sz w:val="28"/>
                <w:szCs w:val="28"/>
              </w:rPr>
            </w:pPr>
            <w:r>
              <w:rPr>
                <w:b/>
                <w:bCs/>
                <w:color w:val="000000" w:themeColor="text1"/>
                <w:sz w:val="28"/>
                <w:szCs w:val="28"/>
              </w:rPr>
              <w:t>Giao diện minh họa</w:t>
            </w:r>
          </w:p>
        </w:tc>
      </w:tr>
      <w:tr w:rsidR="00AC120D" w14:paraId="578404ED" w14:textId="77777777">
        <w:trPr>
          <w:trHeight w:val="345"/>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5E9F4CF3" w14:textId="77777777" w:rsidR="00AC120D" w:rsidRDefault="009A594B">
            <w:pPr>
              <w:spacing w:before="60" w:after="60"/>
              <w:ind w:firstLine="720"/>
              <w:jc w:val="center"/>
              <w:rPr>
                <w:sz w:val="28"/>
                <w:szCs w:val="28"/>
              </w:rPr>
            </w:pPr>
            <w:r>
              <w:rPr>
                <w:noProof/>
                <w:sz w:val="28"/>
                <w:szCs w:val="28"/>
                <w:lang w:eastAsia="ja-JP"/>
              </w:rPr>
              <w:lastRenderedPageBreak/>
              <w:drawing>
                <wp:inline distT="0" distB="0" distL="0" distR="0" wp14:anchorId="287D02E3" wp14:editId="5EE473E3">
                  <wp:extent cx="4716780" cy="2745105"/>
                  <wp:effectExtent l="0" t="0" r="0" b="0"/>
                  <wp:docPr id="723952281" name="Picture 723952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52281" name="Picture 723952281"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25240" cy="2750080"/>
                          </a:xfrm>
                          <a:prstGeom prst="rect">
                            <a:avLst/>
                          </a:prstGeom>
                          <a:noFill/>
                          <a:ln>
                            <a:noFill/>
                          </a:ln>
                        </pic:spPr>
                      </pic:pic>
                    </a:graphicData>
                  </a:graphic>
                </wp:inline>
              </w:drawing>
            </w:r>
          </w:p>
          <w:p w14:paraId="2057F493" w14:textId="77777777" w:rsidR="00AC120D" w:rsidRDefault="009A594B">
            <w:pPr>
              <w:spacing w:before="60" w:after="60"/>
              <w:ind w:firstLine="720"/>
              <w:jc w:val="center"/>
              <w:rPr>
                <w:sz w:val="28"/>
                <w:szCs w:val="28"/>
              </w:rPr>
            </w:pPr>
            <w:r>
              <w:rPr>
                <w:i/>
                <w:iCs/>
                <w:sz w:val="28"/>
                <w:szCs w:val="28"/>
              </w:rPr>
              <w:t>Giao diện tìm kiếm</w:t>
            </w:r>
          </w:p>
          <w:p w14:paraId="694E6D43" w14:textId="77777777" w:rsidR="00AC120D" w:rsidRDefault="009A594B">
            <w:pPr>
              <w:spacing w:after="200"/>
              <w:jc w:val="center"/>
              <w:rPr>
                <w:sz w:val="28"/>
                <w:szCs w:val="28"/>
              </w:rPr>
            </w:pPr>
            <w:r>
              <w:rPr>
                <w:i/>
                <w:iCs/>
                <w:sz w:val="28"/>
                <w:szCs w:val="28"/>
              </w:rPr>
              <w:t>&lt;Hình ảnh&gt;</w:t>
            </w:r>
          </w:p>
          <w:p w14:paraId="00C29695" w14:textId="77777777" w:rsidR="00AC120D" w:rsidRDefault="009A594B">
            <w:pPr>
              <w:spacing w:before="60" w:after="60"/>
              <w:ind w:firstLine="720"/>
              <w:jc w:val="center"/>
              <w:rPr>
                <w:sz w:val="28"/>
                <w:szCs w:val="28"/>
              </w:rPr>
            </w:pPr>
            <w:r>
              <w:rPr>
                <w:i/>
                <w:iCs/>
                <w:sz w:val="28"/>
                <w:szCs w:val="28"/>
              </w:rPr>
              <w:t>Giao diện khi không tìm thấy</w:t>
            </w:r>
          </w:p>
          <w:p w14:paraId="4417938B" w14:textId="77777777" w:rsidR="00AC120D" w:rsidRDefault="009A594B">
            <w:pPr>
              <w:spacing w:after="200"/>
              <w:jc w:val="center"/>
              <w:rPr>
                <w:sz w:val="28"/>
                <w:szCs w:val="28"/>
              </w:rPr>
            </w:pPr>
            <w:r>
              <w:rPr>
                <w:i/>
                <w:iCs/>
                <w:sz w:val="28"/>
                <w:szCs w:val="28"/>
              </w:rPr>
              <w:t xml:space="preserve"> </w:t>
            </w:r>
          </w:p>
        </w:tc>
      </w:tr>
    </w:tbl>
    <w:p w14:paraId="7EBDDDB2" w14:textId="77777777" w:rsidR="00AC120D" w:rsidRDefault="00AC120D">
      <w:pPr>
        <w:spacing w:line="257" w:lineRule="auto"/>
        <w:rPr>
          <w:sz w:val="28"/>
          <w:szCs w:val="28"/>
        </w:rPr>
      </w:pPr>
    </w:p>
    <w:p w14:paraId="54EF018E" w14:textId="77777777" w:rsidR="00AC120D" w:rsidRDefault="009A594B">
      <w:pPr>
        <w:pStyle w:val="Heading3"/>
        <w:rPr>
          <w:rFonts w:cs="Times New Roman"/>
          <w:sz w:val="28"/>
          <w:szCs w:val="28"/>
        </w:rPr>
      </w:pPr>
      <w:bookmarkStart w:id="129" w:name="_Toc166658465"/>
      <w:bookmarkStart w:id="130" w:name="_Toc165929946"/>
      <w:bookmarkStart w:id="131" w:name="_Toc166658403"/>
      <w:bookmarkStart w:id="132" w:name="_Toc165929405"/>
      <w:r>
        <w:rPr>
          <w:rFonts w:cs="Times New Roman"/>
          <w:sz w:val="28"/>
          <w:szCs w:val="28"/>
        </w:rPr>
        <w:t xml:space="preserve">Use case đặt </w:t>
      </w:r>
      <w:proofErr w:type="gramStart"/>
      <w:r>
        <w:rPr>
          <w:rFonts w:cs="Times New Roman"/>
          <w:sz w:val="28"/>
          <w:szCs w:val="28"/>
        </w:rPr>
        <w:t>hàng</w:t>
      </w:r>
      <w:bookmarkEnd w:id="129"/>
      <w:bookmarkEnd w:id="130"/>
      <w:bookmarkEnd w:id="131"/>
      <w:bookmarkEnd w:id="132"/>
      <w:proofErr w:type="gramEnd"/>
    </w:p>
    <w:tbl>
      <w:tblPr>
        <w:tblW w:w="900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246CA873"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01B8338" w14:textId="77777777" w:rsidR="00AC120D" w:rsidRDefault="009A594B">
            <w:pPr>
              <w:jc w:val="center"/>
              <w:rPr>
                <w:b/>
                <w:bCs/>
                <w:sz w:val="28"/>
                <w:szCs w:val="28"/>
              </w:rPr>
            </w:pPr>
            <w:r>
              <w:rPr>
                <w:b/>
                <w:bCs/>
                <w:sz w:val="28"/>
                <w:szCs w:val="28"/>
              </w:rPr>
              <w:t>UC#08</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85E4FE" w14:textId="77777777" w:rsidR="00AC120D" w:rsidRDefault="009A594B">
            <w:pPr>
              <w:jc w:val="center"/>
              <w:rPr>
                <w:b/>
                <w:bCs/>
                <w:sz w:val="28"/>
                <w:szCs w:val="28"/>
              </w:rPr>
            </w:pPr>
            <w:r>
              <w:rPr>
                <w:b/>
                <w:bCs/>
                <w:sz w:val="28"/>
                <w:szCs w:val="28"/>
              </w:rPr>
              <w:t>Đặt hàng</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DAEC29C" w14:textId="77777777" w:rsidR="00AC120D" w:rsidRDefault="009A594B">
            <w:pPr>
              <w:jc w:val="center"/>
              <w:rPr>
                <w:b/>
                <w:bCs/>
                <w:sz w:val="28"/>
                <w:szCs w:val="28"/>
              </w:rPr>
            </w:pPr>
            <w:r>
              <w:rPr>
                <w:b/>
                <w:bCs/>
                <w:sz w:val="28"/>
                <w:szCs w:val="28"/>
              </w:rPr>
              <w:t>Độ phức tạp: Trung bình</w:t>
            </w:r>
          </w:p>
        </w:tc>
      </w:tr>
      <w:tr w:rsidR="00AC120D" w14:paraId="524DA983"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7870C15" w14:textId="77777777" w:rsidR="00AC120D" w:rsidRDefault="009A594B">
            <w:pPr>
              <w:jc w:val="cente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2E76656" w14:textId="77777777" w:rsidR="00AC120D" w:rsidRDefault="009A594B">
            <w:pPr>
              <w:rPr>
                <w:sz w:val="28"/>
                <w:szCs w:val="28"/>
              </w:rPr>
            </w:pPr>
            <w:r>
              <w:rPr>
                <w:sz w:val="28"/>
                <w:szCs w:val="28"/>
              </w:rPr>
              <w:t xml:space="preserve">Giúp khách hàng dễ dàng tạo đơn hàng từ những món ăn đã lựa chọn, tiến hành thanh toán, theo dõi trạng thái đơn hàng và nhận sản phẩm tại địa chỉ mong muốn. </w:t>
            </w:r>
          </w:p>
        </w:tc>
      </w:tr>
      <w:tr w:rsidR="00AC120D" w14:paraId="511D402C" w14:textId="77777777">
        <w:trPr>
          <w:trHeight w:val="705"/>
        </w:trPr>
        <w:tc>
          <w:tcPr>
            <w:tcW w:w="4162"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086CF03E" w14:textId="77777777" w:rsidR="00AC120D" w:rsidRDefault="009A594B">
            <w:pPr>
              <w:jc w:val="cente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56493258" w14:textId="77777777" w:rsidR="00AC120D" w:rsidRDefault="009A594B">
            <w:pPr>
              <w:rPr>
                <w:sz w:val="28"/>
                <w:szCs w:val="28"/>
              </w:rPr>
            </w:pPr>
            <w:r>
              <w:rPr>
                <w:sz w:val="28"/>
                <w:szCs w:val="28"/>
              </w:rPr>
              <w:t>Khách hàng</w:t>
            </w:r>
          </w:p>
        </w:tc>
      </w:tr>
      <w:tr w:rsidR="00AC120D" w14:paraId="4405A81A"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33A888" w14:textId="77777777" w:rsidR="00AC120D" w:rsidRDefault="009A594B">
            <w:pPr>
              <w:jc w:val="center"/>
              <w:rPr>
                <w:b/>
                <w:bCs/>
                <w:sz w:val="28"/>
                <w:szCs w:val="28"/>
              </w:rPr>
            </w:pPr>
            <w:r>
              <w:rPr>
                <w:b/>
                <w:bCs/>
                <w:sz w:val="28"/>
                <w:szCs w:val="28"/>
              </w:rPr>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AD54D5C" w14:textId="77777777" w:rsidR="00AC120D" w:rsidRDefault="009A594B">
            <w:pPr>
              <w:rPr>
                <w:sz w:val="28"/>
                <w:szCs w:val="28"/>
              </w:rPr>
            </w:pPr>
            <w:r>
              <w:rPr>
                <w:sz w:val="28"/>
                <w:szCs w:val="28"/>
              </w:rPr>
              <w:t>Khách hàng cần phải đăng nhập vào hệ thống trước khi sử dụng chức năng.</w:t>
            </w:r>
          </w:p>
        </w:tc>
      </w:tr>
      <w:tr w:rsidR="00AC120D" w14:paraId="73ECC2B2"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80EB394" w14:textId="77777777" w:rsidR="00AC120D" w:rsidRDefault="009A594B">
            <w:pPr>
              <w:jc w:val="cente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70C0F34" w14:textId="77777777" w:rsidR="00AC120D" w:rsidRDefault="009A594B">
            <w:pPr>
              <w:jc w:val="cente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4B020F3" w14:textId="77777777" w:rsidR="00AC120D" w:rsidRDefault="009A594B">
            <w:pPr>
              <w:rPr>
                <w:sz w:val="28"/>
                <w:szCs w:val="28"/>
              </w:rPr>
            </w:pPr>
            <w:r>
              <w:rPr>
                <w:sz w:val="28"/>
                <w:szCs w:val="28"/>
              </w:rPr>
              <w:t>Khách hàng đặt món ăn thành công.</w:t>
            </w:r>
          </w:p>
        </w:tc>
      </w:tr>
      <w:tr w:rsidR="00AC120D" w14:paraId="6B0B669E" w14:textId="77777777">
        <w:trPr>
          <w:trHeight w:val="290"/>
        </w:trPr>
        <w:tc>
          <w:tcPr>
            <w:tcW w:w="2081" w:type="dxa"/>
            <w:vMerge/>
            <w:vAlign w:val="center"/>
          </w:tcPr>
          <w:p w14:paraId="5CF61E40" w14:textId="77777777" w:rsidR="00AC120D" w:rsidRDefault="00AC120D">
            <w:pPr>
              <w:jc w:val="center"/>
              <w:rPr>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8F35331" w14:textId="77777777" w:rsidR="00AC120D" w:rsidRDefault="009A594B">
            <w:pPr>
              <w:jc w:val="cente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9CB65C0" w14:textId="77777777" w:rsidR="00AC120D" w:rsidRDefault="009A594B">
            <w:pPr>
              <w:rPr>
                <w:rFonts w:eastAsia="Yu Mincho"/>
                <w:sz w:val="28"/>
                <w:szCs w:val="28"/>
              </w:rPr>
            </w:pPr>
            <w:r>
              <w:rPr>
                <w:rFonts w:eastAsia="Yu Mincho"/>
                <w:sz w:val="28"/>
                <w:szCs w:val="28"/>
              </w:rPr>
              <w:t>Khách hàng đặt món ăn không thành công.</w:t>
            </w:r>
          </w:p>
        </w:tc>
      </w:tr>
      <w:tr w:rsidR="00AC120D" w14:paraId="74BCEA49"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F6C9C82" w14:textId="77777777" w:rsidR="00AC120D" w:rsidRDefault="009A594B">
            <w:pPr>
              <w:jc w:val="center"/>
              <w:rPr>
                <w:b/>
                <w:bCs/>
                <w:sz w:val="28"/>
                <w:szCs w:val="28"/>
              </w:rPr>
            </w:pPr>
            <w:r>
              <w:rPr>
                <w:b/>
                <w:bCs/>
                <w:sz w:val="28"/>
                <w:szCs w:val="28"/>
              </w:rPr>
              <w:t>ĐẶC TẢ CHỨC NĂNG</w:t>
            </w:r>
          </w:p>
        </w:tc>
      </w:tr>
      <w:tr w:rsidR="00AC120D" w14:paraId="3515319C"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E74E22B" w14:textId="77777777" w:rsidR="00AC120D" w:rsidRDefault="009A594B">
            <w:pPr>
              <w:jc w:val="center"/>
              <w:rPr>
                <w:sz w:val="28"/>
                <w:szCs w:val="28"/>
              </w:rPr>
            </w:pPr>
            <w:r>
              <w:rPr>
                <w:b/>
                <w:bCs/>
                <w:sz w:val="28"/>
                <w:szCs w:val="28"/>
              </w:rPr>
              <w:t>Luồng sự kiện chính/Kịch bản chính</w:t>
            </w:r>
          </w:p>
        </w:tc>
      </w:tr>
      <w:tr w:rsidR="00AC120D" w14:paraId="4126EE42"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91D0B09" w14:textId="77777777" w:rsidR="00AC120D" w:rsidRDefault="009A594B">
            <w:pPr>
              <w:pStyle w:val="Tru"/>
              <w:numPr>
                <w:ilvl w:val="0"/>
                <w:numId w:val="0"/>
              </w:numPr>
              <w:rPr>
                <w:rFonts w:ascii="Times New Roman" w:hAnsi="Times New Roman" w:cs="Times New Roman"/>
                <w:sz w:val="28"/>
                <w:szCs w:val="28"/>
              </w:rPr>
            </w:pPr>
            <w:r>
              <w:rPr>
                <w:rFonts w:ascii="Times New Roman" w:hAnsi="Times New Roman" w:cs="Times New Roman"/>
                <w:sz w:val="28"/>
                <w:szCs w:val="28"/>
              </w:rPr>
              <w:t>Chức năng bắt đầu khi người dùng muốn đặt món ăn.</w:t>
            </w:r>
          </w:p>
          <w:p w14:paraId="3A3D182F"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Địa chỉ giao hàng cố định: Trường đại học Thăng Long.</w:t>
            </w:r>
          </w:p>
          <w:p w14:paraId="54D59A97"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Hệ thống hiển thị danh sách các món ăn đã chọn, mỗi món ăn bao gồm các thông tin:</w:t>
            </w:r>
          </w:p>
          <w:p w14:paraId="219872B1" w14:textId="77777777" w:rsidR="00AC120D" w:rsidRDefault="009A594B">
            <w:pPr>
              <w:pStyle w:val="Tru"/>
              <w:numPr>
                <w:ilvl w:val="0"/>
                <w:numId w:val="19"/>
              </w:numPr>
              <w:rPr>
                <w:rFonts w:ascii="Times New Roman" w:hAnsi="Times New Roman" w:cs="Times New Roman"/>
                <w:sz w:val="28"/>
                <w:szCs w:val="28"/>
              </w:rPr>
            </w:pPr>
            <w:r>
              <w:rPr>
                <w:rFonts w:ascii="Times New Roman" w:hAnsi="Times New Roman" w:cs="Times New Roman"/>
                <w:sz w:val="28"/>
                <w:szCs w:val="28"/>
              </w:rPr>
              <w:t>Tên món ăn</w:t>
            </w:r>
          </w:p>
          <w:p w14:paraId="7074AFFD" w14:textId="77777777" w:rsidR="00AC120D" w:rsidRDefault="009A594B">
            <w:pPr>
              <w:pStyle w:val="Tru"/>
              <w:numPr>
                <w:ilvl w:val="0"/>
                <w:numId w:val="19"/>
              </w:numPr>
              <w:rPr>
                <w:rFonts w:ascii="Times New Roman" w:hAnsi="Times New Roman" w:cs="Times New Roman"/>
                <w:sz w:val="28"/>
                <w:szCs w:val="28"/>
              </w:rPr>
            </w:pPr>
            <w:r>
              <w:rPr>
                <w:rFonts w:ascii="Times New Roman" w:hAnsi="Times New Roman" w:cs="Times New Roman"/>
                <w:sz w:val="28"/>
                <w:szCs w:val="28"/>
              </w:rPr>
              <w:t>Số lượng</w:t>
            </w:r>
          </w:p>
          <w:p w14:paraId="479065E2" w14:textId="77777777" w:rsidR="00AC120D" w:rsidRDefault="009A594B">
            <w:pPr>
              <w:pStyle w:val="Tru"/>
              <w:numPr>
                <w:ilvl w:val="0"/>
                <w:numId w:val="19"/>
              </w:numPr>
              <w:rPr>
                <w:rFonts w:ascii="Times New Roman" w:hAnsi="Times New Roman" w:cs="Times New Roman"/>
                <w:sz w:val="28"/>
                <w:szCs w:val="28"/>
              </w:rPr>
            </w:pPr>
            <w:r>
              <w:rPr>
                <w:rFonts w:ascii="Times New Roman" w:hAnsi="Times New Roman" w:cs="Times New Roman"/>
                <w:sz w:val="28"/>
                <w:szCs w:val="28"/>
              </w:rPr>
              <w:t>Giá món ăn</w:t>
            </w:r>
          </w:p>
          <w:p w14:paraId="09A17B60" w14:textId="77777777" w:rsidR="00AC120D" w:rsidRDefault="009A594B">
            <w:pPr>
              <w:pStyle w:val="Tru"/>
              <w:numPr>
                <w:ilvl w:val="0"/>
                <w:numId w:val="19"/>
              </w:numPr>
              <w:rPr>
                <w:rFonts w:ascii="Times New Roman" w:eastAsia="Yu Mincho" w:hAnsi="Times New Roman" w:cs="Times New Roman"/>
                <w:sz w:val="28"/>
                <w:szCs w:val="28"/>
              </w:rPr>
            </w:pPr>
            <w:r>
              <w:rPr>
                <w:rFonts w:ascii="Times New Roman" w:eastAsia="Yu Mincho" w:hAnsi="Times New Roman" w:cs="Times New Roman"/>
                <w:sz w:val="28"/>
                <w:szCs w:val="28"/>
              </w:rPr>
              <w:t>Tên nhà hàng</w:t>
            </w:r>
          </w:p>
          <w:p w14:paraId="1306D769"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thay đổi số lượng các món ăn, luồng con “Chỉnh sửa số lượng món ăn” được thực thi.</w:t>
            </w:r>
          </w:p>
          <w:p w14:paraId="0882A034"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lựa chọn mã giảm giá (nếu có)</w:t>
            </w:r>
          </w:p>
          <w:p w14:paraId="1648A231"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 xml:space="preserve">Hệ thống hiển thị tổng tiền người dùng phải trả bao gồm tổng tiền tạm tính, các phí khác (phí ship, phí dịch </w:t>
            </w:r>
            <w:proofErr w:type="gramStart"/>
            <w:r>
              <w:rPr>
                <w:rFonts w:ascii="Times New Roman" w:hAnsi="Times New Roman" w:cs="Times New Roman"/>
                <w:sz w:val="28"/>
                <w:szCs w:val="28"/>
              </w:rPr>
              <w:t>vụ,…</w:t>
            </w:r>
            <w:proofErr w:type="gramEnd"/>
            <w:r>
              <w:rPr>
                <w:rFonts w:ascii="Times New Roman" w:hAnsi="Times New Roman" w:cs="Times New Roman"/>
                <w:sz w:val="28"/>
                <w:szCs w:val="28"/>
              </w:rPr>
              <w:t>) và khi đã áp dụng mã giảm giá</w:t>
            </w:r>
          </w:p>
          <w:p w14:paraId="7B82E739"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 xml:space="preserve">Khi khách hàng nhấn nút “Đặt hàng” để tiến hành đặt hàng, hiển thị thông báo yêu cầu khách hàng xác nhận đơn hàng, nếu khách hàng nhấn nút “Tôi chắc chắn” </w:t>
            </w:r>
            <w:r>
              <w:rPr>
                <w:rFonts w:ascii="Times New Roman" w:eastAsia="Times New Roman" w:hAnsi="Times New Roman" w:cs="Times New Roman"/>
                <w:color w:val="000000" w:themeColor="text1"/>
                <w:sz w:val="28"/>
                <w:szCs w:val="28"/>
                <w:lang w:val="vi-VN"/>
              </w:rPr>
              <w:t>thì sẽ hiển thị thông báo “Đơn hàng đã được đặt thành công người dùng có thể vào chức năng “Đơn mua” để xem chi tiết trạng thái giao hàng.</w:t>
            </w:r>
          </w:p>
          <w:p w14:paraId="67ED631A" w14:textId="77777777" w:rsidR="00AC120D" w:rsidRDefault="009A594B">
            <w:pPr>
              <w:pStyle w:val="Tru"/>
              <w:numPr>
                <w:ilvl w:val="0"/>
                <w:numId w:val="20"/>
              </w:numPr>
              <w:rPr>
                <w:rFonts w:ascii="Times New Roman" w:hAnsi="Times New Roman" w:cs="Times New Roman"/>
                <w:b/>
                <w:bCs/>
                <w:sz w:val="28"/>
                <w:szCs w:val="28"/>
              </w:rPr>
            </w:pPr>
            <w:r>
              <w:rPr>
                <w:rFonts w:ascii="Times New Roman" w:hAnsi="Times New Roman" w:cs="Times New Roman"/>
                <w:b/>
                <w:bCs/>
                <w:sz w:val="28"/>
                <w:szCs w:val="28"/>
              </w:rPr>
              <w:t>Luồng con “Chỉnh sửa số lượng món ăn</w:t>
            </w:r>
            <w:proofErr w:type="gramStart"/>
            <w:r>
              <w:rPr>
                <w:rFonts w:ascii="Times New Roman" w:hAnsi="Times New Roman" w:cs="Times New Roman"/>
                <w:b/>
                <w:bCs/>
                <w:sz w:val="28"/>
                <w:szCs w:val="28"/>
              </w:rPr>
              <w:t>” :</w:t>
            </w:r>
            <w:proofErr w:type="gramEnd"/>
          </w:p>
          <w:p w14:paraId="18FFBDC8" w14:textId="77777777" w:rsidR="00AC120D" w:rsidRDefault="009A594B">
            <w:pPr>
              <w:pStyle w:val="Tru"/>
              <w:numPr>
                <w:ilvl w:val="0"/>
                <w:numId w:val="21"/>
              </w:numPr>
              <w:rPr>
                <w:rFonts w:ascii="Times New Roman" w:hAnsi="Times New Roman" w:cs="Times New Roman"/>
                <w:sz w:val="28"/>
                <w:szCs w:val="28"/>
              </w:rPr>
            </w:pPr>
            <w:r>
              <w:rPr>
                <w:rFonts w:ascii="Times New Roman" w:hAnsi="Times New Roman" w:cs="Times New Roman"/>
                <w:sz w:val="28"/>
                <w:szCs w:val="28"/>
              </w:rPr>
              <w:t>Bấm vào nút “–” để giảm số lượng món ăn đi 1</w:t>
            </w:r>
          </w:p>
          <w:p w14:paraId="26205343" w14:textId="77777777" w:rsidR="00AC120D" w:rsidRDefault="009A594B">
            <w:pPr>
              <w:pStyle w:val="Tru"/>
              <w:numPr>
                <w:ilvl w:val="0"/>
                <w:numId w:val="21"/>
              </w:numPr>
              <w:rPr>
                <w:rFonts w:ascii="Times New Roman" w:hAnsi="Times New Roman" w:cs="Times New Roman"/>
                <w:sz w:val="28"/>
                <w:szCs w:val="28"/>
              </w:rPr>
            </w:pPr>
            <w:r>
              <w:rPr>
                <w:rFonts w:ascii="Times New Roman" w:hAnsi="Times New Roman" w:cs="Times New Roman"/>
                <w:sz w:val="28"/>
                <w:szCs w:val="28"/>
              </w:rPr>
              <w:t>Bấm vào nút “+” để tăng số lượng món ăn đi 1</w:t>
            </w:r>
          </w:p>
        </w:tc>
      </w:tr>
      <w:tr w:rsidR="00AC120D" w14:paraId="47E3A032"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D8F274E" w14:textId="77777777" w:rsidR="00AC120D" w:rsidRDefault="009A594B">
            <w:pPr>
              <w:jc w:val="center"/>
              <w:rPr>
                <w:b/>
                <w:bCs/>
                <w:sz w:val="28"/>
                <w:szCs w:val="28"/>
              </w:rPr>
            </w:pPr>
            <w:r>
              <w:rPr>
                <w:b/>
                <w:bCs/>
                <w:sz w:val="28"/>
                <w:szCs w:val="28"/>
              </w:rPr>
              <w:t>Luồng sự kiện phát sinh/Kịch bản phát sinh</w:t>
            </w:r>
          </w:p>
        </w:tc>
      </w:tr>
      <w:tr w:rsidR="00AC120D" w14:paraId="54EF34D2"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285753C" w14:textId="77777777" w:rsidR="00AC120D" w:rsidRDefault="009A594B">
            <w:pPr>
              <w:rPr>
                <w:sz w:val="28"/>
                <w:szCs w:val="28"/>
              </w:rPr>
            </w:pPr>
            <w:r>
              <w:rPr>
                <w:b/>
                <w:bCs/>
                <w:sz w:val="28"/>
                <w:szCs w:val="28"/>
              </w:rPr>
              <w:t>Luồng A: Người dùng xóa hết món ăn đã chọn.</w:t>
            </w:r>
          </w:p>
        </w:tc>
      </w:tr>
      <w:tr w:rsidR="00AC120D" w14:paraId="2354DB1F"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7CA34B4" w14:textId="77777777" w:rsidR="00AC120D" w:rsidRDefault="009A594B">
            <w:pPr>
              <w:rPr>
                <w:b/>
                <w:bCs/>
                <w:sz w:val="28"/>
                <w:szCs w:val="28"/>
              </w:rPr>
            </w:pPr>
            <w:r>
              <w:rPr>
                <w:sz w:val="28"/>
                <w:szCs w:val="28"/>
              </w:rPr>
              <w:lastRenderedPageBreak/>
              <w:t>Trong luồng con “Hiển thị thông tin món ăn”, nếu người dùng xóa hết các món ăn đã chọn, hệ thống hiển thị 1 trang thông báo và 1 nút điều hướng người dùng trở lại trang chủ để đặt món ăn.</w:t>
            </w:r>
          </w:p>
        </w:tc>
      </w:tr>
      <w:tr w:rsidR="00AC120D" w14:paraId="5069DA91"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9670650" w14:textId="77777777" w:rsidR="00AC120D" w:rsidRDefault="009A594B">
            <w:pPr>
              <w:rPr>
                <w:b/>
                <w:sz w:val="28"/>
                <w:szCs w:val="28"/>
              </w:rPr>
            </w:pPr>
            <w:r>
              <w:rPr>
                <w:b/>
                <w:bCs/>
                <w:sz w:val="28"/>
                <w:szCs w:val="28"/>
              </w:rPr>
              <w:t>Luồng A1: Lựa chọn số lượng tối đa mỗi món ăn</w:t>
            </w:r>
          </w:p>
        </w:tc>
      </w:tr>
      <w:tr w:rsidR="00AC120D" w:rsidRPr="00767BAE" w14:paraId="530BC98C"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7F2CCAA" w14:textId="77777777" w:rsidR="00AC120D" w:rsidRDefault="009A594B">
            <w:pPr>
              <w:rPr>
                <w:sz w:val="28"/>
                <w:szCs w:val="28"/>
                <w:lang w:val="vi"/>
              </w:rPr>
            </w:pPr>
            <w:r>
              <w:rPr>
                <w:sz w:val="28"/>
                <w:szCs w:val="28"/>
                <w:lang w:val="vi"/>
              </w:rPr>
              <w:t>Trong luồng con “Hiển thị thông tin món ăn”, người dùng chỉ được phép lựa chọn tối đa số lượng là 10 cho mỗi món ăn.</w:t>
            </w:r>
          </w:p>
          <w:p w14:paraId="08A23D06" w14:textId="77777777" w:rsidR="00AC120D" w:rsidRDefault="009A594B">
            <w:pPr>
              <w:rPr>
                <w:sz w:val="28"/>
                <w:szCs w:val="28"/>
                <w:lang w:val="vi"/>
              </w:rPr>
            </w:pPr>
            <w:r>
              <w:rPr>
                <w:sz w:val="28"/>
                <w:szCs w:val="28"/>
                <w:lang w:val="vi"/>
              </w:rPr>
              <w:t>Khi khách hàng đã lựa chọn số lượng là 10 cho 1 món ăn, mà bấm nút “+” để tăng số lượng món thì số lượng món ăn vẫn là 10</w:t>
            </w:r>
          </w:p>
        </w:tc>
      </w:tr>
      <w:tr w:rsidR="00AC120D" w14:paraId="5D6C78B8"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63FECCF" w14:textId="77777777" w:rsidR="00AC120D" w:rsidRDefault="009A594B">
            <w:pPr>
              <w:jc w:val="center"/>
              <w:rPr>
                <w:sz w:val="28"/>
                <w:szCs w:val="28"/>
              </w:rPr>
            </w:pPr>
            <w:r>
              <w:rPr>
                <w:b/>
                <w:bCs/>
                <w:sz w:val="28"/>
                <w:szCs w:val="28"/>
              </w:rPr>
              <w:t>Giao diện minh họa</w:t>
            </w:r>
          </w:p>
        </w:tc>
      </w:tr>
      <w:tr w:rsidR="00AC120D" w14:paraId="5D2295ED"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5601B8A" w14:textId="77777777" w:rsidR="00AC120D" w:rsidRDefault="009A594B">
            <w:pPr>
              <w:jc w:val="center"/>
              <w:rPr>
                <w:sz w:val="28"/>
                <w:szCs w:val="28"/>
              </w:rPr>
            </w:pPr>
            <w:r>
              <w:rPr>
                <w:noProof/>
                <w:sz w:val="28"/>
                <w:szCs w:val="28"/>
                <w:lang w:eastAsia="ja-JP"/>
              </w:rPr>
              <w:drawing>
                <wp:inline distT="0" distB="0" distL="0" distR="0" wp14:anchorId="7D3EB8DB" wp14:editId="6A46B140">
                  <wp:extent cx="5029835" cy="5175250"/>
                  <wp:effectExtent l="0" t="0" r="0" b="0"/>
                  <wp:docPr id="1809422193" name="Picture 1809422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22193" name="Picture 1809422193"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32860" cy="5178934"/>
                          </a:xfrm>
                          <a:prstGeom prst="rect">
                            <a:avLst/>
                          </a:prstGeom>
                          <a:noFill/>
                          <a:ln>
                            <a:noFill/>
                          </a:ln>
                        </pic:spPr>
                      </pic:pic>
                    </a:graphicData>
                  </a:graphic>
                </wp:inline>
              </w:drawing>
            </w:r>
          </w:p>
          <w:p w14:paraId="730D37CD" w14:textId="77777777" w:rsidR="00AC120D" w:rsidRDefault="009A594B">
            <w:pPr>
              <w:pStyle w:val="Caption"/>
              <w:rPr>
                <w:sz w:val="28"/>
                <w:szCs w:val="28"/>
              </w:rPr>
            </w:pPr>
            <w:r>
              <w:rPr>
                <w:sz w:val="28"/>
                <w:szCs w:val="28"/>
              </w:rPr>
              <w:fldChar w:fldCharType="begin"/>
            </w:r>
            <w:r>
              <w:rPr>
                <w:sz w:val="28"/>
                <w:szCs w:val="28"/>
              </w:rPr>
              <w:instrText xml:space="preserve"> STYLEREF 1 \s </w:instrText>
            </w:r>
            <w:r>
              <w:rPr>
                <w:sz w:val="28"/>
                <w:szCs w:val="28"/>
              </w:rPr>
              <w:fldChar w:fldCharType="end"/>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9</w:t>
            </w:r>
            <w:r>
              <w:rPr>
                <w:sz w:val="28"/>
                <w:szCs w:val="28"/>
              </w:rPr>
              <w:fldChar w:fldCharType="end"/>
            </w:r>
          </w:p>
        </w:tc>
      </w:tr>
    </w:tbl>
    <w:p w14:paraId="12DE9904" w14:textId="77777777" w:rsidR="00AC120D" w:rsidRDefault="009A594B">
      <w:pPr>
        <w:pStyle w:val="Heading3"/>
        <w:rPr>
          <w:rFonts w:cs="Times New Roman"/>
          <w:sz w:val="28"/>
          <w:szCs w:val="28"/>
        </w:rPr>
      </w:pPr>
      <w:bookmarkStart w:id="133" w:name="_Toc165929947"/>
      <w:bookmarkStart w:id="134" w:name="_Toc166658404"/>
      <w:bookmarkStart w:id="135" w:name="_Toc165929406"/>
      <w:bookmarkStart w:id="136" w:name="_Toc166658466"/>
      <w:r>
        <w:rPr>
          <w:rFonts w:cs="Times New Roman"/>
          <w:sz w:val="28"/>
          <w:szCs w:val="28"/>
        </w:rPr>
        <w:lastRenderedPageBreak/>
        <w:t xml:space="preserve">Use case quản lý sản </w:t>
      </w:r>
      <w:proofErr w:type="gramStart"/>
      <w:r>
        <w:rPr>
          <w:rFonts w:cs="Times New Roman"/>
          <w:sz w:val="28"/>
          <w:szCs w:val="28"/>
        </w:rPr>
        <w:t>phẩm</w:t>
      </w:r>
      <w:bookmarkEnd w:id="133"/>
      <w:bookmarkEnd w:id="134"/>
      <w:bookmarkEnd w:id="135"/>
      <w:bookmarkEnd w:id="136"/>
      <w:proofErr w:type="gramEnd"/>
    </w:p>
    <w:tbl>
      <w:tblPr>
        <w:tblW w:w="900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65B15082"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0A0E1DC" w14:textId="77777777" w:rsidR="00AC120D" w:rsidRDefault="009A594B">
            <w:pPr>
              <w:rPr>
                <w:b/>
                <w:bCs/>
                <w:sz w:val="28"/>
                <w:szCs w:val="28"/>
              </w:rPr>
            </w:pPr>
            <w:r>
              <w:rPr>
                <w:b/>
                <w:bCs/>
                <w:sz w:val="28"/>
                <w:szCs w:val="28"/>
              </w:rPr>
              <w:t>UC#09</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7055943" w14:textId="77777777" w:rsidR="00AC120D" w:rsidRDefault="009A594B">
            <w:pPr>
              <w:rPr>
                <w:b/>
                <w:bCs/>
                <w:sz w:val="28"/>
                <w:szCs w:val="28"/>
              </w:rPr>
            </w:pPr>
            <w:r>
              <w:rPr>
                <w:b/>
                <w:bCs/>
                <w:sz w:val="28"/>
                <w:szCs w:val="28"/>
              </w:rPr>
              <w:t>Quản lý sản phẩm</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33E3CDA" w14:textId="77777777" w:rsidR="00AC120D" w:rsidRDefault="009A594B">
            <w:pPr>
              <w:rPr>
                <w:b/>
                <w:bCs/>
                <w:sz w:val="28"/>
                <w:szCs w:val="28"/>
              </w:rPr>
            </w:pPr>
            <w:r>
              <w:rPr>
                <w:b/>
                <w:bCs/>
                <w:sz w:val="28"/>
                <w:szCs w:val="28"/>
              </w:rPr>
              <w:t>Độ phức tạp: Cao</w:t>
            </w:r>
          </w:p>
        </w:tc>
      </w:tr>
      <w:tr w:rsidR="00AC120D" w14:paraId="7947A75A"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E6A78D8" w14:textId="77777777" w:rsidR="00AC120D" w:rsidRDefault="009A594B">
            <w:pP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5AAECB5" w14:textId="77777777" w:rsidR="00AC120D" w:rsidRDefault="009A594B">
            <w:pPr>
              <w:rPr>
                <w:sz w:val="28"/>
                <w:szCs w:val="28"/>
              </w:rPr>
            </w:pPr>
            <w:r>
              <w:rPr>
                <w:sz w:val="28"/>
                <w:szCs w:val="28"/>
              </w:rPr>
              <w:t>Chức năng quản lý sản phẩm cho phép admin thực hiện thêm, sửa, xóa, cũng như xem sản phẩm trong hệ thống.</w:t>
            </w:r>
          </w:p>
        </w:tc>
      </w:tr>
      <w:tr w:rsidR="00AC120D" w14:paraId="1417010C" w14:textId="77777777">
        <w:trPr>
          <w:trHeight w:val="705"/>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CEC3276" w14:textId="77777777" w:rsidR="00AC120D" w:rsidRDefault="009A594B">
            <w:pP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C58C1FE" w14:textId="77777777" w:rsidR="00AC120D" w:rsidRDefault="009A594B">
            <w:pPr>
              <w:rPr>
                <w:sz w:val="28"/>
                <w:szCs w:val="28"/>
              </w:rPr>
            </w:pPr>
            <w:r>
              <w:rPr>
                <w:sz w:val="28"/>
                <w:szCs w:val="28"/>
              </w:rPr>
              <w:t>Admin</w:t>
            </w:r>
          </w:p>
        </w:tc>
      </w:tr>
      <w:tr w:rsidR="00AC120D" w14:paraId="65F0A6BE"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18FDFAF" w14:textId="77777777" w:rsidR="00AC120D" w:rsidRDefault="009A594B">
            <w:pPr>
              <w:rPr>
                <w:b/>
                <w:bCs/>
                <w:sz w:val="28"/>
                <w:szCs w:val="28"/>
              </w:rPr>
            </w:pPr>
            <w:r>
              <w:rPr>
                <w:b/>
                <w:bCs/>
                <w:sz w:val="28"/>
                <w:szCs w:val="28"/>
              </w:rPr>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7850A81" w14:textId="77777777" w:rsidR="00AC120D" w:rsidRDefault="009A594B">
            <w:pPr>
              <w:rPr>
                <w:sz w:val="28"/>
                <w:szCs w:val="28"/>
              </w:rPr>
            </w:pPr>
            <w:r>
              <w:rPr>
                <w:sz w:val="28"/>
                <w:szCs w:val="28"/>
              </w:rPr>
              <w:t>Admin cần phải đăng nhập vào trang admin trước khi sử dụng chức năng.</w:t>
            </w:r>
          </w:p>
        </w:tc>
      </w:tr>
      <w:tr w:rsidR="00AC120D" w14:paraId="0E8FFF04"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C39A37C" w14:textId="77777777" w:rsidR="00AC120D" w:rsidRDefault="009A594B">
            <w:pP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A41AB6F" w14:textId="77777777" w:rsidR="00AC120D" w:rsidRDefault="009A594B">
            <w:pP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45A7D91" w14:textId="77777777" w:rsidR="00AC120D" w:rsidRDefault="009A594B">
            <w:pPr>
              <w:rPr>
                <w:sz w:val="28"/>
                <w:szCs w:val="28"/>
              </w:rPr>
            </w:pPr>
            <w:r>
              <w:rPr>
                <w:sz w:val="28"/>
                <w:szCs w:val="28"/>
              </w:rPr>
              <w:t>Admin thành công thao tác với sản phẩm trong hệ thống.</w:t>
            </w:r>
          </w:p>
        </w:tc>
      </w:tr>
      <w:tr w:rsidR="00AC120D" w14:paraId="49F336D8" w14:textId="77777777">
        <w:trPr>
          <w:trHeight w:val="290"/>
        </w:trPr>
        <w:tc>
          <w:tcPr>
            <w:tcW w:w="0" w:type="auto"/>
            <w:vMerge/>
            <w:vAlign w:val="center"/>
          </w:tcPr>
          <w:p w14:paraId="4537000A" w14:textId="77777777" w:rsidR="00AC120D" w:rsidRDefault="00AC120D">
            <w:pPr>
              <w:rPr>
                <w:b/>
                <w:bCs/>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095353" w14:textId="77777777" w:rsidR="00AC120D" w:rsidRDefault="009A594B">
            <w:pP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2CE933D" w14:textId="77777777" w:rsidR="00AC120D" w:rsidRDefault="009A594B">
            <w:pPr>
              <w:rPr>
                <w:sz w:val="28"/>
                <w:szCs w:val="28"/>
              </w:rPr>
            </w:pPr>
            <w:r>
              <w:rPr>
                <w:sz w:val="28"/>
                <w:szCs w:val="28"/>
              </w:rPr>
              <w:t>Admin quản lý sản phẩm thất bại.</w:t>
            </w:r>
          </w:p>
        </w:tc>
      </w:tr>
      <w:tr w:rsidR="00AC120D" w14:paraId="1911243B"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28BD258" w14:textId="77777777" w:rsidR="00AC120D" w:rsidRDefault="009A594B">
            <w:pPr>
              <w:rPr>
                <w:b/>
                <w:bCs/>
                <w:sz w:val="28"/>
                <w:szCs w:val="28"/>
              </w:rPr>
            </w:pPr>
            <w:r>
              <w:rPr>
                <w:b/>
                <w:bCs/>
                <w:sz w:val="28"/>
                <w:szCs w:val="28"/>
              </w:rPr>
              <w:t>ĐẶC TẢ CHỨC NĂNG</w:t>
            </w:r>
          </w:p>
        </w:tc>
      </w:tr>
      <w:tr w:rsidR="00AC120D" w14:paraId="591784D4"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1A7AFFE" w14:textId="77777777" w:rsidR="00AC120D" w:rsidRDefault="009A594B">
            <w:pPr>
              <w:rPr>
                <w:sz w:val="28"/>
                <w:szCs w:val="28"/>
              </w:rPr>
            </w:pPr>
            <w:r>
              <w:rPr>
                <w:b/>
                <w:bCs/>
                <w:sz w:val="28"/>
                <w:szCs w:val="28"/>
              </w:rPr>
              <w:t>Luồng sự kiện chính/Kịch bản chính</w:t>
            </w:r>
          </w:p>
        </w:tc>
      </w:tr>
      <w:tr w:rsidR="00AC120D" w14:paraId="16301FFD"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64FA5E2" w14:textId="77777777" w:rsidR="00AC120D" w:rsidRDefault="009A594B">
            <w:pPr>
              <w:rPr>
                <w:sz w:val="28"/>
                <w:szCs w:val="28"/>
              </w:rPr>
            </w:pPr>
            <w:r>
              <w:rPr>
                <w:sz w:val="28"/>
                <w:szCs w:val="28"/>
              </w:rPr>
              <w:t>Admin truy cập vào trang quản lý sản phẩm. Hệ thống hiển thị danh sách các sản phẩm có trong cơ sở dữ liệu. Danh sách này bao gồm các thông tin như id, tên sản phẩm, thuộc về cửa hàng, mô tả, giá, và trạng thái.</w:t>
            </w:r>
          </w:p>
          <w:p w14:paraId="689BCC61" w14:textId="77777777" w:rsidR="00AC120D" w:rsidRDefault="009A594B">
            <w:pPr>
              <w:rPr>
                <w:sz w:val="28"/>
                <w:szCs w:val="28"/>
              </w:rPr>
            </w:pPr>
            <w:r>
              <w:rPr>
                <w:sz w:val="28"/>
                <w:szCs w:val="28"/>
              </w:rPr>
              <w:t>Admin nhấp vào một sản phẩm trong danh sách để xem thông tin chi tiết về sản phẩm đó. Hệ thống sẽ hiển thị thông tin chi tiết bao gồm tên sản phẩm, mô tả, giá, hình ảnh, loại sản phẩm, thuộc về cửa hàng.</w:t>
            </w:r>
          </w:p>
          <w:p w14:paraId="3BFC9A0D" w14:textId="77777777" w:rsidR="00AC120D" w:rsidRDefault="009A594B">
            <w:pPr>
              <w:rPr>
                <w:sz w:val="28"/>
                <w:szCs w:val="28"/>
              </w:rPr>
            </w:pPr>
            <w:r>
              <w:rPr>
                <w:sz w:val="28"/>
                <w:szCs w:val="28"/>
              </w:rPr>
              <w:t>Khi muốn sửa thông tin sản phẩm admin sẽ truy cập vào trang thông tin chi tiết sản phẩm. Hệ thống sẽ cho phép thay đổi tên, mô tả, giá, hình ảnh, loại sản phẩm, thuộc về cửa hàng.</w:t>
            </w:r>
          </w:p>
          <w:p w14:paraId="64AEC561" w14:textId="77777777" w:rsidR="00AC120D" w:rsidRDefault="009A594B">
            <w:pPr>
              <w:rPr>
                <w:sz w:val="28"/>
                <w:szCs w:val="28"/>
              </w:rPr>
            </w:pPr>
            <w:r>
              <w:rPr>
                <w:sz w:val="28"/>
                <w:szCs w:val="28"/>
              </w:rPr>
              <w:t>Admin chọn sản phẩm muốn xóa, ấn vào biểu tượng xóa sản phẩm, hệ thống sẽ thực thi xóa sản phẩm.</w:t>
            </w:r>
          </w:p>
          <w:p w14:paraId="1FD70038" w14:textId="77777777" w:rsidR="00AC120D" w:rsidRDefault="009A594B">
            <w:pPr>
              <w:rPr>
                <w:sz w:val="28"/>
                <w:szCs w:val="28"/>
              </w:rPr>
            </w:pPr>
            <w:r>
              <w:rPr>
                <w:sz w:val="28"/>
                <w:szCs w:val="28"/>
              </w:rPr>
              <w:t xml:space="preserve">Khi admin muốn thêm một sản phẩm mới vào danh sách sản phẩm, bấm nút “Tạo”, hệ thống hiển thị lên form thông tin sản phẩm và yêu cầu nhập tên, mô </w:t>
            </w:r>
            <w:r>
              <w:rPr>
                <w:sz w:val="28"/>
                <w:szCs w:val="28"/>
              </w:rPr>
              <w:lastRenderedPageBreak/>
              <w:t>tả, giá, hình ảnh, loại sản phẩm, thuộc về cửa hàng nào. Sau đó nhấn biểu tượng tạo sản phẩm.</w:t>
            </w:r>
          </w:p>
        </w:tc>
      </w:tr>
      <w:tr w:rsidR="00AC120D" w14:paraId="16D660D7"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F47F6DD" w14:textId="77777777" w:rsidR="00AC120D" w:rsidRDefault="009A594B">
            <w:pPr>
              <w:rPr>
                <w:b/>
                <w:bCs/>
                <w:sz w:val="28"/>
                <w:szCs w:val="28"/>
              </w:rPr>
            </w:pPr>
            <w:r>
              <w:rPr>
                <w:b/>
                <w:bCs/>
                <w:sz w:val="28"/>
                <w:szCs w:val="28"/>
              </w:rPr>
              <w:lastRenderedPageBreak/>
              <w:t>Luồng sự kiện phát sinh/Kịch bản phát sinh</w:t>
            </w:r>
          </w:p>
        </w:tc>
      </w:tr>
      <w:tr w:rsidR="00AC120D" w14:paraId="7CE8F25C"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94DE8CE" w14:textId="77777777" w:rsidR="00AC120D" w:rsidRDefault="009A594B">
            <w:pPr>
              <w:rPr>
                <w:b/>
                <w:sz w:val="28"/>
                <w:szCs w:val="28"/>
              </w:rPr>
            </w:pPr>
            <w:r>
              <w:rPr>
                <w:b/>
                <w:bCs/>
                <w:sz w:val="28"/>
                <w:szCs w:val="28"/>
              </w:rPr>
              <w:t>Luồng A1: Báo lỗi sau khi thực hiện các hàng động thêm sản phẩm</w:t>
            </w:r>
          </w:p>
        </w:tc>
      </w:tr>
      <w:tr w:rsidR="00AC120D" w14:paraId="09CFCCAB"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FA6B739" w14:textId="77777777" w:rsidR="00AC120D" w:rsidRDefault="009A594B">
            <w:pPr>
              <w:rPr>
                <w:sz w:val="28"/>
                <w:szCs w:val="28"/>
              </w:rPr>
            </w:pPr>
            <w:r>
              <w:rPr>
                <w:sz w:val="28"/>
                <w:szCs w:val="28"/>
              </w:rPr>
              <w:t>Hệ thống sẽ thông báo những trường dữ liệu không thể bỏ trống: tên, giá, hình ảnh, loại sản phẩm, thuộc về cửa hàng.</w:t>
            </w:r>
          </w:p>
        </w:tc>
      </w:tr>
      <w:tr w:rsidR="00AC120D" w14:paraId="7A393158"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3EB7020" w14:textId="77777777" w:rsidR="00AC120D" w:rsidRDefault="009A594B">
            <w:pPr>
              <w:rPr>
                <w:sz w:val="28"/>
                <w:szCs w:val="28"/>
              </w:rPr>
            </w:pPr>
            <w:r>
              <w:rPr>
                <w:b/>
                <w:bCs/>
                <w:sz w:val="28"/>
                <w:szCs w:val="28"/>
              </w:rPr>
              <w:t>Giao diện minh họa</w:t>
            </w:r>
          </w:p>
        </w:tc>
      </w:tr>
    </w:tbl>
    <w:p w14:paraId="7F27063C" w14:textId="77777777" w:rsidR="00AC120D" w:rsidRDefault="009A594B">
      <w:pPr>
        <w:pStyle w:val="Heading3"/>
        <w:rPr>
          <w:rFonts w:cs="Times New Roman"/>
          <w:sz w:val="28"/>
          <w:szCs w:val="28"/>
        </w:rPr>
      </w:pPr>
      <w:bookmarkStart w:id="137" w:name="_Toc165929948"/>
      <w:bookmarkStart w:id="138" w:name="_Toc166658405"/>
      <w:bookmarkStart w:id="139" w:name="_Toc166658467"/>
      <w:bookmarkStart w:id="140" w:name="_Toc165929407"/>
      <w:r>
        <w:rPr>
          <w:rFonts w:cs="Times New Roman"/>
          <w:sz w:val="28"/>
          <w:szCs w:val="28"/>
        </w:rPr>
        <w:t xml:space="preserve">Use case quản lý loại sản </w:t>
      </w:r>
      <w:proofErr w:type="gramStart"/>
      <w:r>
        <w:rPr>
          <w:rFonts w:cs="Times New Roman"/>
          <w:sz w:val="28"/>
          <w:szCs w:val="28"/>
        </w:rPr>
        <w:t>phẩm</w:t>
      </w:r>
      <w:bookmarkEnd w:id="137"/>
      <w:bookmarkEnd w:id="138"/>
      <w:bookmarkEnd w:id="139"/>
      <w:bookmarkEnd w:id="140"/>
      <w:proofErr w:type="gramEnd"/>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0AD1E92A"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7272303" w14:textId="77777777" w:rsidR="00AC120D" w:rsidRDefault="009A594B">
            <w:pPr>
              <w:rPr>
                <w:b/>
                <w:bCs/>
                <w:sz w:val="28"/>
                <w:szCs w:val="28"/>
              </w:rPr>
            </w:pPr>
            <w:r>
              <w:rPr>
                <w:b/>
                <w:bCs/>
                <w:sz w:val="28"/>
                <w:szCs w:val="28"/>
              </w:rPr>
              <w:t>UC#10</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376DD44" w14:textId="77777777" w:rsidR="00AC120D" w:rsidRDefault="009A594B">
            <w:pPr>
              <w:rPr>
                <w:b/>
                <w:bCs/>
                <w:sz w:val="28"/>
                <w:szCs w:val="28"/>
              </w:rPr>
            </w:pPr>
            <w:r>
              <w:rPr>
                <w:b/>
                <w:bCs/>
                <w:sz w:val="28"/>
                <w:szCs w:val="28"/>
              </w:rPr>
              <w:t>Quản lý loại sản phẩm</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21355DE" w14:textId="77777777" w:rsidR="00AC120D" w:rsidRDefault="009A594B">
            <w:pPr>
              <w:rPr>
                <w:b/>
                <w:bCs/>
                <w:sz w:val="28"/>
                <w:szCs w:val="28"/>
              </w:rPr>
            </w:pPr>
            <w:r>
              <w:rPr>
                <w:b/>
                <w:bCs/>
                <w:sz w:val="28"/>
                <w:szCs w:val="28"/>
              </w:rPr>
              <w:t>Độ phức tạp: Cao</w:t>
            </w:r>
          </w:p>
        </w:tc>
      </w:tr>
      <w:tr w:rsidR="00AC120D" w14:paraId="3512849E"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1EA969F" w14:textId="77777777" w:rsidR="00AC120D" w:rsidRDefault="009A594B">
            <w:pP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FA12B9B" w14:textId="77777777" w:rsidR="00AC120D" w:rsidRDefault="009A594B">
            <w:pPr>
              <w:rPr>
                <w:sz w:val="28"/>
                <w:szCs w:val="28"/>
              </w:rPr>
            </w:pPr>
            <w:r>
              <w:rPr>
                <w:sz w:val="28"/>
                <w:szCs w:val="28"/>
              </w:rPr>
              <w:t>Chức năng quản lý loại sản phẩm cho phép admin thực hiện thêm, sửa, xóa, cũng như xem loại sản phẩm trong hệ thống.</w:t>
            </w:r>
          </w:p>
        </w:tc>
      </w:tr>
      <w:tr w:rsidR="00AC120D" w14:paraId="6BB3DD6C" w14:textId="77777777">
        <w:trPr>
          <w:trHeight w:val="705"/>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2767ACA" w14:textId="77777777" w:rsidR="00AC120D" w:rsidRDefault="009A594B">
            <w:pP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651659C" w14:textId="77777777" w:rsidR="00AC120D" w:rsidRDefault="009A594B">
            <w:pPr>
              <w:rPr>
                <w:sz w:val="28"/>
                <w:szCs w:val="28"/>
              </w:rPr>
            </w:pPr>
            <w:r>
              <w:rPr>
                <w:sz w:val="28"/>
                <w:szCs w:val="28"/>
              </w:rPr>
              <w:t>Admin</w:t>
            </w:r>
          </w:p>
        </w:tc>
      </w:tr>
      <w:tr w:rsidR="00AC120D" w14:paraId="55A306DB"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E426A93" w14:textId="77777777" w:rsidR="00AC120D" w:rsidRDefault="009A594B">
            <w:pPr>
              <w:rPr>
                <w:b/>
                <w:bCs/>
                <w:sz w:val="28"/>
                <w:szCs w:val="28"/>
              </w:rPr>
            </w:pPr>
            <w:r>
              <w:rPr>
                <w:b/>
                <w:bCs/>
                <w:sz w:val="28"/>
                <w:szCs w:val="28"/>
              </w:rPr>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4FF6A70" w14:textId="77777777" w:rsidR="00AC120D" w:rsidRDefault="009A594B">
            <w:pPr>
              <w:rPr>
                <w:sz w:val="28"/>
                <w:szCs w:val="28"/>
              </w:rPr>
            </w:pPr>
            <w:r>
              <w:rPr>
                <w:sz w:val="28"/>
                <w:szCs w:val="28"/>
              </w:rPr>
              <w:t>Admin cần phải đăng nhập vào trang admin trước khi sử dụng chức năng.</w:t>
            </w:r>
          </w:p>
        </w:tc>
      </w:tr>
      <w:tr w:rsidR="00AC120D" w14:paraId="69CA4BCA"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4AD3ED" w14:textId="77777777" w:rsidR="00AC120D" w:rsidRDefault="009A594B">
            <w:pP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3B1192B" w14:textId="77777777" w:rsidR="00AC120D" w:rsidRDefault="009A594B">
            <w:pP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C1F59F1" w14:textId="77777777" w:rsidR="00AC120D" w:rsidRDefault="009A594B">
            <w:pPr>
              <w:rPr>
                <w:sz w:val="28"/>
                <w:szCs w:val="28"/>
              </w:rPr>
            </w:pPr>
            <w:r>
              <w:rPr>
                <w:sz w:val="28"/>
                <w:szCs w:val="28"/>
              </w:rPr>
              <w:t>Admin thành công thao tác với loại sản phẩm trong hệ thống.</w:t>
            </w:r>
          </w:p>
        </w:tc>
      </w:tr>
      <w:tr w:rsidR="00AC120D" w14:paraId="4CB22D63" w14:textId="77777777">
        <w:trPr>
          <w:trHeight w:val="290"/>
        </w:trPr>
        <w:tc>
          <w:tcPr>
            <w:tcW w:w="0" w:type="auto"/>
            <w:vMerge/>
            <w:vAlign w:val="center"/>
          </w:tcPr>
          <w:p w14:paraId="10CA6B0A" w14:textId="77777777" w:rsidR="00AC120D" w:rsidRDefault="00AC120D">
            <w:pPr>
              <w:rPr>
                <w:b/>
                <w:bCs/>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0790C44" w14:textId="77777777" w:rsidR="00AC120D" w:rsidRDefault="009A594B">
            <w:pP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ED857ED" w14:textId="77777777" w:rsidR="00AC120D" w:rsidRDefault="009A594B">
            <w:pPr>
              <w:rPr>
                <w:sz w:val="28"/>
                <w:szCs w:val="28"/>
              </w:rPr>
            </w:pPr>
            <w:r>
              <w:rPr>
                <w:sz w:val="28"/>
                <w:szCs w:val="28"/>
              </w:rPr>
              <w:t>Admin quản lý loại sản phẩm thất bại.</w:t>
            </w:r>
          </w:p>
        </w:tc>
      </w:tr>
      <w:tr w:rsidR="00AC120D" w14:paraId="65F69CA5"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840667" w14:textId="77777777" w:rsidR="00AC120D" w:rsidRDefault="009A594B">
            <w:pPr>
              <w:rPr>
                <w:b/>
                <w:bCs/>
                <w:sz w:val="28"/>
                <w:szCs w:val="28"/>
              </w:rPr>
            </w:pPr>
            <w:r>
              <w:rPr>
                <w:b/>
                <w:bCs/>
                <w:sz w:val="28"/>
                <w:szCs w:val="28"/>
              </w:rPr>
              <w:t>ĐẶC TẢ CHỨC NĂNG</w:t>
            </w:r>
          </w:p>
        </w:tc>
      </w:tr>
      <w:tr w:rsidR="00AC120D" w14:paraId="11E25123"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0E4501D" w14:textId="77777777" w:rsidR="00AC120D" w:rsidRDefault="009A594B">
            <w:pPr>
              <w:rPr>
                <w:sz w:val="28"/>
                <w:szCs w:val="28"/>
              </w:rPr>
            </w:pPr>
            <w:r>
              <w:rPr>
                <w:b/>
                <w:bCs/>
                <w:sz w:val="28"/>
                <w:szCs w:val="28"/>
              </w:rPr>
              <w:t>Luồng sự kiện chính/Kịch bản chính</w:t>
            </w:r>
          </w:p>
        </w:tc>
      </w:tr>
      <w:tr w:rsidR="00AC120D" w14:paraId="770B5121"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24F7512" w14:textId="77777777" w:rsidR="00AC120D" w:rsidRDefault="009A594B">
            <w:pPr>
              <w:rPr>
                <w:sz w:val="28"/>
                <w:szCs w:val="28"/>
              </w:rPr>
            </w:pPr>
            <w:r>
              <w:rPr>
                <w:sz w:val="28"/>
                <w:szCs w:val="28"/>
              </w:rPr>
              <w:t>Admin truy cập vào trang quản lý loại sản phẩm. Hệ thống hiển thị danh sách các loại sản phẩm có trong cơ sở dữ liệu. Danh sách này bao gồm các thông tin như id, tên loại sản phẩm, ảnh loại sản phẩm, và trạng thái.</w:t>
            </w:r>
          </w:p>
          <w:p w14:paraId="2D4B06B6" w14:textId="77777777" w:rsidR="00AC120D" w:rsidRDefault="009A594B">
            <w:pPr>
              <w:rPr>
                <w:sz w:val="28"/>
                <w:szCs w:val="28"/>
              </w:rPr>
            </w:pPr>
            <w:r>
              <w:rPr>
                <w:sz w:val="28"/>
                <w:szCs w:val="28"/>
              </w:rPr>
              <w:lastRenderedPageBreak/>
              <w:t xml:space="preserve">Admin nhấp vào một loại sản phẩm trong danh sách để xem thông tin chi tiết về loại sản phẩm đó. Hệ thống sẽ hiển thị thông tin chi tiết bao gồm tên loại sản phẩm, ảnh. </w:t>
            </w:r>
          </w:p>
          <w:p w14:paraId="324D3F6C" w14:textId="77777777" w:rsidR="00AC120D" w:rsidRDefault="009A594B">
            <w:pPr>
              <w:rPr>
                <w:sz w:val="28"/>
                <w:szCs w:val="28"/>
              </w:rPr>
            </w:pPr>
            <w:r>
              <w:rPr>
                <w:sz w:val="28"/>
                <w:szCs w:val="28"/>
              </w:rPr>
              <w:t>Khi muốn sửa thông tin loại sản phẩm admin sẽ truy cập vào trang thông tin chi tiết sản phẩm. Hệ thống sẽ cho phép thay đổi tên, và ảnh.</w:t>
            </w:r>
          </w:p>
          <w:p w14:paraId="5886DAC4" w14:textId="77777777" w:rsidR="00AC120D" w:rsidRDefault="009A594B">
            <w:pPr>
              <w:rPr>
                <w:sz w:val="28"/>
                <w:szCs w:val="28"/>
              </w:rPr>
            </w:pPr>
            <w:r>
              <w:rPr>
                <w:sz w:val="28"/>
                <w:szCs w:val="28"/>
              </w:rPr>
              <w:t xml:space="preserve">Admin chọn sản phẩm muốn xóa, ấn vào </w:t>
            </w:r>
            <w:r>
              <w:rPr>
                <w:noProof/>
                <w:sz w:val="28"/>
                <w:szCs w:val="28"/>
                <w:lang w:eastAsia="ja-JP"/>
              </w:rPr>
              <w:drawing>
                <wp:inline distT="0" distB="0" distL="0" distR="0" wp14:anchorId="350AE2A8" wp14:editId="7DA60AEA">
                  <wp:extent cx="301625" cy="422910"/>
                  <wp:effectExtent l="0" t="0" r="3175" b="0"/>
                  <wp:docPr id="1932764420" name="Picture 193276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4420" name="Picture 19327644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01625" cy="422910"/>
                          </a:xfrm>
                          <a:prstGeom prst="rect">
                            <a:avLst/>
                          </a:prstGeom>
                          <a:noFill/>
                          <a:ln>
                            <a:noFill/>
                          </a:ln>
                        </pic:spPr>
                      </pic:pic>
                    </a:graphicData>
                  </a:graphic>
                </wp:inline>
              </w:drawing>
            </w:r>
            <w:r>
              <w:rPr>
                <w:sz w:val="28"/>
                <w:szCs w:val="28"/>
              </w:rPr>
              <w:t>, hệ thống sẽ thực thi xóa sản phẩm.</w:t>
            </w:r>
          </w:p>
          <w:p w14:paraId="48836473" w14:textId="77777777" w:rsidR="00AC120D" w:rsidRDefault="009A594B">
            <w:pPr>
              <w:rPr>
                <w:sz w:val="28"/>
                <w:szCs w:val="28"/>
              </w:rPr>
            </w:pPr>
            <w:r>
              <w:rPr>
                <w:sz w:val="28"/>
                <w:szCs w:val="28"/>
              </w:rPr>
              <w:t xml:space="preserve">Khi admin muốn thêm một sản phẩm mới vào danh sách sản phẩm, bấm nút “Tạo”, hệ thống sẽ yêu cầu nhập gồm tên loại sản phẩm, ảnh loại sản. Sau đó nhấn biểu tượng </w:t>
            </w:r>
            <w:r>
              <w:rPr>
                <w:noProof/>
                <w:sz w:val="28"/>
                <w:szCs w:val="28"/>
                <w:lang w:eastAsia="ja-JP"/>
              </w:rPr>
              <w:drawing>
                <wp:inline distT="0" distB="0" distL="0" distR="0" wp14:anchorId="65FDA293" wp14:editId="4E52CD13">
                  <wp:extent cx="586740" cy="474345"/>
                  <wp:effectExtent l="0" t="0" r="3810" b="1905"/>
                  <wp:docPr id="675130233" name="Picture 675130233"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0233" name="Picture 675130233" descr="Ảnh có chứa biểu tượng, màu trắng, Phông chữ, thiết kế&#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86740" cy="474345"/>
                          </a:xfrm>
                          <a:prstGeom prst="rect">
                            <a:avLst/>
                          </a:prstGeom>
                          <a:noFill/>
                          <a:ln>
                            <a:noFill/>
                          </a:ln>
                        </pic:spPr>
                      </pic:pic>
                    </a:graphicData>
                  </a:graphic>
                </wp:inline>
              </w:drawing>
            </w:r>
            <w:r>
              <w:rPr>
                <w:sz w:val="28"/>
                <w:szCs w:val="28"/>
              </w:rPr>
              <w:t xml:space="preserve">  , loại sản phẩm sẽ </w:t>
            </w:r>
            <w:proofErr w:type="gramStart"/>
            <w:r>
              <w:rPr>
                <w:sz w:val="28"/>
                <w:szCs w:val="28"/>
              </w:rPr>
              <w:t>được .</w:t>
            </w:r>
            <w:proofErr w:type="gramEnd"/>
          </w:p>
          <w:p w14:paraId="73B1620C" w14:textId="77777777" w:rsidR="00AC120D" w:rsidRDefault="00AC120D">
            <w:pPr>
              <w:rPr>
                <w:sz w:val="28"/>
                <w:szCs w:val="28"/>
              </w:rPr>
            </w:pPr>
          </w:p>
        </w:tc>
      </w:tr>
      <w:tr w:rsidR="00AC120D" w14:paraId="5B48F727"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834590D" w14:textId="77777777" w:rsidR="00AC120D" w:rsidRDefault="009A594B">
            <w:pPr>
              <w:rPr>
                <w:b/>
                <w:bCs/>
                <w:sz w:val="28"/>
                <w:szCs w:val="28"/>
              </w:rPr>
            </w:pPr>
            <w:r>
              <w:rPr>
                <w:b/>
                <w:bCs/>
                <w:sz w:val="28"/>
                <w:szCs w:val="28"/>
              </w:rPr>
              <w:lastRenderedPageBreak/>
              <w:t>Luồng sự kiện phát sinh/Kịch bản phát sinh</w:t>
            </w:r>
          </w:p>
        </w:tc>
      </w:tr>
      <w:tr w:rsidR="00AC120D" w14:paraId="0AC918D3"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93E6C2F" w14:textId="77777777" w:rsidR="00AC120D" w:rsidRDefault="009A594B">
            <w:pPr>
              <w:rPr>
                <w:b/>
                <w:bCs/>
                <w:sz w:val="28"/>
                <w:szCs w:val="28"/>
              </w:rPr>
            </w:pPr>
            <w:r>
              <w:rPr>
                <w:b/>
                <w:bCs/>
                <w:sz w:val="28"/>
                <w:szCs w:val="28"/>
              </w:rPr>
              <w:t>Luồng A: Báo lỗi sau khi thực hiện các hàng động thêm loại sản phẩm</w:t>
            </w:r>
          </w:p>
        </w:tc>
      </w:tr>
      <w:tr w:rsidR="00AC120D" w14:paraId="65ED7A68"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FCA10A5" w14:textId="77777777" w:rsidR="00AC120D" w:rsidRDefault="009A594B">
            <w:pPr>
              <w:rPr>
                <w:sz w:val="28"/>
                <w:szCs w:val="28"/>
              </w:rPr>
            </w:pPr>
            <w:r>
              <w:rPr>
                <w:sz w:val="28"/>
                <w:szCs w:val="28"/>
              </w:rPr>
              <w:t>Hệ thống sẽ thông báo những trường dữ liệu không thể bỏ trống: tên loại sản phẩm, ảnh</w:t>
            </w:r>
          </w:p>
        </w:tc>
      </w:tr>
      <w:tr w:rsidR="00AC120D" w14:paraId="112B77E3"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27DDA45" w14:textId="77777777" w:rsidR="00AC120D" w:rsidRDefault="009A594B">
            <w:pPr>
              <w:rPr>
                <w:sz w:val="28"/>
                <w:szCs w:val="28"/>
              </w:rPr>
            </w:pPr>
            <w:r>
              <w:rPr>
                <w:b/>
                <w:bCs/>
                <w:sz w:val="28"/>
                <w:szCs w:val="28"/>
              </w:rPr>
              <w:t>Giao diện minh họa</w:t>
            </w:r>
          </w:p>
        </w:tc>
      </w:tr>
      <w:tr w:rsidR="00AC120D" w14:paraId="49064E6A"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BA30BBE" w14:textId="77777777" w:rsidR="00AC120D" w:rsidRDefault="00AC120D">
            <w:pPr>
              <w:rPr>
                <w:b/>
                <w:bCs/>
                <w:sz w:val="28"/>
                <w:szCs w:val="28"/>
              </w:rPr>
            </w:pPr>
          </w:p>
        </w:tc>
      </w:tr>
    </w:tbl>
    <w:p w14:paraId="11FB22E9" w14:textId="77777777" w:rsidR="00AC120D" w:rsidRDefault="009A594B">
      <w:pPr>
        <w:pStyle w:val="Heading3"/>
        <w:rPr>
          <w:rFonts w:cs="Times New Roman"/>
          <w:sz w:val="28"/>
          <w:szCs w:val="28"/>
        </w:rPr>
      </w:pPr>
      <w:bookmarkStart w:id="141" w:name="_Toc166658406"/>
      <w:bookmarkStart w:id="142" w:name="_Toc165929408"/>
      <w:bookmarkStart w:id="143" w:name="_Toc165929949"/>
      <w:bookmarkStart w:id="144" w:name="_Toc166658468"/>
      <w:r>
        <w:rPr>
          <w:rFonts w:cs="Times New Roman"/>
          <w:sz w:val="28"/>
          <w:szCs w:val="28"/>
        </w:rPr>
        <w:t xml:space="preserve">Use case quản lý nhà cung </w:t>
      </w:r>
      <w:proofErr w:type="gramStart"/>
      <w:r>
        <w:rPr>
          <w:rFonts w:cs="Times New Roman"/>
          <w:sz w:val="28"/>
          <w:szCs w:val="28"/>
        </w:rPr>
        <w:t>cấp</w:t>
      </w:r>
      <w:bookmarkEnd w:id="141"/>
      <w:bookmarkEnd w:id="142"/>
      <w:bookmarkEnd w:id="143"/>
      <w:bookmarkEnd w:id="144"/>
      <w:proofErr w:type="gramEnd"/>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5B2A04FB"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76F56C" w14:textId="77777777" w:rsidR="00AC120D" w:rsidRDefault="009A594B">
            <w:pPr>
              <w:rPr>
                <w:b/>
                <w:bCs/>
                <w:sz w:val="28"/>
                <w:szCs w:val="28"/>
              </w:rPr>
            </w:pPr>
            <w:r>
              <w:rPr>
                <w:b/>
                <w:bCs/>
                <w:sz w:val="28"/>
                <w:szCs w:val="28"/>
              </w:rPr>
              <w:t>UC#11</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0B21396" w14:textId="77777777" w:rsidR="00AC120D" w:rsidRDefault="009A594B">
            <w:pPr>
              <w:rPr>
                <w:b/>
                <w:bCs/>
                <w:sz w:val="28"/>
                <w:szCs w:val="28"/>
              </w:rPr>
            </w:pPr>
            <w:r>
              <w:rPr>
                <w:b/>
                <w:bCs/>
                <w:sz w:val="28"/>
                <w:szCs w:val="28"/>
              </w:rPr>
              <w:t xml:space="preserve">Quản lý nhà cung cấp </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AA65C26" w14:textId="77777777" w:rsidR="00AC120D" w:rsidRDefault="009A594B">
            <w:pPr>
              <w:rPr>
                <w:b/>
                <w:bCs/>
                <w:sz w:val="28"/>
                <w:szCs w:val="28"/>
              </w:rPr>
            </w:pPr>
            <w:r>
              <w:rPr>
                <w:b/>
                <w:bCs/>
                <w:sz w:val="28"/>
                <w:szCs w:val="28"/>
              </w:rPr>
              <w:t>Độ phức tạp: Cao</w:t>
            </w:r>
          </w:p>
        </w:tc>
      </w:tr>
      <w:tr w:rsidR="00AC120D" w14:paraId="79CD27CD"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60DEFAA" w14:textId="77777777" w:rsidR="00AC120D" w:rsidRDefault="009A594B">
            <w:pP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FB04ED6" w14:textId="77777777" w:rsidR="00AC120D" w:rsidRDefault="009A594B">
            <w:pPr>
              <w:rPr>
                <w:sz w:val="28"/>
                <w:szCs w:val="28"/>
              </w:rPr>
            </w:pPr>
            <w:r>
              <w:rPr>
                <w:sz w:val="28"/>
                <w:szCs w:val="28"/>
              </w:rPr>
              <w:t>Chức năng quản lý nhà cung cấp cho phép admin thực hiện thêm, sửa, xóa, cũng như xem các nhà cung cấp trong hệ thống.</w:t>
            </w:r>
          </w:p>
        </w:tc>
      </w:tr>
      <w:tr w:rsidR="00AC120D" w14:paraId="2DB4E580" w14:textId="77777777">
        <w:trPr>
          <w:trHeight w:val="705"/>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E7CEF4A" w14:textId="77777777" w:rsidR="00AC120D" w:rsidRDefault="009A594B">
            <w:pP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9F4C1A0" w14:textId="77777777" w:rsidR="00AC120D" w:rsidRDefault="009A594B">
            <w:pPr>
              <w:rPr>
                <w:sz w:val="28"/>
                <w:szCs w:val="28"/>
              </w:rPr>
            </w:pPr>
            <w:r>
              <w:rPr>
                <w:sz w:val="28"/>
                <w:szCs w:val="28"/>
              </w:rPr>
              <w:t>Admin</w:t>
            </w:r>
          </w:p>
        </w:tc>
      </w:tr>
      <w:tr w:rsidR="00AC120D" w14:paraId="4DEFF967"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FD53931" w14:textId="77777777" w:rsidR="00AC120D" w:rsidRDefault="009A594B">
            <w:pPr>
              <w:rPr>
                <w:b/>
                <w:bCs/>
                <w:sz w:val="28"/>
                <w:szCs w:val="28"/>
              </w:rPr>
            </w:pPr>
            <w:r>
              <w:rPr>
                <w:b/>
                <w:bCs/>
                <w:sz w:val="28"/>
                <w:szCs w:val="28"/>
              </w:rPr>
              <w:lastRenderedPageBreak/>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1FFD08A" w14:textId="77777777" w:rsidR="00AC120D" w:rsidRDefault="009A594B">
            <w:pPr>
              <w:rPr>
                <w:sz w:val="28"/>
                <w:szCs w:val="28"/>
              </w:rPr>
            </w:pPr>
            <w:r>
              <w:rPr>
                <w:sz w:val="28"/>
                <w:szCs w:val="28"/>
              </w:rPr>
              <w:t>Admin cần phải đăng nhập vào trang admin trước khi sử dụng chức năng.</w:t>
            </w:r>
          </w:p>
        </w:tc>
      </w:tr>
      <w:tr w:rsidR="00AC120D" w14:paraId="5CB6CDDD"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A3FB1E6" w14:textId="77777777" w:rsidR="00AC120D" w:rsidRDefault="009A594B">
            <w:pP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89887FD" w14:textId="77777777" w:rsidR="00AC120D" w:rsidRDefault="009A594B">
            <w:pP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EA5E109" w14:textId="77777777" w:rsidR="00AC120D" w:rsidRDefault="009A594B">
            <w:pPr>
              <w:rPr>
                <w:sz w:val="28"/>
                <w:szCs w:val="28"/>
              </w:rPr>
            </w:pPr>
            <w:r>
              <w:rPr>
                <w:sz w:val="28"/>
                <w:szCs w:val="28"/>
              </w:rPr>
              <w:t>Admin thành công thao tác với thông tin nhà cung cấp trong hệ thống.</w:t>
            </w:r>
          </w:p>
        </w:tc>
      </w:tr>
      <w:tr w:rsidR="00AC120D" w14:paraId="48A921ED" w14:textId="77777777">
        <w:trPr>
          <w:trHeight w:val="290"/>
        </w:trPr>
        <w:tc>
          <w:tcPr>
            <w:tcW w:w="0" w:type="auto"/>
            <w:vMerge/>
            <w:vAlign w:val="center"/>
          </w:tcPr>
          <w:p w14:paraId="6C048EF1" w14:textId="77777777" w:rsidR="00AC120D" w:rsidRDefault="00AC120D">
            <w:pPr>
              <w:rPr>
                <w:b/>
                <w:bCs/>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5ECB6D4" w14:textId="77777777" w:rsidR="00AC120D" w:rsidRDefault="009A594B">
            <w:pP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52E9F7B" w14:textId="77777777" w:rsidR="00AC120D" w:rsidRDefault="009A594B">
            <w:pPr>
              <w:rPr>
                <w:sz w:val="28"/>
                <w:szCs w:val="28"/>
              </w:rPr>
            </w:pPr>
            <w:r>
              <w:rPr>
                <w:sz w:val="28"/>
                <w:szCs w:val="28"/>
              </w:rPr>
              <w:t>Admin quản lý nhà cung cấp thất bại.</w:t>
            </w:r>
          </w:p>
        </w:tc>
      </w:tr>
      <w:tr w:rsidR="00AC120D" w14:paraId="33483465"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B875EB0" w14:textId="77777777" w:rsidR="00AC120D" w:rsidRDefault="009A594B">
            <w:pPr>
              <w:rPr>
                <w:b/>
                <w:bCs/>
                <w:sz w:val="28"/>
                <w:szCs w:val="28"/>
              </w:rPr>
            </w:pPr>
            <w:r>
              <w:rPr>
                <w:b/>
                <w:bCs/>
                <w:sz w:val="28"/>
                <w:szCs w:val="28"/>
              </w:rPr>
              <w:t>ĐẶC TẢ CHỨC NĂNG</w:t>
            </w:r>
          </w:p>
        </w:tc>
      </w:tr>
      <w:tr w:rsidR="00AC120D" w14:paraId="77952C6C"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40ED1D7" w14:textId="77777777" w:rsidR="00AC120D" w:rsidRDefault="009A594B">
            <w:pPr>
              <w:rPr>
                <w:sz w:val="28"/>
                <w:szCs w:val="28"/>
              </w:rPr>
            </w:pPr>
            <w:r>
              <w:rPr>
                <w:b/>
                <w:bCs/>
                <w:sz w:val="28"/>
                <w:szCs w:val="28"/>
              </w:rPr>
              <w:t>Luồng sự kiện chính/Kịch bản chính</w:t>
            </w:r>
          </w:p>
        </w:tc>
      </w:tr>
      <w:tr w:rsidR="00AC120D" w14:paraId="17908CE0"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0D62D3C" w14:textId="77777777" w:rsidR="00AC120D" w:rsidRDefault="009A594B">
            <w:pPr>
              <w:rPr>
                <w:sz w:val="28"/>
                <w:szCs w:val="28"/>
              </w:rPr>
            </w:pPr>
            <w:r>
              <w:rPr>
                <w:sz w:val="28"/>
                <w:szCs w:val="28"/>
              </w:rPr>
              <w:t>Admin truy cập vào trang quản lý nhà cung cấp. Hệ thống hiển thị danh sách các nhà cung cấp có trong cơ sở dữ liệu. Danh sách này bao gồm các thông tin như id, tên nhà cung cấp, ảnh, đánh giá, khoảng cách, số điện thoại, địa chỉ.</w:t>
            </w:r>
          </w:p>
          <w:p w14:paraId="23923655" w14:textId="77777777" w:rsidR="00AC120D" w:rsidRDefault="009A594B">
            <w:pPr>
              <w:rPr>
                <w:sz w:val="28"/>
                <w:szCs w:val="28"/>
              </w:rPr>
            </w:pPr>
            <w:r>
              <w:rPr>
                <w:sz w:val="28"/>
                <w:szCs w:val="28"/>
              </w:rPr>
              <w:t xml:space="preserve">Admin nhấp vào một nhà cung cấp trong danh sách để xem thông tin chi tiết về nhà cung cấp đó. Hệ thống sẽ hiển thị thông tin chi tiết bao gồm đánh giá, khoảng cách, số điện thoại, địa </w:t>
            </w:r>
            <w:proofErr w:type="gramStart"/>
            <w:r>
              <w:rPr>
                <w:sz w:val="28"/>
                <w:szCs w:val="28"/>
              </w:rPr>
              <w:t>chỉ .</w:t>
            </w:r>
            <w:proofErr w:type="gramEnd"/>
            <w:r>
              <w:rPr>
                <w:sz w:val="28"/>
                <w:szCs w:val="28"/>
              </w:rPr>
              <w:t xml:space="preserve"> </w:t>
            </w:r>
          </w:p>
          <w:p w14:paraId="3B3B250F" w14:textId="77777777" w:rsidR="00AC120D" w:rsidRDefault="009A594B">
            <w:pPr>
              <w:rPr>
                <w:sz w:val="28"/>
                <w:szCs w:val="28"/>
              </w:rPr>
            </w:pPr>
            <w:r>
              <w:rPr>
                <w:sz w:val="28"/>
                <w:szCs w:val="28"/>
              </w:rPr>
              <w:t xml:space="preserve">Khi muốn sửa thông tin nhà cung cấp admin sẽ truy cập vào trang thông tin chi tiết nhà cung cấp. Hệ thống sẽ cho phép thay đổi tên nhà cung </w:t>
            </w:r>
            <w:proofErr w:type="gramStart"/>
            <w:r>
              <w:rPr>
                <w:sz w:val="28"/>
                <w:szCs w:val="28"/>
              </w:rPr>
              <w:t>cấp,  ảnh</w:t>
            </w:r>
            <w:proofErr w:type="gramEnd"/>
            <w:r>
              <w:rPr>
                <w:sz w:val="28"/>
                <w:szCs w:val="28"/>
              </w:rPr>
              <w:t>, địa chỉ quán, số điện thoại, khoảng cách, giờ mở cửa, giờ đóng cửa, mô tả.</w:t>
            </w:r>
          </w:p>
          <w:p w14:paraId="6709838B" w14:textId="77777777" w:rsidR="00AC120D" w:rsidRDefault="009A594B">
            <w:pPr>
              <w:rPr>
                <w:sz w:val="28"/>
                <w:szCs w:val="28"/>
              </w:rPr>
            </w:pPr>
            <w:r>
              <w:rPr>
                <w:sz w:val="28"/>
                <w:szCs w:val="28"/>
              </w:rPr>
              <w:t xml:space="preserve">Admin chọn nhà cung cấp muốn xóa, ấn vào </w:t>
            </w:r>
            <w:r>
              <w:rPr>
                <w:noProof/>
                <w:sz w:val="28"/>
                <w:szCs w:val="28"/>
                <w:lang w:eastAsia="ja-JP"/>
              </w:rPr>
              <w:drawing>
                <wp:inline distT="0" distB="0" distL="0" distR="0" wp14:anchorId="59922C6A" wp14:editId="57BEC888">
                  <wp:extent cx="301625" cy="422910"/>
                  <wp:effectExtent l="0" t="0" r="3175" b="0"/>
                  <wp:docPr id="879790042" name="Picture 8797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0042" name="Picture 8797900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01625" cy="422910"/>
                          </a:xfrm>
                          <a:prstGeom prst="rect">
                            <a:avLst/>
                          </a:prstGeom>
                          <a:noFill/>
                          <a:ln>
                            <a:noFill/>
                          </a:ln>
                        </pic:spPr>
                      </pic:pic>
                    </a:graphicData>
                  </a:graphic>
                </wp:inline>
              </w:drawing>
            </w:r>
            <w:r>
              <w:rPr>
                <w:sz w:val="28"/>
                <w:szCs w:val="28"/>
              </w:rPr>
              <w:t>, hệ thống sẽ thực thi xóa nhà cung cấp.</w:t>
            </w:r>
          </w:p>
          <w:p w14:paraId="73085631" w14:textId="77777777" w:rsidR="00AC120D" w:rsidRDefault="009A594B">
            <w:pPr>
              <w:rPr>
                <w:sz w:val="28"/>
                <w:szCs w:val="28"/>
              </w:rPr>
            </w:pPr>
            <w:r>
              <w:rPr>
                <w:sz w:val="28"/>
                <w:szCs w:val="28"/>
              </w:rPr>
              <w:t xml:space="preserve">Khi admin muốn thêm một nhà cung cấp mới vào danh sách nhà cung cấp, bấm nút “Tạo”, tên nhà cung </w:t>
            </w:r>
            <w:proofErr w:type="gramStart"/>
            <w:r>
              <w:rPr>
                <w:sz w:val="28"/>
                <w:szCs w:val="28"/>
              </w:rPr>
              <w:t>cấp,  ảnh</w:t>
            </w:r>
            <w:proofErr w:type="gramEnd"/>
            <w:r>
              <w:rPr>
                <w:sz w:val="28"/>
                <w:szCs w:val="28"/>
              </w:rPr>
              <w:t xml:space="preserve">, địa chỉ quán, số điện thoại, khoảng cách, giờ mở cửa, giờ đóng cửa, mô tả. Sau đó nhấn biểu tượng </w:t>
            </w:r>
            <w:r>
              <w:rPr>
                <w:noProof/>
                <w:sz w:val="28"/>
                <w:szCs w:val="28"/>
                <w:lang w:eastAsia="ja-JP"/>
              </w:rPr>
              <w:drawing>
                <wp:inline distT="0" distB="0" distL="0" distR="0" wp14:anchorId="4D1FE412" wp14:editId="5B7D5822">
                  <wp:extent cx="586740" cy="474345"/>
                  <wp:effectExtent l="0" t="0" r="3810" b="1905"/>
                  <wp:docPr id="1583432531" name="Picture 1583432531"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2531" name="Picture 1583432531" descr="Ảnh có chứa biểu tượng, màu trắng, Phông chữ, thiết kế&#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86740" cy="474345"/>
                          </a:xfrm>
                          <a:prstGeom prst="rect">
                            <a:avLst/>
                          </a:prstGeom>
                          <a:noFill/>
                          <a:ln>
                            <a:noFill/>
                          </a:ln>
                        </pic:spPr>
                      </pic:pic>
                    </a:graphicData>
                  </a:graphic>
                </wp:inline>
              </w:drawing>
            </w:r>
            <w:r>
              <w:rPr>
                <w:sz w:val="28"/>
                <w:szCs w:val="28"/>
              </w:rPr>
              <w:t xml:space="preserve">  , loại sản phẩm sẽ </w:t>
            </w:r>
            <w:proofErr w:type="gramStart"/>
            <w:r>
              <w:rPr>
                <w:sz w:val="28"/>
                <w:szCs w:val="28"/>
              </w:rPr>
              <w:t>được .</w:t>
            </w:r>
            <w:proofErr w:type="gramEnd"/>
          </w:p>
          <w:p w14:paraId="21DF88D1" w14:textId="77777777" w:rsidR="00AC120D" w:rsidRDefault="00AC120D">
            <w:pPr>
              <w:rPr>
                <w:sz w:val="28"/>
                <w:szCs w:val="28"/>
              </w:rPr>
            </w:pPr>
          </w:p>
        </w:tc>
      </w:tr>
      <w:tr w:rsidR="00AC120D" w14:paraId="055E37D4"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F7923C6" w14:textId="77777777" w:rsidR="00AC120D" w:rsidRDefault="009A594B">
            <w:pPr>
              <w:rPr>
                <w:b/>
                <w:bCs/>
                <w:sz w:val="28"/>
                <w:szCs w:val="28"/>
              </w:rPr>
            </w:pPr>
            <w:r>
              <w:rPr>
                <w:b/>
                <w:bCs/>
                <w:sz w:val="28"/>
                <w:szCs w:val="28"/>
              </w:rPr>
              <w:t>Luồng sự kiện phát sinh/Kịch bản phát sinh</w:t>
            </w:r>
          </w:p>
        </w:tc>
      </w:tr>
      <w:tr w:rsidR="00AC120D" w14:paraId="618367C4"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A906BC7" w14:textId="77777777" w:rsidR="00AC120D" w:rsidRDefault="009A594B">
            <w:pPr>
              <w:rPr>
                <w:b/>
                <w:bCs/>
                <w:sz w:val="28"/>
                <w:szCs w:val="28"/>
              </w:rPr>
            </w:pPr>
            <w:r>
              <w:rPr>
                <w:b/>
                <w:bCs/>
                <w:sz w:val="28"/>
                <w:szCs w:val="28"/>
              </w:rPr>
              <w:t xml:space="preserve">Luồng A: Báo lỗi sau khi thực hiện các hàng động thêm nhà cung cấp </w:t>
            </w:r>
          </w:p>
        </w:tc>
      </w:tr>
      <w:tr w:rsidR="00AC120D" w14:paraId="2A5FA82E"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930A612" w14:textId="77777777" w:rsidR="00AC120D" w:rsidRDefault="009A594B">
            <w:pPr>
              <w:rPr>
                <w:sz w:val="28"/>
                <w:szCs w:val="28"/>
              </w:rPr>
            </w:pPr>
            <w:r>
              <w:rPr>
                <w:sz w:val="28"/>
                <w:szCs w:val="28"/>
              </w:rPr>
              <w:lastRenderedPageBreak/>
              <w:t>Hệ thống sẽ thông báo những trường dữ liệu không thể bỏ trống: tên nhà cung cấp, ảnh</w:t>
            </w:r>
          </w:p>
        </w:tc>
      </w:tr>
      <w:tr w:rsidR="00AC120D" w14:paraId="16667D4B"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2C3A38F" w14:textId="77777777" w:rsidR="00AC120D" w:rsidRDefault="009A594B">
            <w:pPr>
              <w:rPr>
                <w:sz w:val="28"/>
                <w:szCs w:val="28"/>
              </w:rPr>
            </w:pPr>
            <w:r>
              <w:rPr>
                <w:b/>
                <w:bCs/>
                <w:sz w:val="28"/>
                <w:szCs w:val="28"/>
              </w:rPr>
              <w:t>Giao diện minh họa</w:t>
            </w:r>
          </w:p>
        </w:tc>
      </w:tr>
    </w:tbl>
    <w:p w14:paraId="74E15FA3" w14:textId="77777777" w:rsidR="00AC120D" w:rsidRDefault="00AC120D">
      <w:pPr>
        <w:rPr>
          <w:sz w:val="28"/>
          <w:szCs w:val="28"/>
        </w:rPr>
      </w:pPr>
    </w:p>
    <w:p w14:paraId="051EF5AB" w14:textId="77777777" w:rsidR="00AC120D" w:rsidRDefault="009A594B">
      <w:pPr>
        <w:pStyle w:val="Heading3"/>
        <w:rPr>
          <w:rFonts w:cs="Times New Roman"/>
          <w:sz w:val="28"/>
          <w:szCs w:val="28"/>
        </w:rPr>
      </w:pPr>
      <w:bookmarkStart w:id="145" w:name="_Toc165929409"/>
      <w:bookmarkStart w:id="146" w:name="_Toc165929950"/>
      <w:bookmarkStart w:id="147" w:name="_Toc166658407"/>
      <w:bookmarkStart w:id="148" w:name="_Toc166658469"/>
      <w:r>
        <w:rPr>
          <w:rFonts w:cs="Times New Roman"/>
          <w:sz w:val="28"/>
          <w:szCs w:val="28"/>
        </w:rPr>
        <w:t xml:space="preserve">Use case quản lý đơn </w:t>
      </w:r>
      <w:proofErr w:type="gramStart"/>
      <w:r>
        <w:rPr>
          <w:rFonts w:cs="Times New Roman"/>
          <w:sz w:val="28"/>
          <w:szCs w:val="28"/>
        </w:rPr>
        <w:t>hàng</w:t>
      </w:r>
      <w:bookmarkEnd w:id="145"/>
      <w:bookmarkEnd w:id="146"/>
      <w:bookmarkEnd w:id="147"/>
      <w:bookmarkEnd w:id="148"/>
      <w:proofErr w:type="gramEnd"/>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5F78D716"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FC34191" w14:textId="77777777" w:rsidR="00AC120D" w:rsidRDefault="009A594B">
            <w:pPr>
              <w:rPr>
                <w:b/>
                <w:bCs/>
                <w:sz w:val="28"/>
                <w:szCs w:val="28"/>
              </w:rPr>
            </w:pPr>
            <w:r>
              <w:rPr>
                <w:b/>
                <w:bCs/>
                <w:sz w:val="28"/>
                <w:szCs w:val="28"/>
              </w:rPr>
              <w:t>UC#12</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0B7241A" w14:textId="77777777" w:rsidR="00AC120D" w:rsidRDefault="009A594B">
            <w:pPr>
              <w:rPr>
                <w:b/>
                <w:bCs/>
                <w:sz w:val="28"/>
                <w:szCs w:val="28"/>
              </w:rPr>
            </w:pPr>
            <w:r>
              <w:rPr>
                <w:b/>
                <w:bCs/>
                <w:sz w:val="28"/>
                <w:szCs w:val="28"/>
              </w:rPr>
              <w:t>Quản lý đơn hàng</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CF0DDC7" w14:textId="77777777" w:rsidR="00AC120D" w:rsidRDefault="009A594B">
            <w:pPr>
              <w:rPr>
                <w:b/>
                <w:bCs/>
                <w:sz w:val="28"/>
                <w:szCs w:val="28"/>
              </w:rPr>
            </w:pPr>
            <w:r>
              <w:rPr>
                <w:b/>
                <w:bCs/>
                <w:sz w:val="28"/>
                <w:szCs w:val="28"/>
              </w:rPr>
              <w:t>Độ phức tạp: Cao</w:t>
            </w:r>
          </w:p>
        </w:tc>
      </w:tr>
      <w:tr w:rsidR="00AC120D" w14:paraId="2B88F3F5"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9E03EE2" w14:textId="77777777" w:rsidR="00AC120D" w:rsidRDefault="009A594B">
            <w:pP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D94069" w14:textId="77777777" w:rsidR="00AC120D" w:rsidRDefault="009A594B">
            <w:pPr>
              <w:rPr>
                <w:sz w:val="28"/>
                <w:szCs w:val="28"/>
              </w:rPr>
            </w:pPr>
            <w:r>
              <w:rPr>
                <w:sz w:val="28"/>
                <w:szCs w:val="28"/>
              </w:rPr>
              <w:t>Chức năng quản lý đơn hàng cho phép admin thực hiện các hoạt động liên quan đến đơn hàng trong hệ thống. Mỗi đơn hàng có các thông tin như ID, tên cửa hàng, tổng đơn hàng, phí ship, trạng thái</w:t>
            </w:r>
          </w:p>
        </w:tc>
      </w:tr>
      <w:tr w:rsidR="00AC120D" w14:paraId="5B3E0485" w14:textId="77777777">
        <w:trPr>
          <w:trHeight w:val="705"/>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003C290" w14:textId="77777777" w:rsidR="00AC120D" w:rsidRDefault="009A594B">
            <w:pP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B4BEFDE" w14:textId="77777777" w:rsidR="00AC120D" w:rsidRDefault="009A594B">
            <w:pPr>
              <w:rPr>
                <w:sz w:val="28"/>
                <w:szCs w:val="28"/>
              </w:rPr>
            </w:pPr>
            <w:r>
              <w:rPr>
                <w:sz w:val="28"/>
                <w:szCs w:val="28"/>
              </w:rPr>
              <w:t>Admin</w:t>
            </w:r>
          </w:p>
        </w:tc>
      </w:tr>
      <w:tr w:rsidR="00AC120D" w14:paraId="1D119870"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540394E" w14:textId="77777777" w:rsidR="00AC120D" w:rsidRDefault="009A594B">
            <w:pPr>
              <w:rPr>
                <w:b/>
                <w:bCs/>
                <w:sz w:val="28"/>
                <w:szCs w:val="28"/>
              </w:rPr>
            </w:pPr>
            <w:r>
              <w:rPr>
                <w:b/>
                <w:bCs/>
                <w:sz w:val="28"/>
                <w:szCs w:val="28"/>
              </w:rPr>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BE3611E" w14:textId="77777777" w:rsidR="00AC120D" w:rsidRDefault="009A594B">
            <w:pPr>
              <w:rPr>
                <w:sz w:val="28"/>
                <w:szCs w:val="28"/>
              </w:rPr>
            </w:pPr>
            <w:r>
              <w:rPr>
                <w:sz w:val="28"/>
                <w:szCs w:val="28"/>
              </w:rPr>
              <w:t>Admin cần phải đăng nhập vào trang admin trước khi sử dụng chức năng.</w:t>
            </w:r>
          </w:p>
        </w:tc>
      </w:tr>
      <w:tr w:rsidR="00AC120D" w14:paraId="2BACE249"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711C0AD" w14:textId="77777777" w:rsidR="00AC120D" w:rsidRDefault="009A594B">
            <w:pP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F198B56" w14:textId="77777777" w:rsidR="00AC120D" w:rsidRDefault="009A594B">
            <w:pP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2031797" w14:textId="77777777" w:rsidR="00AC120D" w:rsidRDefault="009A594B">
            <w:pPr>
              <w:rPr>
                <w:sz w:val="28"/>
                <w:szCs w:val="28"/>
              </w:rPr>
            </w:pPr>
            <w:r>
              <w:rPr>
                <w:sz w:val="28"/>
                <w:szCs w:val="28"/>
              </w:rPr>
              <w:t>Admin thành công thao tác với đơn hàng trong hệ thống.</w:t>
            </w:r>
          </w:p>
        </w:tc>
      </w:tr>
      <w:tr w:rsidR="00AC120D" w14:paraId="6B36B902" w14:textId="77777777">
        <w:trPr>
          <w:trHeight w:val="290"/>
        </w:trPr>
        <w:tc>
          <w:tcPr>
            <w:tcW w:w="2081" w:type="dxa"/>
            <w:vMerge/>
            <w:vAlign w:val="center"/>
          </w:tcPr>
          <w:p w14:paraId="2271C99C" w14:textId="77777777" w:rsidR="00AC120D" w:rsidRDefault="00AC120D">
            <w:pPr>
              <w:rPr>
                <w:b/>
                <w:bCs/>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2503D44" w14:textId="77777777" w:rsidR="00AC120D" w:rsidRDefault="009A594B">
            <w:pP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B4B1A24" w14:textId="77777777" w:rsidR="00AC120D" w:rsidRDefault="009A594B">
            <w:pPr>
              <w:rPr>
                <w:sz w:val="28"/>
                <w:szCs w:val="28"/>
              </w:rPr>
            </w:pPr>
            <w:r>
              <w:rPr>
                <w:sz w:val="28"/>
                <w:szCs w:val="28"/>
              </w:rPr>
              <w:t>N/A</w:t>
            </w:r>
          </w:p>
        </w:tc>
      </w:tr>
      <w:tr w:rsidR="00AC120D" w14:paraId="03DF18F4"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D648215" w14:textId="77777777" w:rsidR="00AC120D" w:rsidRDefault="009A594B">
            <w:pPr>
              <w:rPr>
                <w:b/>
                <w:bCs/>
                <w:sz w:val="28"/>
                <w:szCs w:val="28"/>
              </w:rPr>
            </w:pPr>
            <w:r>
              <w:rPr>
                <w:b/>
                <w:bCs/>
                <w:sz w:val="28"/>
                <w:szCs w:val="28"/>
              </w:rPr>
              <w:t>ĐẶC TẢ CHỨC NĂNG</w:t>
            </w:r>
          </w:p>
        </w:tc>
      </w:tr>
      <w:tr w:rsidR="00AC120D" w14:paraId="72AEBF8B"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0CCFA65" w14:textId="77777777" w:rsidR="00AC120D" w:rsidRDefault="009A594B">
            <w:pPr>
              <w:rPr>
                <w:sz w:val="28"/>
                <w:szCs w:val="28"/>
              </w:rPr>
            </w:pPr>
            <w:r>
              <w:rPr>
                <w:b/>
                <w:bCs/>
                <w:sz w:val="28"/>
                <w:szCs w:val="28"/>
              </w:rPr>
              <w:t>Luồng sự kiện chính/Kịch bản chính</w:t>
            </w:r>
          </w:p>
        </w:tc>
      </w:tr>
      <w:tr w:rsidR="00AC120D" w14:paraId="48016407"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4F722F2" w14:textId="77777777" w:rsidR="00AC120D" w:rsidRDefault="009A594B">
            <w:pPr>
              <w:rPr>
                <w:sz w:val="28"/>
                <w:szCs w:val="28"/>
              </w:rPr>
            </w:pPr>
            <w:r>
              <w:rPr>
                <w:sz w:val="28"/>
                <w:szCs w:val="28"/>
              </w:rPr>
              <w:t>Admin truy cập vào trang quản lý đơn hàng.</w:t>
            </w:r>
          </w:p>
          <w:p w14:paraId="080463AD" w14:textId="77777777" w:rsidR="00AC120D" w:rsidRDefault="009A594B">
            <w:pPr>
              <w:rPr>
                <w:sz w:val="28"/>
                <w:szCs w:val="28"/>
              </w:rPr>
            </w:pPr>
            <w:r>
              <w:rPr>
                <w:sz w:val="28"/>
                <w:szCs w:val="28"/>
              </w:rPr>
              <w:t>Hệ thống hiển thị danh sách các hóa đơn có trong cơ sở dữ liệu. Danh sách này bao gồm các thông tin như ID, người đặt hàng, tổng đơn hàng, phí ship, thời gian nhận, trạng thái.</w:t>
            </w:r>
          </w:p>
          <w:p w14:paraId="2B709B72" w14:textId="77777777" w:rsidR="00AC120D" w:rsidRDefault="009A594B">
            <w:pPr>
              <w:rPr>
                <w:sz w:val="28"/>
                <w:szCs w:val="28"/>
              </w:rPr>
            </w:pPr>
            <w:r>
              <w:rPr>
                <w:sz w:val="28"/>
                <w:szCs w:val="28"/>
              </w:rPr>
              <w:t xml:space="preserve">Xem thông tin chi tiết đơn hàng: Admin có thể nhấp vào một đơn hàng trong danh sách để xem thông tin chi tiết về đơn hàng đó. Thông tin này bao gồm </w:t>
            </w:r>
            <w:r>
              <w:rPr>
                <w:sz w:val="28"/>
                <w:szCs w:val="28"/>
              </w:rPr>
              <w:lastRenderedPageBreak/>
              <w:t xml:space="preserve">như ID, người đặt hàng, tổng đơn hàng, phí ship, thời gian nhận, trạng </w:t>
            </w:r>
            <w:proofErr w:type="gramStart"/>
            <w:r>
              <w:rPr>
                <w:sz w:val="28"/>
                <w:szCs w:val="28"/>
              </w:rPr>
              <w:t>thái,chi</w:t>
            </w:r>
            <w:proofErr w:type="gramEnd"/>
            <w:r>
              <w:rPr>
                <w:sz w:val="28"/>
                <w:szCs w:val="28"/>
              </w:rPr>
              <w:t xml:space="preserve"> tiết đơn hàng</w:t>
            </w:r>
          </w:p>
          <w:p w14:paraId="1A0835B7" w14:textId="77777777" w:rsidR="00AC120D" w:rsidRDefault="009A594B">
            <w:pPr>
              <w:rPr>
                <w:sz w:val="28"/>
                <w:szCs w:val="28"/>
              </w:rPr>
            </w:pPr>
            <w:r>
              <w:rPr>
                <w:sz w:val="28"/>
                <w:szCs w:val="28"/>
              </w:rPr>
              <w:t>Trạng thái các hóa đơn: Admin có khả năng cập nhật trạng thái của các hóa đơn từ "Chờ xử lý", "Đang giao hàng", "Đã hoàn thành" và “Đã hủy”.</w:t>
            </w:r>
          </w:p>
        </w:tc>
      </w:tr>
    </w:tbl>
    <w:p w14:paraId="7867435F" w14:textId="77777777" w:rsidR="00AC120D" w:rsidRDefault="00AC120D">
      <w:pPr>
        <w:shd w:val="clear" w:color="auto" w:fill="FFFFFF"/>
        <w:spacing w:before="100" w:beforeAutospacing="1" w:after="100" w:afterAutospacing="1" w:line="240" w:lineRule="auto"/>
        <w:rPr>
          <w:color w:val="242424"/>
          <w:sz w:val="28"/>
          <w:szCs w:val="28"/>
        </w:rPr>
      </w:pPr>
    </w:p>
    <w:p w14:paraId="2C9083C1" w14:textId="77777777" w:rsidR="00AC120D" w:rsidRDefault="00AC120D">
      <w:pPr>
        <w:shd w:val="clear" w:color="auto" w:fill="FFFFFF"/>
        <w:spacing w:before="100" w:beforeAutospacing="1" w:after="100" w:afterAutospacing="1" w:line="240" w:lineRule="auto"/>
        <w:rPr>
          <w:color w:val="242424"/>
          <w:sz w:val="28"/>
          <w:szCs w:val="28"/>
        </w:rPr>
      </w:pPr>
    </w:p>
    <w:p w14:paraId="3F1B60D9" w14:textId="77777777" w:rsidR="00AC120D" w:rsidRDefault="009A594B">
      <w:pPr>
        <w:pStyle w:val="Heading2"/>
      </w:pPr>
      <w:bookmarkStart w:id="149" w:name="_Toc166658470"/>
      <w:bookmarkStart w:id="150" w:name="_Toc165929951"/>
      <w:bookmarkStart w:id="151" w:name="_Toc165929410"/>
      <w:bookmarkStart w:id="152" w:name="_Toc166658408"/>
      <w:r>
        <w:t>Sơ đồ activity</w:t>
      </w:r>
      <w:bookmarkEnd w:id="149"/>
      <w:bookmarkEnd w:id="150"/>
      <w:bookmarkEnd w:id="151"/>
      <w:bookmarkEnd w:id="152"/>
    </w:p>
    <w:p w14:paraId="185F4797" w14:textId="77777777" w:rsidR="00AC120D" w:rsidRDefault="00000000">
      <w:pPr>
        <w:rPr>
          <w:sz w:val="28"/>
          <w:szCs w:val="28"/>
        </w:rPr>
      </w:pPr>
      <w:hyperlink r:id="rId49" w:history="1">
        <w:r w:rsidR="009A594B">
          <w:rPr>
            <w:rStyle w:val="FollowedHyperlink"/>
            <w:rFonts w:eastAsiaTheme="majorEastAsia"/>
            <w:sz w:val="28"/>
            <w:szCs w:val="28"/>
          </w:rPr>
          <w:t>Sơ đồ activity</w:t>
        </w:r>
      </w:hyperlink>
    </w:p>
    <w:p w14:paraId="1A4A2EC5" w14:textId="77777777" w:rsidR="00AC120D" w:rsidRDefault="009A594B">
      <w:pPr>
        <w:pStyle w:val="Heading2"/>
      </w:pPr>
      <w:bookmarkStart w:id="153" w:name="_Toc166658409"/>
      <w:bookmarkStart w:id="154" w:name="_Toc165929952"/>
      <w:bookmarkStart w:id="155" w:name="_Toc165929411"/>
      <w:bookmarkStart w:id="156" w:name="_Toc166658471"/>
      <w:r>
        <w:t>Lược đồ ERD</w:t>
      </w:r>
      <w:bookmarkEnd w:id="153"/>
      <w:bookmarkEnd w:id="154"/>
      <w:bookmarkEnd w:id="155"/>
      <w:bookmarkEnd w:id="156"/>
    </w:p>
    <w:p w14:paraId="2AF0F6E9" w14:textId="77777777" w:rsidR="00AC120D" w:rsidRDefault="00000000">
      <w:pPr>
        <w:rPr>
          <w:rFonts w:eastAsiaTheme="majorEastAsia"/>
          <w:color w:val="0563C1" w:themeColor="hyperlink"/>
          <w:sz w:val="28"/>
          <w:szCs w:val="28"/>
          <w:u w:val="single"/>
        </w:rPr>
      </w:pPr>
      <w:hyperlink r:id="rId50" w:history="1">
        <w:r w:rsidR="009A594B">
          <w:rPr>
            <w:rStyle w:val="Hyperlink"/>
            <w:rFonts w:eastAsiaTheme="majorEastAsia"/>
            <w:sz w:val="28"/>
            <w:szCs w:val="28"/>
          </w:rPr>
          <w:t>Lược đồ</w:t>
        </w:r>
      </w:hyperlink>
    </w:p>
    <w:p w14:paraId="793D1D16" w14:textId="77777777" w:rsidR="00AC120D" w:rsidRDefault="009A594B">
      <w:pPr>
        <w:pStyle w:val="Heading1"/>
      </w:pPr>
      <w:bookmarkStart w:id="157" w:name="_Toc165929412"/>
      <w:bookmarkStart w:id="158" w:name="_Toc166658472"/>
      <w:bookmarkStart w:id="159" w:name="_Toc166658410"/>
      <w:bookmarkStart w:id="160" w:name="_Toc165929953"/>
      <w:r>
        <w:lastRenderedPageBreak/>
        <w:t>Thiết kế hệ thống</w:t>
      </w:r>
      <w:bookmarkEnd w:id="157"/>
      <w:bookmarkEnd w:id="158"/>
      <w:bookmarkEnd w:id="159"/>
      <w:bookmarkEnd w:id="160"/>
    </w:p>
    <w:p w14:paraId="3891CA08" w14:textId="77777777" w:rsidR="00AC120D" w:rsidRDefault="009A594B">
      <w:pPr>
        <w:pStyle w:val="Heading2"/>
      </w:pPr>
      <w:bookmarkStart w:id="161" w:name="_Toc165929413"/>
      <w:bookmarkStart w:id="162" w:name="_Toc165929954"/>
      <w:bookmarkStart w:id="163" w:name="_Toc166658411"/>
      <w:bookmarkStart w:id="164" w:name="_Toc166658473"/>
      <w:r>
        <w:t>Thiết kế kiến trúc</w:t>
      </w:r>
      <w:bookmarkEnd w:id="161"/>
      <w:bookmarkEnd w:id="162"/>
      <w:bookmarkEnd w:id="163"/>
      <w:bookmarkEnd w:id="164"/>
    </w:p>
    <w:p w14:paraId="4C006441" w14:textId="77777777" w:rsidR="00AC120D" w:rsidRDefault="009A594B">
      <w:pPr>
        <w:pStyle w:val="Heading3"/>
      </w:pPr>
      <w:bookmarkStart w:id="165" w:name="_Toc166658474"/>
      <w:bookmarkStart w:id="166" w:name="_Toc165929955"/>
      <w:bookmarkStart w:id="167" w:name="_Toc165929414"/>
      <w:bookmarkStart w:id="168" w:name="_Toc166658412"/>
      <w:r>
        <w:t>Giải pháp công nghệ</w:t>
      </w:r>
      <w:bookmarkEnd w:id="165"/>
      <w:bookmarkEnd w:id="166"/>
      <w:bookmarkEnd w:id="167"/>
      <w:bookmarkEnd w:id="168"/>
    </w:p>
    <w:p w14:paraId="4612F92A" w14:textId="77777777" w:rsidR="00AC120D" w:rsidRDefault="009A594B">
      <w:pPr>
        <w:pStyle w:val="ListParagraph"/>
        <w:numPr>
          <w:ilvl w:val="0"/>
          <w:numId w:val="8"/>
        </w:numPr>
      </w:pPr>
      <w:proofErr w:type="gramStart"/>
      <w:r>
        <w:t>Frontend :</w:t>
      </w:r>
      <w:proofErr w:type="gramEnd"/>
      <w:r>
        <w:t xml:space="preserve"> HTML, CSS, JS, ReactJS, TypeScript,Material-UI và các thư viện khác</w:t>
      </w:r>
    </w:p>
    <w:p w14:paraId="60ED9B25" w14:textId="77777777" w:rsidR="00AC120D" w:rsidRDefault="009A594B">
      <w:pPr>
        <w:pStyle w:val="ListParagraph"/>
        <w:numPr>
          <w:ilvl w:val="0"/>
          <w:numId w:val="8"/>
        </w:numPr>
      </w:pPr>
      <w:r>
        <w:t>Backend: Python, Django, Django-Rest-Framework</w:t>
      </w:r>
    </w:p>
    <w:p w14:paraId="1665C0F2" w14:textId="77777777" w:rsidR="00AC120D" w:rsidRDefault="009A594B">
      <w:pPr>
        <w:pStyle w:val="ListParagraph"/>
        <w:numPr>
          <w:ilvl w:val="0"/>
          <w:numId w:val="8"/>
        </w:numPr>
      </w:pPr>
      <w:r>
        <w:t>Cơ sở dữ liệu: Mysql</w:t>
      </w:r>
    </w:p>
    <w:p w14:paraId="58A7C9F9" w14:textId="77777777" w:rsidR="00AC120D" w:rsidRDefault="009A594B">
      <w:pPr>
        <w:pStyle w:val="Heading3"/>
      </w:pPr>
      <w:bookmarkStart w:id="169" w:name="_Toc165929415"/>
      <w:bookmarkStart w:id="170" w:name="_Toc166658413"/>
      <w:bookmarkStart w:id="171" w:name="_Toc165929956"/>
      <w:bookmarkStart w:id="172" w:name="_Toc166658475"/>
      <w:r>
        <w:t>Kiến trúc phần mềm</w:t>
      </w:r>
      <w:bookmarkEnd w:id="169"/>
      <w:bookmarkEnd w:id="170"/>
      <w:bookmarkEnd w:id="171"/>
      <w:bookmarkEnd w:id="172"/>
    </w:p>
    <w:p w14:paraId="37FC28EE" w14:textId="77777777" w:rsidR="00AC120D" w:rsidRDefault="009A594B">
      <w:r>
        <w:rPr>
          <w:noProof/>
          <w:lang w:eastAsia="ja-JP"/>
        </w:rPr>
        <w:drawing>
          <wp:inline distT="0" distB="0" distL="0" distR="0" wp14:anchorId="72AB0922" wp14:editId="268A5610">
            <wp:extent cx="5760720" cy="1511935"/>
            <wp:effectExtent l="0" t="0" r="0" b="0"/>
            <wp:docPr id="1332453293" name="Picture 1332453293"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3293" name="Picture 1332453293" descr="A picture containing screenshot, text, design&#10;&#10;Description automatically generated"/>
                    <pic:cNvPicPr>
                      <a:picLocks noChangeAspect="1"/>
                    </pic:cNvPicPr>
                  </pic:nvPicPr>
                  <pic:blipFill>
                    <a:blip r:embed="rId51"/>
                    <a:stretch>
                      <a:fillRect/>
                    </a:stretch>
                  </pic:blipFill>
                  <pic:spPr>
                    <a:xfrm>
                      <a:off x="0" y="0"/>
                      <a:ext cx="5760720" cy="1511935"/>
                    </a:xfrm>
                    <a:prstGeom prst="rect">
                      <a:avLst/>
                    </a:prstGeom>
                  </pic:spPr>
                </pic:pic>
              </a:graphicData>
            </a:graphic>
          </wp:inline>
        </w:drawing>
      </w:r>
    </w:p>
    <w:p w14:paraId="5FBAF346" w14:textId="77777777" w:rsidR="00AC120D" w:rsidRDefault="009A594B">
      <w:pPr>
        <w:pStyle w:val="DoanVB"/>
      </w:pPr>
      <w:r>
        <w:t>Người dùng truy cập hệ thống qua Web Client. Khi truy cập qua môi trường Web Client, người dùng sẽ gửi các yêu cầu đến Web server. Web server sẽ xử lý các yêu cầu của người dùng gửi đến, sau đó kết nối đến cơ sở dữ liệu, lấy dữ liệu và trả về cho Web server. Sau đó Web server sẽ trả dữ liệu về cho Web Client, Web Client hiển thị ra cho người dùng.</w:t>
      </w:r>
    </w:p>
    <w:p w14:paraId="2213A2D7" w14:textId="77777777" w:rsidR="00AC120D" w:rsidRDefault="009A594B">
      <w:pPr>
        <w:pStyle w:val="DoanVB"/>
      </w:pPr>
      <w:r>
        <w:t>Kiến trúc hệ thống tải ảnh lên web có thể được thiết kế dựa trên mô hình client-server, trong đó người dùng (client) tương tác với một máy chủ (server) để tải lên và quản lý ảnh.</w:t>
      </w:r>
    </w:p>
    <w:p w14:paraId="665AE6D9" w14:textId="77777777" w:rsidR="00AC120D" w:rsidRDefault="009A594B">
      <w:r>
        <w:rPr>
          <w:b/>
          <w:bCs/>
        </w:rPr>
        <w:t>Mô tả kiến trúc</w:t>
      </w:r>
      <w:r>
        <w:t>:</w:t>
      </w:r>
    </w:p>
    <w:p w14:paraId="4856FD61" w14:textId="77777777" w:rsidR="00AC120D" w:rsidRDefault="009A594B">
      <w:pPr>
        <w:pStyle w:val="DoanVB"/>
      </w:pPr>
      <w:r>
        <w:t>-</w:t>
      </w:r>
      <w:r>
        <w:tab/>
        <w:t>Web Client (Giao diện người dùng cuối): Đây là nơi mà người dùng tương tác với với hệ thống để tải lên và quản lý ảnh. Giao diện người dùng có thể được phát triển bằng các công nghệ web như HTML, CSS và JavaScript, và cung cấp các chức năng như chọn và tải lên ảnh, xem danh sách ảnh đã tải lên và thực hiện các tác vụ chỉnh sửa hoặc xóa ảnh.</w:t>
      </w:r>
    </w:p>
    <w:p w14:paraId="4C435751" w14:textId="77777777" w:rsidR="00AC120D" w:rsidRDefault="009A594B">
      <w:pPr>
        <w:pStyle w:val="DoanVB"/>
      </w:pPr>
      <w:r>
        <w:t>-</w:t>
      </w:r>
      <w:r>
        <w:tab/>
        <w:t>Web server: Đây là nơi xử lý logic và yêu cầu từ giao diện người dùng. Máy chủ ứng dụng nhận yêu cầu tải lên ảnh từ người dùng và xử lý. Nó có thể kiểm tra và xác minh dữ liệu, lưu trữ ảnh vào máy chủ lưu trữ hoặc dịch vụ đám mây.</w:t>
      </w:r>
    </w:p>
    <w:p w14:paraId="4E79998A" w14:textId="77777777" w:rsidR="00AC120D" w:rsidRDefault="009A594B">
      <w:pPr>
        <w:pStyle w:val="DoanVB"/>
      </w:pPr>
      <w:r>
        <w:t>-</w:t>
      </w:r>
      <w:r>
        <w:tab/>
        <w:t xml:space="preserve">Database (Cơ sở dữ liệu): Cơ sở dữ liệu được sử dụng để lưu trữ thông tin về ảnh và quản lý dữ liệu liên quan. Nó bao gồm tài khoản cá nhân, admin, nó có thể chứa thông </w:t>
      </w:r>
      <w:r>
        <w:lastRenderedPageBreak/>
        <w:t>tin như tên tệp, tên album, đường dẫn, ngày tải lên và thông tin người dùng liên quan đến ảnh.</w:t>
      </w:r>
    </w:p>
    <w:p w14:paraId="2A04182E" w14:textId="77777777" w:rsidR="00AC120D" w:rsidRDefault="009A594B">
      <w:pPr>
        <w:pStyle w:val="DoanVB"/>
      </w:pPr>
      <w:r>
        <w:t>Các thành phần trong kiến trúc trên cần tương tác với nhau qua các giao thức và giao tiếp phù hợp, đảm bảo người dùng có thể tải lên ảnh từ giao diện người dùng, máy chủ ứng dụng xử lý yêu cầu và lưu trữ ảnh trong máy chủ lưu trữ.</w:t>
      </w:r>
    </w:p>
    <w:p w14:paraId="7A205667" w14:textId="77777777" w:rsidR="00AC120D" w:rsidRDefault="00AC120D"/>
    <w:p w14:paraId="459FA860" w14:textId="77777777" w:rsidR="00AC120D" w:rsidRDefault="009A594B">
      <w:pPr>
        <w:pStyle w:val="Heading2"/>
      </w:pPr>
      <w:bookmarkStart w:id="173" w:name="_Toc165929416"/>
      <w:bookmarkStart w:id="174" w:name="_Toc166658476"/>
      <w:bookmarkStart w:id="175" w:name="_Toc166658414"/>
      <w:bookmarkStart w:id="176" w:name="_Toc165929957"/>
      <w:r>
        <w:t>Thiết kế cơ sở dữ liệu</w:t>
      </w:r>
      <w:bookmarkEnd w:id="173"/>
      <w:bookmarkEnd w:id="174"/>
      <w:bookmarkEnd w:id="175"/>
      <w:bookmarkEnd w:id="176"/>
      <w:r>
        <w:t xml:space="preserve"> </w:t>
      </w:r>
    </w:p>
    <w:p w14:paraId="190B4790" w14:textId="77777777" w:rsidR="00AC120D" w:rsidRDefault="009A594B">
      <w:pPr>
        <w:pStyle w:val="Heading3"/>
      </w:pPr>
      <w:bookmarkStart w:id="177" w:name="_Toc165929958"/>
      <w:bookmarkStart w:id="178" w:name="_Toc166658477"/>
      <w:bookmarkStart w:id="179" w:name="_Toc165929417"/>
      <w:bookmarkStart w:id="180" w:name="_Toc166658415"/>
      <w:r>
        <w:t>Cơ sở dữ liệu</w:t>
      </w:r>
      <w:bookmarkEnd w:id="177"/>
      <w:bookmarkEnd w:id="178"/>
      <w:bookmarkEnd w:id="179"/>
      <w:bookmarkEnd w:id="180"/>
    </w:p>
    <w:p w14:paraId="60C52D3C" w14:textId="77777777" w:rsidR="00AC120D" w:rsidRDefault="009A594B">
      <w:pPr>
        <w:spacing w:after="0" w:line="240" w:lineRule="auto"/>
        <w:rPr>
          <w:sz w:val="24"/>
          <w:lang w:val="en-NZ" w:eastAsia="en-NZ"/>
        </w:rPr>
      </w:pPr>
      <w:r>
        <w:rPr>
          <w:noProof/>
          <w:sz w:val="24"/>
          <w:lang w:eastAsia="ja-JP"/>
        </w:rPr>
        <w:drawing>
          <wp:inline distT="0" distB="0" distL="0" distR="0" wp14:anchorId="24146F44" wp14:editId="3EFD5A2C">
            <wp:extent cx="5943600" cy="3573780"/>
            <wp:effectExtent l="0" t="0" r="0" b="7620"/>
            <wp:docPr id="18942359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5975" name="Picture 1" descr="A computer screen 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573780"/>
                    </a:xfrm>
                    <a:prstGeom prst="rect">
                      <a:avLst/>
                    </a:prstGeom>
                    <a:noFill/>
                    <a:ln>
                      <a:noFill/>
                    </a:ln>
                  </pic:spPr>
                </pic:pic>
              </a:graphicData>
            </a:graphic>
          </wp:inline>
        </w:drawing>
      </w:r>
    </w:p>
    <w:p w14:paraId="07655368" w14:textId="77777777" w:rsidR="00AC120D" w:rsidRDefault="00AC120D"/>
    <w:p w14:paraId="553D72E1" w14:textId="77777777" w:rsidR="00AC120D" w:rsidRDefault="009A594B">
      <w:pPr>
        <w:pStyle w:val="Heading3"/>
      </w:pPr>
      <w:bookmarkStart w:id="181" w:name="_Toc165929418"/>
      <w:bookmarkStart w:id="182" w:name="_Toc165929959"/>
      <w:bookmarkStart w:id="183" w:name="_Toc166658416"/>
      <w:bookmarkStart w:id="184" w:name="_Toc166658478"/>
      <w:r>
        <w:lastRenderedPageBreak/>
        <w:t>Cài đặt cơ sở dữ liệu vật lý trên mysql</w:t>
      </w:r>
      <w:bookmarkEnd w:id="181"/>
      <w:bookmarkEnd w:id="182"/>
      <w:bookmarkEnd w:id="183"/>
      <w:bookmarkEnd w:id="184"/>
    </w:p>
    <w:p w14:paraId="316D0120" w14:textId="77777777" w:rsidR="00AC120D" w:rsidRDefault="009A594B">
      <w:r>
        <w:rPr>
          <w:noProof/>
          <w:lang w:eastAsia="ja-JP"/>
        </w:rPr>
        <w:drawing>
          <wp:inline distT="0" distB="0" distL="0" distR="0" wp14:anchorId="187914FE" wp14:editId="782700ED">
            <wp:extent cx="5943600" cy="3343275"/>
            <wp:effectExtent l="0" t="0" r="0" b="9525"/>
            <wp:docPr id="6019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2234" name="Picture 1" descr="A screenshot of a computer&#10;&#10;Description automatically generated"/>
                    <pic:cNvPicPr>
                      <a:picLocks noChangeAspect="1"/>
                    </pic:cNvPicPr>
                  </pic:nvPicPr>
                  <pic:blipFill>
                    <a:blip r:embed="rId53"/>
                    <a:stretch>
                      <a:fillRect/>
                    </a:stretch>
                  </pic:blipFill>
                  <pic:spPr>
                    <a:xfrm>
                      <a:off x="0" y="0"/>
                      <a:ext cx="5943600" cy="3343275"/>
                    </a:xfrm>
                    <a:prstGeom prst="rect">
                      <a:avLst/>
                    </a:prstGeom>
                  </pic:spPr>
                </pic:pic>
              </a:graphicData>
            </a:graphic>
          </wp:inline>
        </w:drawing>
      </w:r>
    </w:p>
    <w:p w14:paraId="3DD0E4DE" w14:textId="77777777" w:rsidR="00AC120D" w:rsidRDefault="009A594B">
      <w:pPr>
        <w:pStyle w:val="Heading2"/>
      </w:pPr>
      <w:bookmarkStart w:id="185" w:name="_Toc166658479"/>
      <w:bookmarkStart w:id="186" w:name="_Toc165929419"/>
      <w:bookmarkStart w:id="187" w:name="_Toc165929960"/>
      <w:bookmarkStart w:id="188" w:name="_Toc166658417"/>
      <w:r>
        <w:lastRenderedPageBreak/>
        <w:t>Thiết kế UI</w:t>
      </w:r>
      <w:bookmarkEnd w:id="185"/>
      <w:bookmarkEnd w:id="186"/>
      <w:bookmarkEnd w:id="187"/>
      <w:bookmarkEnd w:id="188"/>
    </w:p>
    <w:p w14:paraId="11E8F3FD" w14:textId="77777777" w:rsidR="00AC120D" w:rsidRDefault="009A594B">
      <w:pPr>
        <w:pStyle w:val="Heading3"/>
      </w:pPr>
      <w:bookmarkStart w:id="189" w:name="_Toc166658418"/>
      <w:bookmarkStart w:id="190" w:name="_Toc165929961"/>
      <w:bookmarkStart w:id="191" w:name="_Toc165929420"/>
      <w:bookmarkStart w:id="192" w:name="_Toc166658480"/>
      <w:r>
        <w:t>Đăng ký, Đăng nhập</w:t>
      </w:r>
      <w:bookmarkEnd w:id="189"/>
      <w:bookmarkEnd w:id="190"/>
      <w:bookmarkEnd w:id="191"/>
      <w:bookmarkEnd w:id="192"/>
    </w:p>
    <w:p w14:paraId="30E4F47F" w14:textId="77777777" w:rsidR="00AC120D" w:rsidRDefault="009A594B">
      <w:r>
        <w:rPr>
          <w:noProof/>
          <w:lang w:eastAsia="ja-JP"/>
        </w:rPr>
        <w:drawing>
          <wp:inline distT="0" distB="0" distL="0" distR="0" wp14:anchorId="0B5B8E32" wp14:editId="526ABEA6">
            <wp:extent cx="5943600" cy="3343275"/>
            <wp:effectExtent l="0" t="0" r="0" b="9525"/>
            <wp:docPr id="151821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457" name="Picture 1" descr="A screenshot of a computer&#10;&#10;Description automatically generated"/>
                    <pic:cNvPicPr>
                      <a:picLocks noChangeAspect="1"/>
                    </pic:cNvPicPr>
                  </pic:nvPicPr>
                  <pic:blipFill>
                    <a:blip r:embed="rId54"/>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6420BFC4" wp14:editId="5769BDC2">
            <wp:extent cx="5943600" cy="3343275"/>
            <wp:effectExtent l="0" t="0" r="0" b="9525"/>
            <wp:docPr id="190002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23683" name="Picture 1" descr="A screenshot of a computer&#10;&#10;Description automatically generated"/>
                    <pic:cNvPicPr>
                      <a:picLocks noChangeAspect="1"/>
                    </pic:cNvPicPr>
                  </pic:nvPicPr>
                  <pic:blipFill>
                    <a:blip r:embed="rId55"/>
                    <a:stretch>
                      <a:fillRect/>
                    </a:stretch>
                  </pic:blipFill>
                  <pic:spPr>
                    <a:xfrm>
                      <a:off x="0" y="0"/>
                      <a:ext cx="5943600" cy="3343275"/>
                    </a:xfrm>
                    <a:prstGeom prst="rect">
                      <a:avLst/>
                    </a:prstGeom>
                  </pic:spPr>
                </pic:pic>
              </a:graphicData>
            </a:graphic>
          </wp:inline>
        </w:drawing>
      </w:r>
    </w:p>
    <w:p w14:paraId="5A847FD5" w14:textId="77777777" w:rsidR="00AC120D" w:rsidRDefault="009A594B">
      <w:pPr>
        <w:pStyle w:val="Heading3"/>
      </w:pPr>
      <w:bookmarkStart w:id="193" w:name="_Toc165929421"/>
      <w:bookmarkStart w:id="194" w:name="_Toc165929962"/>
      <w:bookmarkStart w:id="195" w:name="_Toc166658419"/>
      <w:bookmarkStart w:id="196" w:name="_Toc166658481"/>
      <w:r>
        <w:lastRenderedPageBreak/>
        <w:t>Trang chủ</w:t>
      </w:r>
      <w:bookmarkEnd w:id="193"/>
      <w:bookmarkEnd w:id="194"/>
      <w:bookmarkEnd w:id="195"/>
      <w:bookmarkEnd w:id="196"/>
    </w:p>
    <w:p w14:paraId="2828E419" w14:textId="77777777" w:rsidR="00AC120D" w:rsidRDefault="009A594B">
      <w:pPr>
        <w:jc w:val="center"/>
      </w:pPr>
      <w:r>
        <w:rPr>
          <w:noProof/>
          <w:lang w:eastAsia="ja-JP"/>
        </w:rPr>
        <w:drawing>
          <wp:inline distT="0" distB="0" distL="0" distR="0" wp14:anchorId="0EA1A97A" wp14:editId="6AEF534F">
            <wp:extent cx="4502785" cy="8229600"/>
            <wp:effectExtent l="0" t="0" r="0" b="0"/>
            <wp:docPr id="1443387521" name="Picture 5"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87521" name="Picture 5" descr="A screenshot of a menu&#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502785" cy="8229600"/>
                    </a:xfrm>
                    <a:prstGeom prst="rect">
                      <a:avLst/>
                    </a:prstGeom>
                    <a:noFill/>
                    <a:ln>
                      <a:noFill/>
                    </a:ln>
                  </pic:spPr>
                </pic:pic>
              </a:graphicData>
            </a:graphic>
          </wp:inline>
        </w:drawing>
      </w:r>
    </w:p>
    <w:p w14:paraId="43C36521" w14:textId="77777777" w:rsidR="00AC120D" w:rsidRDefault="009A594B">
      <w:r>
        <w:rPr>
          <w:noProof/>
          <w:lang w:eastAsia="ja-JP"/>
        </w:rPr>
        <w:lastRenderedPageBreak/>
        <w:drawing>
          <wp:inline distT="0" distB="0" distL="0" distR="0" wp14:anchorId="7A5BDB0F" wp14:editId="30EFB4E1">
            <wp:extent cx="5943600" cy="3343275"/>
            <wp:effectExtent l="0" t="0" r="0" b="9525"/>
            <wp:docPr id="2047263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3787" name="Picture 1" descr="A screenshot of a computer&#10;&#10;Description automatically generated"/>
                    <pic:cNvPicPr>
                      <a:picLocks noChangeAspect="1"/>
                    </pic:cNvPicPr>
                  </pic:nvPicPr>
                  <pic:blipFill>
                    <a:blip r:embed="rId57"/>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76FADAE6" wp14:editId="10ACAE7B">
            <wp:extent cx="5943600" cy="3343275"/>
            <wp:effectExtent l="0" t="0" r="0" b="9525"/>
            <wp:docPr id="115706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60012" name="Picture 1" descr="A screenshot of a computer&#10;&#10;Description automatically generated"/>
                    <pic:cNvPicPr>
                      <a:picLocks noChangeAspect="1"/>
                    </pic:cNvPicPr>
                  </pic:nvPicPr>
                  <pic:blipFill>
                    <a:blip r:embed="rId58"/>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4BAE6126" wp14:editId="7BD1DF0B">
            <wp:extent cx="5943600" cy="3343275"/>
            <wp:effectExtent l="0" t="0" r="0" b="9525"/>
            <wp:docPr id="121593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7111" name="Picture 1" descr="A screenshot of a computer&#10;&#10;Description automatically generated"/>
                    <pic:cNvPicPr>
                      <a:picLocks noChangeAspect="1"/>
                    </pic:cNvPicPr>
                  </pic:nvPicPr>
                  <pic:blipFill>
                    <a:blip r:embed="rId59"/>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3D66ACF2" wp14:editId="270594CF">
            <wp:extent cx="5943600" cy="3343275"/>
            <wp:effectExtent l="0" t="0" r="0" b="9525"/>
            <wp:docPr id="2062062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236" name="Picture 1" descr="A screenshot of a computer&#10;&#10;Description automatically generated"/>
                    <pic:cNvPicPr>
                      <a:picLocks noChangeAspect="1"/>
                    </pic:cNvPicPr>
                  </pic:nvPicPr>
                  <pic:blipFill>
                    <a:blip r:embed="rId60"/>
                    <a:stretch>
                      <a:fillRect/>
                    </a:stretch>
                  </pic:blipFill>
                  <pic:spPr>
                    <a:xfrm>
                      <a:off x="0" y="0"/>
                      <a:ext cx="5943600" cy="3343275"/>
                    </a:xfrm>
                    <a:prstGeom prst="rect">
                      <a:avLst/>
                    </a:prstGeom>
                  </pic:spPr>
                </pic:pic>
              </a:graphicData>
            </a:graphic>
          </wp:inline>
        </w:drawing>
      </w:r>
    </w:p>
    <w:p w14:paraId="3A0B78DB" w14:textId="77777777" w:rsidR="00AC120D" w:rsidRDefault="009A594B">
      <w:r>
        <w:rPr>
          <w:noProof/>
          <w:lang w:eastAsia="ja-JP"/>
        </w:rPr>
        <w:lastRenderedPageBreak/>
        <w:drawing>
          <wp:inline distT="0" distB="0" distL="0" distR="0" wp14:anchorId="1C2A9B53" wp14:editId="299575A0">
            <wp:extent cx="5943600" cy="3343275"/>
            <wp:effectExtent l="0" t="0" r="0" b="9525"/>
            <wp:docPr id="640957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57054" name="Picture 1" descr="A screenshot of a computer&#10;&#10;Description automatically generated"/>
                    <pic:cNvPicPr>
                      <a:picLocks noChangeAspect="1"/>
                    </pic:cNvPicPr>
                  </pic:nvPicPr>
                  <pic:blipFill>
                    <a:blip r:embed="rId61"/>
                    <a:stretch>
                      <a:fillRect/>
                    </a:stretch>
                  </pic:blipFill>
                  <pic:spPr>
                    <a:xfrm>
                      <a:off x="0" y="0"/>
                      <a:ext cx="5943600" cy="3343275"/>
                    </a:xfrm>
                    <a:prstGeom prst="rect">
                      <a:avLst/>
                    </a:prstGeom>
                  </pic:spPr>
                </pic:pic>
              </a:graphicData>
            </a:graphic>
          </wp:inline>
        </w:drawing>
      </w:r>
    </w:p>
    <w:p w14:paraId="6528498A" w14:textId="77777777" w:rsidR="00AC120D" w:rsidRDefault="009A594B">
      <w:pPr>
        <w:pStyle w:val="Heading3"/>
      </w:pPr>
      <w:bookmarkStart w:id="197" w:name="_Toc165929422"/>
      <w:bookmarkStart w:id="198" w:name="_Toc166658420"/>
      <w:bookmarkStart w:id="199" w:name="_Toc166658482"/>
      <w:bookmarkStart w:id="200" w:name="_Toc165929963"/>
      <w:r>
        <w:lastRenderedPageBreak/>
        <w:t>Giỏ hàng</w:t>
      </w:r>
      <w:bookmarkEnd w:id="197"/>
      <w:bookmarkEnd w:id="198"/>
      <w:bookmarkEnd w:id="199"/>
      <w:bookmarkEnd w:id="200"/>
    </w:p>
    <w:p w14:paraId="559A271F" w14:textId="77777777" w:rsidR="00AC120D" w:rsidRDefault="009A594B">
      <w:pPr>
        <w:jc w:val="center"/>
      </w:pPr>
      <w:r>
        <w:rPr>
          <w:noProof/>
          <w:lang w:eastAsia="ja-JP"/>
        </w:rPr>
        <w:lastRenderedPageBreak/>
        <w:drawing>
          <wp:inline distT="0" distB="0" distL="0" distR="0" wp14:anchorId="65CE56FC" wp14:editId="37EBF5E9">
            <wp:extent cx="5943600" cy="3343275"/>
            <wp:effectExtent l="0" t="0" r="0" b="9525"/>
            <wp:docPr id="139180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02512" name="Picture 1" descr="A screenshot of a computer&#10;&#10;Description automatically generated"/>
                    <pic:cNvPicPr>
                      <a:picLocks noChangeAspect="1"/>
                    </pic:cNvPicPr>
                  </pic:nvPicPr>
                  <pic:blipFill>
                    <a:blip r:embed="rId62"/>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7245C8DA" wp14:editId="7A3751E5">
            <wp:extent cx="5943600" cy="6737350"/>
            <wp:effectExtent l="0" t="0" r="0" b="6350"/>
            <wp:docPr id="19443441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44170" name="Picture 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6737350"/>
                    </a:xfrm>
                    <a:prstGeom prst="rect">
                      <a:avLst/>
                    </a:prstGeom>
                    <a:noFill/>
                    <a:ln>
                      <a:noFill/>
                    </a:ln>
                  </pic:spPr>
                </pic:pic>
              </a:graphicData>
            </a:graphic>
          </wp:inline>
        </w:drawing>
      </w:r>
    </w:p>
    <w:p w14:paraId="15DBB0FF" w14:textId="77777777" w:rsidR="00AC120D" w:rsidRDefault="009A594B">
      <w:pPr>
        <w:jc w:val="center"/>
      </w:pPr>
      <w:r>
        <w:rPr>
          <w:noProof/>
          <w:lang w:eastAsia="ja-JP"/>
        </w:rPr>
        <w:lastRenderedPageBreak/>
        <w:drawing>
          <wp:inline distT="0" distB="0" distL="0" distR="0" wp14:anchorId="374DC464" wp14:editId="3D73F018">
            <wp:extent cx="5943600" cy="3343275"/>
            <wp:effectExtent l="0" t="0" r="0" b="9525"/>
            <wp:docPr id="134039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94111" name="Picture 1" descr="A screenshot of a computer&#10;&#10;Description automatically generated"/>
                    <pic:cNvPicPr>
                      <a:picLocks noChangeAspect="1"/>
                    </pic:cNvPicPr>
                  </pic:nvPicPr>
                  <pic:blipFill>
                    <a:blip r:embed="rId64"/>
                    <a:stretch>
                      <a:fillRect/>
                    </a:stretch>
                  </pic:blipFill>
                  <pic:spPr>
                    <a:xfrm>
                      <a:off x="0" y="0"/>
                      <a:ext cx="5943600" cy="3343275"/>
                    </a:xfrm>
                    <a:prstGeom prst="rect">
                      <a:avLst/>
                    </a:prstGeom>
                  </pic:spPr>
                </pic:pic>
              </a:graphicData>
            </a:graphic>
          </wp:inline>
        </w:drawing>
      </w:r>
    </w:p>
    <w:p w14:paraId="2821ED39" w14:textId="77777777" w:rsidR="00AC120D" w:rsidRDefault="009A594B">
      <w:pPr>
        <w:jc w:val="center"/>
      </w:pPr>
      <w:r>
        <w:rPr>
          <w:noProof/>
          <w:lang w:eastAsia="ja-JP"/>
        </w:rPr>
        <w:drawing>
          <wp:inline distT="0" distB="0" distL="0" distR="0" wp14:anchorId="23CE924D" wp14:editId="46CF55AF">
            <wp:extent cx="5943600" cy="3343275"/>
            <wp:effectExtent l="0" t="0" r="0" b="9525"/>
            <wp:docPr id="1467112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2451" name="Picture 1" descr="A screenshot of a computer&#10;&#10;Description automatically generated"/>
                    <pic:cNvPicPr>
                      <a:picLocks noChangeAspect="1"/>
                    </pic:cNvPicPr>
                  </pic:nvPicPr>
                  <pic:blipFill>
                    <a:blip r:embed="rId65"/>
                    <a:stretch>
                      <a:fillRect/>
                    </a:stretch>
                  </pic:blipFill>
                  <pic:spPr>
                    <a:xfrm>
                      <a:off x="0" y="0"/>
                      <a:ext cx="5943600" cy="3343275"/>
                    </a:xfrm>
                    <a:prstGeom prst="rect">
                      <a:avLst/>
                    </a:prstGeom>
                  </pic:spPr>
                </pic:pic>
              </a:graphicData>
            </a:graphic>
          </wp:inline>
        </w:drawing>
      </w:r>
    </w:p>
    <w:p w14:paraId="38965B3B" w14:textId="77777777" w:rsidR="00AC120D" w:rsidRDefault="009A594B">
      <w:pPr>
        <w:pStyle w:val="Heading3"/>
      </w:pPr>
      <w:bookmarkStart w:id="201" w:name="_Toc165929423"/>
      <w:bookmarkStart w:id="202" w:name="_Toc165929964"/>
      <w:bookmarkStart w:id="203" w:name="_Toc166658421"/>
      <w:bookmarkStart w:id="204" w:name="_Toc166658483"/>
      <w:r>
        <w:lastRenderedPageBreak/>
        <w:t>Tài khoản</w:t>
      </w:r>
      <w:bookmarkEnd w:id="201"/>
      <w:bookmarkEnd w:id="202"/>
      <w:bookmarkEnd w:id="203"/>
      <w:bookmarkEnd w:id="204"/>
      <w:r>
        <w:t xml:space="preserve"> </w:t>
      </w:r>
    </w:p>
    <w:p w14:paraId="7B36B0C2" w14:textId="77777777" w:rsidR="00AC120D" w:rsidRDefault="009A594B">
      <w:r>
        <w:rPr>
          <w:noProof/>
          <w:lang w:eastAsia="ja-JP"/>
        </w:rPr>
        <w:lastRenderedPageBreak/>
        <w:drawing>
          <wp:inline distT="0" distB="0" distL="0" distR="0" wp14:anchorId="1B16FFE1" wp14:editId="5C632464">
            <wp:extent cx="5943600" cy="3343275"/>
            <wp:effectExtent l="0" t="0" r="0" b="9525"/>
            <wp:docPr id="70962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28264" name="Picture 1" descr="A screenshot of a computer&#10;&#10;Description automatically generated"/>
                    <pic:cNvPicPr>
                      <a:picLocks noChangeAspect="1"/>
                    </pic:cNvPicPr>
                  </pic:nvPicPr>
                  <pic:blipFill>
                    <a:blip r:embed="rId66"/>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6277FF5F" wp14:editId="308CC0B2">
            <wp:extent cx="5943600" cy="3343275"/>
            <wp:effectExtent l="0" t="0" r="0" b="9525"/>
            <wp:docPr id="52045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56869" name="Picture 1" descr="A screenshot of a computer&#10;&#10;Description automatically generated"/>
                    <pic:cNvPicPr>
                      <a:picLocks noChangeAspect="1"/>
                    </pic:cNvPicPr>
                  </pic:nvPicPr>
                  <pic:blipFill>
                    <a:blip r:embed="rId67"/>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22C936B2" wp14:editId="1C440FD3">
            <wp:extent cx="5943600" cy="3343275"/>
            <wp:effectExtent l="0" t="0" r="0" b="9525"/>
            <wp:docPr id="41560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2102" name="Picture 1" descr="A screenshot of a computer&#10;&#10;Description automatically generated"/>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p>
    <w:p w14:paraId="7C2809DE" w14:textId="77777777" w:rsidR="00AC120D" w:rsidRDefault="009A594B">
      <w:pPr>
        <w:pStyle w:val="Heading3"/>
      </w:pPr>
      <w:bookmarkStart w:id="205" w:name="_Toc166658422"/>
      <w:bookmarkStart w:id="206" w:name="_Toc166658484"/>
      <w:bookmarkStart w:id="207" w:name="_Toc165929424"/>
      <w:bookmarkStart w:id="208" w:name="_Toc165929965"/>
      <w:r>
        <w:lastRenderedPageBreak/>
        <w:t>Admin</w:t>
      </w:r>
      <w:bookmarkEnd w:id="205"/>
      <w:bookmarkEnd w:id="206"/>
      <w:bookmarkEnd w:id="207"/>
      <w:bookmarkEnd w:id="208"/>
    </w:p>
    <w:p w14:paraId="270F928B" w14:textId="77777777" w:rsidR="00AC120D" w:rsidRDefault="009A594B">
      <w:r>
        <w:rPr>
          <w:noProof/>
          <w:lang w:eastAsia="ja-JP"/>
        </w:rPr>
        <w:drawing>
          <wp:inline distT="0" distB="0" distL="0" distR="0" wp14:anchorId="7A1FDE3A" wp14:editId="339D4956">
            <wp:extent cx="5943600" cy="3343275"/>
            <wp:effectExtent l="0" t="0" r="0" b="9525"/>
            <wp:docPr id="30986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2089" name="Picture 1" descr="A screenshot of a computer&#10;&#10;Description automatically generated"/>
                    <pic:cNvPicPr>
                      <a:picLocks noChangeAspect="1"/>
                    </pic:cNvPicPr>
                  </pic:nvPicPr>
                  <pic:blipFill>
                    <a:blip r:embed="rId69"/>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3413423B" wp14:editId="61E0B10A">
            <wp:extent cx="5943600" cy="3343275"/>
            <wp:effectExtent l="0" t="0" r="0" b="9525"/>
            <wp:docPr id="1374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983" name="Picture 1" descr="A screenshot of a computer&#10;&#10;Description automatically generated"/>
                    <pic:cNvPicPr>
                      <a:picLocks noChangeAspect="1"/>
                    </pic:cNvPicPr>
                  </pic:nvPicPr>
                  <pic:blipFill>
                    <a:blip r:embed="rId70"/>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03F4C426" wp14:editId="60158E6A">
            <wp:extent cx="5943600" cy="3343275"/>
            <wp:effectExtent l="0" t="0" r="0" b="9525"/>
            <wp:docPr id="167653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6608" name="Picture 1" descr="A screenshot of a computer&#10;&#10;Description automatically generated"/>
                    <pic:cNvPicPr>
                      <a:picLocks noChangeAspect="1"/>
                    </pic:cNvPicPr>
                  </pic:nvPicPr>
                  <pic:blipFill>
                    <a:blip r:embed="rId71"/>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36056395" wp14:editId="07CA1443">
            <wp:extent cx="5943600" cy="3343275"/>
            <wp:effectExtent l="0" t="0" r="0" b="9525"/>
            <wp:docPr id="66941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963" name="Picture 1" descr="A screenshot of a computer&#10;&#10;Description automatically generated"/>
                    <pic:cNvPicPr>
                      <a:picLocks noChangeAspect="1"/>
                    </pic:cNvPicPr>
                  </pic:nvPicPr>
                  <pic:blipFill>
                    <a:blip r:embed="rId72"/>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6E780C9A" wp14:editId="0E886DFA">
            <wp:extent cx="5943600" cy="3343275"/>
            <wp:effectExtent l="0" t="0" r="0" b="9525"/>
            <wp:docPr id="21521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5390" name="Picture 1" descr="A screenshot of a computer&#10;&#10;Description automatically generated"/>
                    <pic:cNvPicPr>
                      <a:picLocks noChangeAspect="1"/>
                    </pic:cNvPicPr>
                  </pic:nvPicPr>
                  <pic:blipFill>
                    <a:blip r:embed="rId73"/>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22EFD761" wp14:editId="6626699F">
            <wp:extent cx="5943600" cy="3343275"/>
            <wp:effectExtent l="0" t="0" r="0" b="9525"/>
            <wp:docPr id="166417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3234" name="Picture 1" descr="A screenshot of a computer&#10;&#10;Description automatically generated"/>
                    <pic:cNvPicPr>
                      <a:picLocks noChangeAspect="1"/>
                    </pic:cNvPicPr>
                  </pic:nvPicPr>
                  <pic:blipFill>
                    <a:blip r:embed="rId74"/>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6AAEDA3E" wp14:editId="50F7626D">
            <wp:extent cx="5943600" cy="3343275"/>
            <wp:effectExtent l="0" t="0" r="0" b="9525"/>
            <wp:docPr id="1574967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7691" name="Picture 1" descr="A screenshot of a computer&#10;&#10;Description automatically generated"/>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3D87CAA3" wp14:editId="1D759D4B">
            <wp:extent cx="5943600" cy="3343275"/>
            <wp:effectExtent l="0" t="0" r="0" b="9525"/>
            <wp:docPr id="163323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37994" name="Picture 1" descr="A screenshot of a computer&#10;&#10;Description automatically generated"/>
                    <pic:cNvPicPr>
                      <a:picLocks noChangeAspect="1"/>
                    </pic:cNvPicPr>
                  </pic:nvPicPr>
                  <pic:blipFill>
                    <a:blip r:embed="rId76"/>
                    <a:stretch>
                      <a:fillRect/>
                    </a:stretch>
                  </pic:blipFill>
                  <pic:spPr>
                    <a:xfrm>
                      <a:off x="0" y="0"/>
                      <a:ext cx="5943600" cy="3343275"/>
                    </a:xfrm>
                    <a:prstGeom prst="rect">
                      <a:avLst/>
                    </a:prstGeom>
                  </pic:spPr>
                </pic:pic>
              </a:graphicData>
            </a:graphic>
          </wp:inline>
        </w:drawing>
      </w:r>
    </w:p>
    <w:p w14:paraId="1B75B2F1" w14:textId="77777777" w:rsidR="00AC120D" w:rsidRDefault="009A594B">
      <w:pPr>
        <w:pStyle w:val="Heading3"/>
      </w:pPr>
      <w:r>
        <w:lastRenderedPageBreak/>
        <w:t xml:space="preserve"> </w:t>
      </w:r>
      <w:bookmarkStart w:id="209" w:name="_Toc166658485"/>
      <w:bookmarkStart w:id="210" w:name="_Toc165929966"/>
      <w:bookmarkStart w:id="211" w:name="_Toc165929425"/>
      <w:bookmarkStart w:id="212" w:name="_Toc166658423"/>
      <w:r>
        <w:t>Màn hình điện thoại</w:t>
      </w:r>
      <w:bookmarkEnd w:id="209"/>
      <w:bookmarkEnd w:id="210"/>
      <w:bookmarkEnd w:id="211"/>
      <w:bookmarkEnd w:id="212"/>
    </w:p>
    <w:p w14:paraId="0D5E963B" w14:textId="77777777" w:rsidR="00AC120D" w:rsidRDefault="009A594B">
      <w:r>
        <w:rPr>
          <w:noProof/>
          <w:lang w:eastAsia="ja-JP"/>
        </w:rPr>
        <w:drawing>
          <wp:inline distT="0" distB="0" distL="0" distR="0" wp14:anchorId="44200410" wp14:editId="1B48AE09">
            <wp:extent cx="5943600" cy="3343275"/>
            <wp:effectExtent l="0" t="0" r="0" b="9525"/>
            <wp:docPr id="138648614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86146" name="Picture 1" descr="A screen shot of a phone&#10;&#10;Description automatically generated"/>
                    <pic:cNvPicPr>
                      <a:picLocks noChangeAspect="1"/>
                    </pic:cNvPicPr>
                  </pic:nvPicPr>
                  <pic:blipFill>
                    <a:blip r:embed="rId77"/>
                    <a:stretch>
                      <a:fillRect/>
                    </a:stretch>
                  </pic:blipFill>
                  <pic:spPr>
                    <a:xfrm>
                      <a:off x="0" y="0"/>
                      <a:ext cx="5943600" cy="3343275"/>
                    </a:xfrm>
                    <a:prstGeom prst="rect">
                      <a:avLst/>
                    </a:prstGeom>
                  </pic:spPr>
                </pic:pic>
              </a:graphicData>
            </a:graphic>
          </wp:inline>
        </w:drawing>
      </w:r>
    </w:p>
    <w:p w14:paraId="00B5FE46" w14:textId="77777777" w:rsidR="00AC120D" w:rsidRDefault="009A594B">
      <w:r>
        <w:rPr>
          <w:noProof/>
          <w:lang w:eastAsia="ja-JP"/>
        </w:rPr>
        <w:lastRenderedPageBreak/>
        <w:drawing>
          <wp:inline distT="0" distB="0" distL="0" distR="0" wp14:anchorId="4E49490A" wp14:editId="6C83E031">
            <wp:extent cx="5943600" cy="3343275"/>
            <wp:effectExtent l="0" t="0" r="0" b="9525"/>
            <wp:docPr id="122744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4714" name="Picture 1" descr="A screenshot of a computer&#10;&#10;Description automatically generated"/>
                    <pic:cNvPicPr>
                      <a:picLocks noChangeAspect="1"/>
                    </pic:cNvPicPr>
                  </pic:nvPicPr>
                  <pic:blipFill>
                    <a:blip r:embed="rId78"/>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1A3CB6A8" wp14:editId="26381271">
            <wp:extent cx="5943600" cy="3343275"/>
            <wp:effectExtent l="0" t="0" r="0" b="9525"/>
            <wp:docPr id="765067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67679" name="Picture 1" descr="A screenshot of a computer&#10;&#10;Description automatically generated"/>
                    <pic:cNvPicPr>
                      <a:picLocks noChangeAspect="1"/>
                    </pic:cNvPicPr>
                  </pic:nvPicPr>
                  <pic:blipFill>
                    <a:blip r:embed="rId79"/>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5028307F" wp14:editId="30D961DD">
            <wp:extent cx="5943600" cy="3343275"/>
            <wp:effectExtent l="0" t="0" r="0" b="9525"/>
            <wp:docPr id="22830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1029" name="Picture 1" descr="A screenshot of a computer&#10;&#10;Description automatically generated"/>
                    <pic:cNvPicPr>
                      <a:picLocks noChangeAspect="1"/>
                    </pic:cNvPicPr>
                  </pic:nvPicPr>
                  <pic:blipFill>
                    <a:blip r:embed="rId80"/>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1E8C1A14" wp14:editId="7FD12CFB">
            <wp:extent cx="5943600" cy="3343275"/>
            <wp:effectExtent l="0" t="0" r="0" b="9525"/>
            <wp:docPr id="77453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8285" name="Picture 1" descr="A screenshot of a computer&#10;&#10;Description automatically generated"/>
                    <pic:cNvPicPr>
                      <a:picLocks noChangeAspect="1"/>
                    </pic:cNvPicPr>
                  </pic:nvPicPr>
                  <pic:blipFill>
                    <a:blip r:embed="rId81"/>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16B79079" wp14:editId="1B2E2C07">
            <wp:extent cx="5943600" cy="3343275"/>
            <wp:effectExtent l="0" t="0" r="0" b="9525"/>
            <wp:docPr id="1116526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2645" name="Picture 1" descr="A screenshot of a phone&#10;&#10;Description automatically generated"/>
                    <pic:cNvPicPr>
                      <a:picLocks noChangeAspect="1"/>
                    </pic:cNvPicPr>
                  </pic:nvPicPr>
                  <pic:blipFill>
                    <a:blip r:embed="rId82"/>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555BD99D" wp14:editId="3FB84A68">
            <wp:extent cx="5943600" cy="3343275"/>
            <wp:effectExtent l="0" t="0" r="0" b="9525"/>
            <wp:docPr id="1462784713" name="Picture 1" descr="A cellphone with a red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4713" name="Picture 1" descr="A cellphone with a red and white screen&#10;&#10;Description automatically generated"/>
                    <pic:cNvPicPr>
                      <a:picLocks noChangeAspect="1"/>
                    </pic:cNvPicPr>
                  </pic:nvPicPr>
                  <pic:blipFill>
                    <a:blip r:embed="rId83"/>
                    <a:stretch>
                      <a:fillRect/>
                    </a:stretch>
                  </pic:blipFill>
                  <pic:spPr>
                    <a:xfrm>
                      <a:off x="0" y="0"/>
                      <a:ext cx="5943600" cy="3343275"/>
                    </a:xfrm>
                    <a:prstGeom prst="rect">
                      <a:avLst/>
                    </a:prstGeom>
                  </pic:spPr>
                </pic:pic>
              </a:graphicData>
            </a:graphic>
          </wp:inline>
        </w:drawing>
      </w:r>
    </w:p>
    <w:p w14:paraId="60E876AE" w14:textId="77777777" w:rsidR="00AC120D" w:rsidRDefault="009A594B">
      <w:pPr>
        <w:pStyle w:val="Heading1"/>
        <w:rPr>
          <w:lang w:val="vi-VN"/>
        </w:rPr>
      </w:pPr>
      <w:bookmarkStart w:id="213" w:name="_Toc166658424"/>
      <w:bookmarkStart w:id="214" w:name="_Toc166658486"/>
      <w:r>
        <w:rPr>
          <w:rFonts w:eastAsia="SimSun" w:cs="Times New Roman"/>
          <w:bCs/>
          <w:color w:val="000000"/>
          <w:sz w:val="28"/>
          <w:szCs w:val="28"/>
        </w:rPr>
        <w:lastRenderedPageBreak/>
        <w:t>THỰC HIỆN VÀ KIỂM THỬ CHƯƠNG TRÌNH</w:t>
      </w:r>
    </w:p>
    <w:p w14:paraId="511DD457" w14:textId="77777777" w:rsidR="00AC120D" w:rsidRDefault="009A594B">
      <w:pPr>
        <w:pStyle w:val="Heading2"/>
        <w:rPr>
          <w:lang w:val="vi-VN"/>
        </w:rPr>
      </w:pPr>
      <w:r>
        <w:rPr>
          <w:lang w:val="vi-VN"/>
        </w:rPr>
        <w:t>Phân công công việc và tiến độ hoàn thành</w:t>
      </w:r>
    </w:p>
    <w:p w14:paraId="0067FED4" w14:textId="77777777" w:rsidR="00AC120D" w:rsidRDefault="009A594B">
      <w:pPr>
        <w:pStyle w:val="Heading3"/>
        <w:rPr>
          <w:lang w:val="vi-VN"/>
        </w:rPr>
      </w:pPr>
      <w:r>
        <w:rPr>
          <w:lang w:val="vi-VN"/>
        </w:rPr>
        <w:t>Phân công công việc</w:t>
      </w:r>
    </w:p>
    <w:p w14:paraId="30A7A9BD" w14:textId="77777777" w:rsidR="00AC120D" w:rsidRPr="009A594B" w:rsidRDefault="009A594B" w:rsidP="009A594B">
      <w:pPr>
        <w:pStyle w:val="StyleTr"/>
        <w:rPr>
          <w:lang w:val="vi-VN"/>
        </w:rPr>
      </w:pPr>
      <w:r>
        <w:rPr>
          <w:lang w:val="vi-VN"/>
        </w:rPr>
        <w:t>Mô tả công việc</w:t>
      </w:r>
    </w:p>
    <w:p w14:paraId="2B277D46" w14:textId="77777777" w:rsidR="00AC120D" w:rsidRDefault="009A594B" w:rsidP="002B1D06">
      <w:pPr>
        <w:pStyle w:val="StyleCng"/>
        <w:rPr>
          <w:lang w:val="vi-VN"/>
        </w:rPr>
      </w:pPr>
      <w:r>
        <w:rPr>
          <w:lang w:val="vi-VN"/>
        </w:rPr>
        <w:t>Phân chia các module chính của chương trình</w:t>
      </w:r>
      <w:r w:rsidR="002B1D06" w:rsidRPr="002B1D06">
        <w:rPr>
          <w:lang w:val="vi-VN"/>
        </w:rPr>
        <w:t>: Chương trình sẽ được chia thành bốn module chính: giao diện người dùng (UI), xử lý backend, cơ sở dữ liệu, và kiểm thử.</w:t>
      </w:r>
    </w:p>
    <w:p w14:paraId="24FD9E7A" w14:textId="77777777" w:rsidR="00AC120D" w:rsidRDefault="009A594B" w:rsidP="002B1D06">
      <w:pPr>
        <w:pStyle w:val="StyleCng"/>
        <w:rPr>
          <w:lang w:val="vi-VN"/>
        </w:rPr>
      </w:pPr>
      <w:r>
        <w:rPr>
          <w:lang w:val="vi-VN"/>
        </w:rPr>
        <w:t>Giao nhiệm vụ cụ thể cho từng thành viên</w:t>
      </w:r>
      <w:r w:rsidR="002B1D06" w:rsidRPr="002B1D06">
        <w:rPr>
          <w:lang w:val="vi-VN"/>
        </w:rPr>
        <w:t>: Các thành viên trong nhóm sẽ được giao nhiệm vụ cụ thể dựa trên chuyên môn và kinh nghiệm của họ để đảm bảo hiệu quả cao nhất trong quá trình phát triển.</w:t>
      </w:r>
    </w:p>
    <w:p w14:paraId="30B58311" w14:textId="77777777" w:rsidR="00767BAE" w:rsidRDefault="00767BAE" w:rsidP="00767BAE">
      <w:pPr>
        <w:pStyle w:val="StyleCng"/>
        <w:rPr>
          <w:lang w:val="vi-VN"/>
        </w:rPr>
      </w:pPr>
      <w:r w:rsidRPr="00767BAE">
        <w:rPr>
          <w:lang w:val="vi-VN"/>
        </w:rPr>
        <w:t>Đảm bảo sự phối hợp và tích hợp giữa các module: Quá trình phát triển sẽ được giám sát chặt chẽ để đảm bảo sự phối hợp nhịp nhàng giữa các module, đặc biệt là trong giai đoạn tích hợp hệ thống.</w:t>
      </w:r>
    </w:p>
    <w:p w14:paraId="3E71E75C" w14:textId="77777777" w:rsidR="00AC120D" w:rsidRPr="009A594B" w:rsidRDefault="009A594B" w:rsidP="009A594B">
      <w:pPr>
        <w:pStyle w:val="StyleTr"/>
        <w:rPr>
          <w:lang w:val="vi-VN"/>
        </w:rPr>
      </w:pPr>
      <w:r>
        <w:rPr>
          <w:lang w:val="vi-VN"/>
        </w:rPr>
        <w:t>Danh sách thành viên và nhiệm vụ</w:t>
      </w:r>
    </w:p>
    <w:p w14:paraId="32C59980" w14:textId="4B9E462A" w:rsidR="00AC120D" w:rsidRDefault="00330D98" w:rsidP="009A594B">
      <w:pPr>
        <w:pStyle w:val="StyleCng"/>
        <w:rPr>
          <w:lang w:val="vi-VN"/>
        </w:rPr>
      </w:pPr>
      <w:r>
        <w:t>Văn Anh</w:t>
      </w:r>
      <w:r w:rsidR="009A594B">
        <w:rPr>
          <w:lang w:val="vi-VN"/>
        </w:rPr>
        <w:t>: Phụ trách module giao diện người dùng</w:t>
      </w:r>
    </w:p>
    <w:p w14:paraId="1D37C215" w14:textId="77777777" w:rsidR="00767BAE" w:rsidRPr="00767BAE" w:rsidRDefault="00767BAE" w:rsidP="00767BAE">
      <w:pPr>
        <w:pStyle w:val="StyleCng"/>
        <w:numPr>
          <w:ilvl w:val="1"/>
          <w:numId w:val="3"/>
        </w:numPr>
        <w:rPr>
          <w:lang w:val="vi-VN"/>
        </w:rPr>
      </w:pPr>
      <w:r w:rsidRPr="00767BAE">
        <w:rPr>
          <w:lang w:val="vi-VN"/>
        </w:rPr>
        <w:t>Phát triển các thành phần UI và UX.</w:t>
      </w:r>
    </w:p>
    <w:p w14:paraId="7F1D5952" w14:textId="77777777" w:rsidR="00767BAE" w:rsidRDefault="00767BAE" w:rsidP="00767BAE">
      <w:pPr>
        <w:pStyle w:val="StyleCng"/>
        <w:numPr>
          <w:ilvl w:val="1"/>
          <w:numId w:val="3"/>
        </w:numPr>
        <w:rPr>
          <w:lang w:val="vi-VN"/>
        </w:rPr>
      </w:pPr>
      <w:r w:rsidRPr="00767BAE">
        <w:rPr>
          <w:lang w:val="vi-VN"/>
        </w:rPr>
        <w:t>Đảm bảo giao diện thân thiện và dễ sử dụng.</w:t>
      </w:r>
    </w:p>
    <w:p w14:paraId="23F899C0" w14:textId="546724DF" w:rsidR="00AC120D" w:rsidRDefault="009A594B" w:rsidP="009A594B">
      <w:pPr>
        <w:pStyle w:val="StyleCng"/>
        <w:rPr>
          <w:lang w:val="vi-VN"/>
        </w:rPr>
      </w:pPr>
      <w:r>
        <w:rPr>
          <w:lang w:val="vi-VN"/>
        </w:rPr>
        <w:t xml:space="preserve">Thành viên </w:t>
      </w:r>
      <w:r w:rsidR="00866DBA">
        <w:t>Hải Đăng</w:t>
      </w:r>
      <w:r>
        <w:rPr>
          <w:lang w:val="vi-VN"/>
        </w:rPr>
        <w:t>: Xử lý backend và cơ sở dữ liệu</w:t>
      </w:r>
    </w:p>
    <w:p w14:paraId="132F1113" w14:textId="77777777" w:rsidR="00767BAE" w:rsidRPr="00767BAE" w:rsidRDefault="00767BAE" w:rsidP="00767BAE">
      <w:pPr>
        <w:pStyle w:val="StyleCng"/>
        <w:numPr>
          <w:ilvl w:val="1"/>
          <w:numId w:val="3"/>
        </w:numPr>
        <w:rPr>
          <w:lang w:val="vi-VN"/>
        </w:rPr>
      </w:pPr>
      <w:r w:rsidRPr="00767BAE">
        <w:rPr>
          <w:lang w:val="vi-VN"/>
        </w:rPr>
        <w:t>Thiết kế và phát triển hệ thống backend.</w:t>
      </w:r>
    </w:p>
    <w:p w14:paraId="0FAED3D5" w14:textId="77777777" w:rsidR="00767BAE" w:rsidRPr="00767BAE" w:rsidRDefault="00767BAE" w:rsidP="00767BAE">
      <w:pPr>
        <w:pStyle w:val="StyleCng"/>
        <w:numPr>
          <w:ilvl w:val="1"/>
          <w:numId w:val="3"/>
        </w:numPr>
        <w:rPr>
          <w:lang w:val="vi-VN"/>
        </w:rPr>
      </w:pPr>
      <w:r w:rsidRPr="00767BAE">
        <w:rPr>
          <w:lang w:val="vi-VN"/>
        </w:rPr>
        <w:t>Tạo và quản lý cơ sở dữ liệu.</w:t>
      </w:r>
    </w:p>
    <w:p w14:paraId="41014242" w14:textId="77777777" w:rsidR="00767BAE" w:rsidRDefault="00767BAE" w:rsidP="00767BAE">
      <w:pPr>
        <w:pStyle w:val="StyleCng"/>
        <w:numPr>
          <w:ilvl w:val="1"/>
          <w:numId w:val="3"/>
        </w:numPr>
        <w:rPr>
          <w:lang w:val="vi-VN"/>
        </w:rPr>
      </w:pPr>
      <w:r w:rsidRPr="00767BAE">
        <w:rPr>
          <w:lang w:val="vi-VN"/>
        </w:rPr>
        <w:t>Xử lý logic nghiệp vụ và đảm bảo hiệu suất hệ thống.</w:t>
      </w:r>
    </w:p>
    <w:p w14:paraId="6857BA70" w14:textId="47C6107F" w:rsidR="00AC120D" w:rsidRDefault="009A594B" w:rsidP="009A594B">
      <w:pPr>
        <w:pStyle w:val="StyleCng"/>
        <w:rPr>
          <w:lang w:val="vi-VN"/>
        </w:rPr>
      </w:pPr>
      <w:r>
        <w:rPr>
          <w:lang w:val="vi-VN"/>
        </w:rPr>
        <w:t xml:space="preserve">Thành viên </w:t>
      </w:r>
      <w:r w:rsidR="00E701C0">
        <w:t>Thuỳ Linh</w:t>
      </w:r>
      <w:r>
        <w:rPr>
          <w:lang w:val="vi-VN"/>
        </w:rPr>
        <w:t>: Kiểm thử và bảo đảm chất lượng</w:t>
      </w:r>
    </w:p>
    <w:p w14:paraId="08983A13" w14:textId="77777777" w:rsidR="00767BAE" w:rsidRPr="00767BAE" w:rsidRDefault="00767BAE" w:rsidP="00767BAE">
      <w:pPr>
        <w:pStyle w:val="StyleCng"/>
        <w:numPr>
          <w:ilvl w:val="1"/>
          <w:numId w:val="3"/>
        </w:numPr>
        <w:rPr>
          <w:lang w:val="vi-VN"/>
        </w:rPr>
      </w:pPr>
      <w:r w:rsidRPr="00767BAE">
        <w:rPr>
          <w:lang w:val="vi-VN"/>
        </w:rPr>
        <w:t>Lập kế hoạch và thực hiện kiểm thử.</w:t>
      </w:r>
    </w:p>
    <w:p w14:paraId="52F8A725" w14:textId="77777777" w:rsidR="00767BAE" w:rsidRPr="00767BAE" w:rsidRDefault="00767BAE" w:rsidP="00767BAE">
      <w:pPr>
        <w:pStyle w:val="StyleCng"/>
        <w:numPr>
          <w:ilvl w:val="1"/>
          <w:numId w:val="3"/>
        </w:numPr>
        <w:rPr>
          <w:lang w:val="vi-VN"/>
        </w:rPr>
      </w:pPr>
      <w:r w:rsidRPr="00767BAE">
        <w:rPr>
          <w:lang w:val="vi-VN"/>
        </w:rPr>
        <w:t>Xác định và báo cáo lỗi.</w:t>
      </w:r>
    </w:p>
    <w:p w14:paraId="283111C8" w14:textId="77777777" w:rsidR="00767BAE" w:rsidRDefault="00767BAE" w:rsidP="00767BAE">
      <w:pPr>
        <w:pStyle w:val="StyleCng"/>
        <w:numPr>
          <w:ilvl w:val="1"/>
          <w:numId w:val="3"/>
        </w:numPr>
        <w:rPr>
          <w:lang w:val="vi-VN"/>
        </w:rPr>
      </w:pPr>
      <w:r w:rsidRPr="00767BAE">
        <w:rPr>
          <w:lang w:val="vi-VN"/>
        </w:rPr>
        <w:t>Đảm bảo chất lượng và độ tin cậy của phần mềm.</w:t>
      </w:r>
    </w:p>
    <w:p w14:paraId="7D83E93D" w14:textId="667852F7" w:rsidR="00AC120D" w:rsidRDefault="009A594B" w:rsidP="009A594B">
      <w:pPr>
        <w:pStyle w:val="StyleCng"/>
        <w:rPr>
          <w:lang w:val="vi-VN"/>
        </w:rPr>
      </w:pPr>
      <w:r>
        <w:rPr>
          <w:lang w:val="vi-VN"/>
        </w:rPr>
        <w:t xml:space="preserve">Thành viên </w:t>
      </w:r>
      <w:r w:rsidR="00AC386F">
        <w:t xml:space="preserve">Quốc </w:t>
      </w:r>
      <w:r w:rsidR="009558DF">
        <w:t>Việt</w:t>
      </w:r>
      <w:r>
        <w:rPr>
          <w:lang w:val="vi-VN"/>
        </w:rPr>
        <w:t xml:space="preserve">: </w:t>
      </w:r>
      <w:r w:rsidR="00045923">
        <w:t>Phụ trách module giao diện quản lý</w:t>
      </w:r>
    </w:p>
    <w:p w14:paraId="01291124" w14:textId="1D5CC797" w:rsidR="00767BAE" w:rsidRPr="00767BAE" w:rsidRDefault="00F03BA1" w:rsidP="00767BAE">
      <w:pPr>
        <w:pStyle w:val="StyleCng"/>
        <w:numPr>
          <w:ilvl w:val="1"/>
          <w:numId w:val="3"/>
        </w:numPr>
        <w:rPr>
          <w:lang w:val="vi-VN"/>
        </w:rPr>
      </w:pPr>
      <w:r>
        <w:t xml:space="preserve">Phát triển các thành phần UI và </w:t>
      </w:r>
      <w:r w:rsidR="00F777A9">
        <w:t>UX</w:t>
      </w:r>
      <w:r w:rsidR="00767BAE" w:rsidRPr="00767BAE">
        <w:rPr>
          <w:lang w:val="vi-VN"/>
        </w:rPr>
        <w:t>.</w:t>
      </w:r>
    </w:p>
    <w:p w14:paraId="1F8344BB" w14:textId="4961BA65" w:rsidR="00767BAE" w:rsidRDefault="004E03BC" w:rsidP="00767BAE">
      <w:pPr>
        <w:pStyle w:val="StyleCng"/>
        <w:numPr>
          <w:ilvl w:val="1"/>
          <w:numId w:val="3"/>
        </w:numPr>
        <w:rPr>
          <w:lang w:val="vi-VN"/>
        </w:rPr>
      </w:pPr>
      <w:r>
        <w:t>Đảm bảo các tính năng của quản trị</w:t>
      </w:r>
      <w:r w:rsidR="00767BAE" w:rsidRPr="00767BAE">
        <w:rPr>
          <w:lang w:val="vi-VN"/>
        </w:rPr>
        <w:t>.</w:t>
      </w:r>
    </w:p>
    <w:p w14:paraId="09F08BAF" w14:textId="77777777" w:rsidR="00AC120D" w:rsidRDefault="009A594B">
      <w:pPr>
        <w:pStyle w:val="Heading3"/>
      </w:pPr>
      <w:r>
        <w:rPr>
          <w:lang w:val="vi-VN"/>
        </w:rPr>
        <w:lastRenderedPageBreak/>
        <w:t>Tiến độ hoàn thành</w:t>
      </w:r>
    </w:p>
    <w:p w14:paraId="198A44EF" w14:textId="6953CDEA" w:rsidR="00FD44A9" w:rsidRPr="00FD44A9" w:rsidRDefault="00192FAF" w:rsidP="00192FAF">
      <w:pPr>
        <w:pStyle w:val="StyleTr"/>
      </w:pPr>
      <w:r>
        <w:t xml:space="preserve">Nhóm sử dụng trello để quản lý tiến độ của dự án: </w:t>
      </w:r>
      <w:hyperlink r:id="rId84" w:history="1">
        <w:r w:rsidRPr="00192FAF">
          <w:rPr>
            <w:rStyle w:val="Hyperlink"/>
          </w:rPr>
          <w:t>TLU-FOOD-TRELLO</w:t>
        </w:r>
      </w:hyperlink>
    </w:p>
    <w:p w14:paraId="01983367" w14:textId="4B6E6C56" w:rsidR="00AC120D" w:rsidRDefault="009A594B">
      <w:pPr>
        <w:pStyle w:val="Heading2"/>
        <w:rPr>
          <w:lang w:val="vi-VN"/>
        </w:rPr>
      </w:pPr>
      <w:r>
        <w:rPr>
          <w:lang w:val="vi-VN"/>
        </w:rPr>
        <w:t>Kiểm thử</w:t>
      </w:r>
    </w:p>
    <w:p w14:paraId="46F89D9B" w14:textId="77777777" w:rsidR="00AC120D" w:rsidRDefault="009A594B">
      <w:pPr>
        <w:pStyle w:val="Heading3"/>
        <w:rPr>
          <w:lang w:val="vi-VN"/>
        </w:rPr>
      </w:pPr>
      <w:r>
        <w:rPr>
          <w:lang w:val="vi-VN"/>
        </w:rPr>
        <w:t xml:space="preserve"> Chiến lược kiểm thử</w:t>
      </w:r>
    </w:p>
    <w:p w14:paraId="4AC31D13" w14:textId="77777777" w:rsidR="00AC120D" w:rsidRPr="002B1D06" w:rsidRDefault="009A594B" w:rsidP="002B1D06">
      <w:pPr>
        <w:pStyle w:val="StyleTr"/>
        <w:rPr>
          <w:lang w:val="vi-VN"/>
        </w:rPr>
      </w:pPr>
      <w:r>
        <w:rPr>
          <w:lang w:val="vi-VN"/>
        </w:rPr>
        <w:t>Phương pháp kiểm thử</w:t>
      </w:r>
      <w:r w:rsidR="00303DC4" w:rsidRPr="00303DC4">
        <w:rPr>
          <w:lang w:val="vi-VN"/>
        </w:rPr>
        <w:t xml:space="preserve"> sử dụng: </w:t>
      </w:r>
    </w:p>
    <w:p w14:paraId="3A3F3812" w14:textId="77777777" w:rsidR="00303DC4" w:rsidRDefault="00303DC4" w:rsidP="00303DC4">
      <w:pPr>
        <w:pStyle w:val="StyleCng"/>
      </w:pPr>
      <w:r>
        <w:t>Kiểm thử hộp đen (Black Box Testing):</w:t>
      </w:r>
    </w:p>
    <w:p w14:paraId="2656E009" w14:textId="77777777" w:rsidR="00303DC4" w:rsidRDefault="00303DC4" w:rsidP="00303DC4">
      <w:pPr>
        <w:pStyle w:val="StyleCng"/>
        <w:numPr>
          <w:ilvl w:val="1"/>
          <w:numId w:val="3"/>
        </w:numPr>
      </w:pPr>
      <w:r>
        <w:t>Kiểm tra chức năng của phần mềm mà không quan tâm đến cấu trúc nội bộ.</w:t>
      </w:r>
    </w:p>
    <w:p w14:paraId="6DDD7669" w14:textId="77777777" w:rsidR="00AC120D" w:rsidRDefault="00303DC4" w:rsidP="00303DC4">
      <w:pPr>
        <w:pStyle w:val="StyleCng"/>
        <w:numPr>
          <w:ilvl w:val="1"/>
          <w:numId w:val="3"/>
        </w:numPr>
      </w:pPr>
      <w:r>
        <w:t>Dựa vào các yêu cầu và chức năng của phần mềm để viết các trường hợp kiểm thử.</w:t>
      </w:r>
    </w:p>
    <w:p w14:paraId="64147C60" w14:textId="77777777" w:rsidR="002B1D06" w:rsidRPr="00303DC4" w:rsidRDefault="002B1D06" w:rsidP="002B1D06">
      <w:pPr>
        <w:pStyle w:val="StyleCng"/>
        <w:numPr>
          <w:ilvl w:val="1"/>
          <w:numId w:val="3"/>
        </w:numPr>
      </w:pPr>
      <w:r w:rsidRPr="002B1D06">
        <w:t>Thực hiện kiểm thử trên các tình huống cụ thể để đảm bảo tất cả các chức năng hoạt động đúng.</w:t>
      </w:r>
    </w:p>
    <w:p w14:paraId="00F44DD0" w14:textId="77777777" w:rsidR="00AC120D" w:rsidRDefault="009A594B">
      <w:pPr>
        <w:pStyle w:val="Heading3"/>
        <w:rPr>
          <w:lang w:val="vi-VN"/>
        </w:rPr>
      </w:pPr>
      <w:r>
        <w:rPr>
          <w:lang w:val="vi-VN"/>
        </w:rPr>
        <w:t>Báo cáo kiểm thử</w:t>
      </w:r>
    </w:p>
    <w:p w14:paraId="3759DD5C" w14:textId="77777777" w:rsidR="00AC120D" w:rsidRPr="009A594B" w:rsidRDefault="009A594B" w:rsidP="009A594B">
      <w:pPr>
        <w:pStyle w:val="StyleTr"/>
        <w:rPr>
          <w:lang w:val="vi-VN"/>
        </w:rPr>
      </w:pPr>
      <w:r>
        <w:rPr>
          <w:lang w:val="vi-VN"/>
        </w:rPr>
        <w:t>Tổng hợp kết quả kiểm thử</w:t>
      </w:r>
    </w:p>
    <w:p w14:paraId="0D8DE021" w14:textId="77777777" w:rsidR="00AC120D" w:rsidRDefault="009A594B" w:rsidP="009A594B">
      <w:pPr>
        <w:pStyle w:val="StyleCng"/>
        <w:rPr>
          <w:lang w:val="vi-VN"/>
        </w:rPr>
      </w:pPr>
      <w:r>
        <w:rPr>
          <w:lang w:val="vi-VN"/>
        </w:rPr>
        <w:t>Số lượng lỗi phát hiện</w:t>
      </w:r>
      <w:r w:rsidR="00AF7564">
        <w:rPr>
          <w:lang w:val="vi-VN"/>
        </w:rPr>
        <w:t>: 1</w:t>
      </w:r>
    </w:p>
    <w:p w14:paraId="16DBF86E" w14:textId="77777777" w:rsidR="00AC120D" w:rsidRDefault="009A594B" w:rsidP="009A594B">
      <w:pPr>
        <w:pStyle w:val="StyleCng"/>
        <w:rPr>
          <w:lang w:val="vi-VN"/>
        </w:rPr>
      </w:pPr>
      <w:r>
        <w:rPr>
          <w:lang w:val="vi-VN"/>
        </w:rPr>
        <w:t>Mức độ nghiêm trọng của lỗi</w:t>
      </w:r>
      <w:r w:rsidR="00AF7564" w:rsidRPr="00AF7564">
        <w:rPr>
          <w:lang w:val="vi-VN"/>
        </w:rPr>
        <w:t>: Thấp</w:t>
      </w:r>
    </w:p>
    <w:p w14:paraId="0FD64E69" w14:textId="77777777" w:rsidR="002B1D06" w:rsidRDefault="002B1D06" w:rsidP="002B1D06">
      <w:pPr>
        <w:pStyle w:val="StyleCng"/>
        <w:numPr>
          <w:ilvl w:val="1"/>
          <w:numId w:val="3"/>
        </w:numPr>
        <w:rPr>
          <w:lang w:val="vi-VN"/>
        </w:rPr>
      </w:pPr>
      <w:r w:rsidRPr="002B1D06">
        <w:rPr>
          <w:lang w:val="vi-VN"/>
        </w:rPr>
        <w:t>Lỗi này không ảnh hưởng đến chức năng chính của hệ thống và có thể được khắc phục dễ dàng.</w:t>
      </w:r>
    </w:p>
    <w:p w14:paraId="2B8AB955" w14:textId="77777777" w:rsidR="00AC120D" w:rsidRPr="009A594B" w:rsidRDefault="009A594B" w:rsidP="009A594B">
      <w:pPr>
        <w:pStyle w:val="StyleTr"/>
        <w:rPr>
          <w:lang w:val="vi-VN"/>
        </w:rPr>
      </w:pPr>
      <w:r>
        <w:rPr>
          <w:lang w:val="vi-VN"/>
        </w:rPr>
        <w:t>Đề xuất cải tiến</w:t>
      </w:r>
    </w:p>
    <w:p w14:paraId="03F4CBA6" w14:textId="77777777" w:rsidR="00AC120D" w:rsidRDefault="00AF7564" w:rsidP="009A594B">
      <w:pPr>
        <w:pStyle w:val="StyleCng"/>
        <w:rPr>
          <w:lang w:val="vi-VN"/>
        </w:rPr>
      </w:pPr>
      <w:r>
        <w:rPr>
          <w:lang w:val="vi-VN"/>
        </w:rPr>
        <w:t>Đưa ra phương</w:t>
      </w:r>
      <w:r w:rsidR="009A594B" w:rsidRPr="00AF7564">
        <w:rPr>
          <w:lang w:val="vi-VN"/>
        </w:rPr>
        <w:t xml:space="preserve"> án khắc phục lỗi</w:t>
      </w:r>
      <w:r w:rsidRPr="00AF7564">
        <w:rPr>
          <w:lang w:val="vi-VN"/>
        </w:rPr>
        <w:t xml:space="preserve"> </w:t>
      </w:r>
    </w:p>
    <w:p w14:paraId="613543A5" w14:textId="77777777" w:rsidR="002B1D06" w:rsidRDefault="002B1D06" w:rsidP="002B1D06">
      <w:pPr>
        <w:pStyle w:val="StyleCng"/>
        <w:numPr>
          <w:ilvl w:val="1"/>
          <w:numId w:val="3"/>
        </w:numPr>
        <w:rPr>
          <w:lang w:val="vi-VN"/>
        </w:rPr>
      </w:pPr>
      <w:r w:rsidRPr="002B1D06">
        <w:rPr>
          <w:lang w:val="vi-VN"/>
        </w:rPr>
        <w:t>Xác định nguyên nhân gốc rễ của lỗi và tiến hành sửa chữa.</w:t>
      </w:r>
    </w:p>
    <w:p w14:paraId="5370EE73" w14:textId="77777777" w:rsidR="002B1D06" w:rsidRPr="00AF7564" w:rsidRDefault="002B1D06" w:rsidP="002B1D06">
      <w:pPr>
        <w:pStyle w:val="StyleCng"/>
        <w:numPr>
          <w:ilvl w:val="1"/>
          <w:numId w:val="3"/>
        </w:numPr>
        <w:rPr>
          <w:lang w:val="vi-VN"/>
        </w:rPr>
      </w:pPr>
      <w:r w:rsidRPr="002B1D06">
        <w:rPr>
          <w:lang w:val="vi-VN"/>
        </w:rPr>
        <w:t>Kiểm tra lại sau khi sửa lỗi để đảm bảo không phát sinh lỗi mới.</w:t>
      </w:r>
    </w:p>
    <w:p w14:paraId="2E78A5FE" w14:textId="77777777" w:rsidR="00AC120D" w:rsidRDefault="009A594B" w:rsidP="009A594B">
      <w:pPr>
        <w:pStyle w:val="StyleCng"/>
        <w:rPr>
          <w:lang w:val="vi-VN"/>
        </w:rPr>
      </w:pPr>
      <w:r w:rsidRPr="002B1D06">
        <w:rPr>
          <w:lang w:val="vi-VN"/>
        </w:rPr>
        <w:t>Nâng cao hiệu quả kiểm thử</w:t>
      </w:r>
    </w:p>
    <w:p w14:paraId="6584D08C" w14:textId="77777777" w:rsidR="002B1D06" w:rsidRPr="002B1D06" w:rsidRDefault="002B1D06" w:rsidP="002B1D06">
      <w:pPr>
        <w:pStyle w:val="StyleCng"/>
        <w:numPr>
          <w:ilvl w:val="1"/>
          <w:numId w:val="3"/>
        </w:numPr>
        <w:rPr>
          <w:lang w:val="vi-VN"/>
        </w:rPr>
      </w:pPr>
      <w:r w:rsidRPr="002B1D06">
        <w:rPr>
          <w:lang w:val="vi-VN"/>
        </w:rPr>
        <w:t>Đào tạo thêm cho các thành viên nhóm kiểm thử về các kỹ thuật kiểm thử hiện đại.</w:t>
      </w:r>
    </w:p>
    <w:p w14:paraId="33416B71" w14:textId="77777777" w:rsidR="00AC120D" w:rsidRDefault="009A594B">
      <w:pPr>
        <w:pStyle w:val="Heading2"/>
        <w:rPr>
          <w:lang w:val="vi-VN"/>
        </w:rPr>
      </w:pPr>
      <w:r>
        <w:rPr>
          <w:lang w:val="vi-VN"/>
        </w:rPr>
        <w:t xml:space="preserve"> Kết quả</w:t>
      </w:r>
    </w:p>
    <w:p w14:paraId="6FC3AD0F" w14:textId="77777777" w:rsidR="00AC120D" w:rsidRDefault="009A594B">
      <w:pPr>
        <w:pStyle w:val="Heading3"/>
        <w:rPr>
          <w:lang w:val="vi-VN"/>
        </w:rPr>
      </w:pPr>
      <w:r>
        <w:rPr>
          <w:lang w:val="vi-VN"/>
        </w:rPr>
        <w:t>Kết quả đạt được</w:t>
      </w:r>
    </w:p>
    <w:p w14:paraId="40D2FE94" w14:textId="77777777" w:rsidR="00AC120D" w:rsidRPr="009A594B" w:rsidRDefault="009A594B" w:rsidP="009A594B">
      <w:pPr>
        <w:pStyle w:val="StyleTr"/>
        <w:rPr>
          <w:lang w:val="vi-VN"/>
        </w:rPr>
      </w:pPr>
      <w:r>
        <w:rPr>
          <w:lang w:val="vi-VN"/>
        </w:rPr>
        <w:t>Mô tả kết quả</w:t>
      </w:r>
    </w:p>
    <w:p w14:paraId="797D3D6B" w14:textId="77777777" w:rsidR="00AC120D" w:rsidRDefault="009A594B" w:rsidP="009A594B">
      <w:pPr>
        <w:pStyle w:val="StyleCng"/>
        <w:rPr>
          <w:lang w:val="vi-VN"/>
        </w:rPr>
      </w:pPr>
      <w:r>
        <w:rPr>
          <w:lang w:val="vi-VN"/>
        </w:rPr>
        <w:t>Các chức năng chính đã hoàn thành</w:t>
      </w:r>
    </w:p>
    <w:p w14:paraId="54AA20EA" w14:textId="77777777" w:rsidR="002B1D06" w:rsidRDefault="002B1D06" w:rsidP="002B1D06">
      <w:pPr>
        <w:pStyle w:val="StyleCng"/>
        <w:numPr>
          <w:ilvl w:val="1"/>
          <w:numId w:val="3"/>
        </w:numPr>
        <w:rPr>
          <w:lang w:val="vi-VN"/>
        </w:rPr>
      </w:pPr>
      <w:r w:rsidRPr="002B1D06">
        <w:rPr>
          <w:lang w:val="vi-VN"/>
        </w:rPr>
        <w:t>Tất cả các chức năng chính đã được phát triển và hoạt động ổn định.</w:t>
      </w:r>
    </w:p>
    <w:p w14:paraId="1DBD9258" w14:textId="77777777" w:rsidR="00AC120D" w:rsidRDefault="009A594B" w:rsidP="009A594B">
      <w:pPr>
        <w:pStyle w:val="StyleCng"/>
        <w:rPr>
          <w:lang w:val="vi-VN"/>
        </w:rPr>
      </w:pPr>
      <w:r>
        <w:rPr>
          <w:lang w:val="vi-VN"/>
        </w:rPr>
        <w:lastRenderedPageBreak/>
        <w:t>Tính ổn định và hiệu năng của chương trình</w:t>
      </w:r>
    </w:p>
    <w:p w14:paraId="0CA3EB93" w14:textId="77777777" w:rsidR="002B1D06" w:rsidRDefault="002B1D06" w:rsidP="002B1D06">
      <w:pPr>
        <w:pStyle w:val="StyleCng"/>
        <w:numPr>
          <w:ilvl w:val="1"/>
          <w:numId w:val="3"/>
        </w:numPr>
        <w:rPr>
          <w:lang w:val="vi-VN"/>
        </w:rPr>
      </w:pPr>
      <w:r w:rsidRPr="002B1D06">
        <w:rPr>
          <w:lang w:val="vi-VN"/>
        </w:rPr>
        <w:t>Chương trình hoạt động ổn định đáp ứng yêu cầu đặt ra.</w:t>
      </w:r>
    </w:p>
    <w:p w14:paraId="07912353" w14:textId="77777777" w:rsidR="00AC120D" w:rsidRPr="009A594B" w:rsidRDefault="009A594B" w:rsidP="009A594B">
      <w:pPr>
        <w:pStyle w:val="StyleTr"/>
        <w:rPr>
          <w:lang w:val="vi-VN"/>
        </w:rPr>
      </w:pPr>
      <w:r>
        <w:rPr>
          <w:lang w:val="vi-VN"/>
        </w:rPr>
        <w:t>Đánh giá chất lượng</w:t>
      </w:r>
    </w:p>
    <w:p w14:paraId="6604CE1D" w14:textId="77777777" w:rsidR="00AC120D" w:rsidRDefault="009A594B" w:rsidP="009A594B">
      <w:pPr>
        <w:pStyle w:val="StyleCng"/>
        <w:rPr>
          <w:lang w:val="vi-VN"/>
        </w:rPr>
      </w:pPr>
      <w:r>
        <w:rPr>
          <w:lang w:val="vi-VN"/>
        </w:rPr>
        <w:t>Độ chính xác</w:t>
      </w:r>
    </w:p>
    <w:p w14:paraId="616419C1" w14:textId="77777777" w:rsidR="002B1D06" w:rsidRDefault="002B1D06" w:rsidP="002B1D06">
      <w:pPr>
        <w:pStyle w:val="StyleCng"/>
        <w:numPr>
          <w:ilvl w:val="1"/>
          <w:numId w:val="3"/>
        </w:numPr>
        <w:rPr>
          <w:lang w:val="vi-VN"/>
        </w:rPr>
      </w:pPr>
      <w:r w:rsidRPr="002B1D06">
        <w:rPr>
          <w:lang w:val="vi-VN"/>
        </w:rPr>
        <w:t>Chương trình thực hiện đúng các yêu cầu chức năng và phi chức năng.</w:t>
      </w:r>
    </w:p>
    <w:p w14:paraId="583CFE8B" w14:textId="77777777" w:rsidR="00AC120D" w:rsidRDefault="009A594B" w:rsidP="009A594B">
      <w:pPr>
        <w:pStyle w:val="StyleCng"/>
        <w:rPr>
          <w:lang w:val="vi-VN"/>
        </w:rPr>
      </w:pPr>
      <w:r>
        <w:rPr>
          <w:lang w:val="vi-VN"/>
        </w:rPr>
        <w:t>Tính khả dụng</w:t>
      </w:r>
    </w:p>
    <w:p w14:paraId="36FDF6E2" w14:textId="77777777" w:rsidR="002B1D06" w:rsidRDefault="002B1D06" w:rsidP="002B1D06">
      <w:pPr>
        <w:pStyle w:val="StyleCng"/>
        <w:numPr>
          <w:ilvl w:val="1"/>
          <w:numId w:val="3"/>
        </w:numPr>
        <w:rPr>
          <w:lang w:val="vi-VN"/>
        </w:rPr>
      </w:pPr>
      <w:r w:rsidRPr="002B1D06">
        <w:rPr>
          <w:lang w:val="vi-VN"/>
        </w:rPr>
        <w:t>Giao diện thân thiện, dễ sử dụng và tiếp cận cho người dùng cuối.</w:t>
      </w:r>
    </w:p>
    <w:p w14:paraId="47F51484" w14:textId="77777777" w:rsidR="00AC120D" w:rsidRDefault="009A594B" w:rsidP="009A594B">
      <w:pPr>
        <w:pStyle w:val="StyleCng"/>
        <w:rPr>
          <w:lang w:val="vi-VN"/>
        </w:rPr>
      </w:pPr>
      <w:r>
        <w:rPr>
          <w:lang w:val="vi-VN"/>
        </w:rPr>
        <w:t>Tính bảo mật</w:t>
      </w:r>
    </w:p>
    <w:p w14:paraId="2020F2AF" w14:textId="77777777" w:rsidR="00767BAE" w:rsidRPr="00767BAE" w:rsidRDefault="00AD50BC" w:rsidP="00767BAE">
      <w:pPr>
        <w:pStyle w:val="StyleCng"/>
        <w:numPr>
          <w:ilvl w:val="1"/>
          <w:numId w:val="3"/>
        </w:numPr>
        <w:rPr>
          <w:lang w:val="vi-VN"/>
        </w:rPr>
      </w:pPr>
      <w:r w:rsidRPr="00AD50BC">
        <w:rPr>
          <w:lang w:val="vi-VN"/>
        </w:rPr>
        <w:t>Các biện pháp bảo mật được tích hợp để bảo vệ dữ liệu người dùng và đảm bảo an toàn hệ thống.</w:t>
      </w:r>
    </w:p>
    <w:p w14:paraId="2B0AD82D" w14:textId="77777777" w:rsidR="00AC120D" w:rsidRDefault="009A594B">
      <w:pPr>
        <w:pStyle w:val="Heading1"/>
        <w:rPr>
          <w:lang w:val="vi-VN"/>
        </w:rPr>
      </w:pPr>
      <w:r>
        <w:lastRenderedPageBreak/>
        <w:t>Kết</w:t>
      </w:r>
      <w:r>
        <w:rPr>
          <w:lang w:val="vi-VN"/>
        </w:rPr>
        <w:t xml:space="preserve"> luận</w:t>
      </w:r>
      <w:bookmarkEnd w:id="213"/>
      <w:bookmarkEnd w:id="214"/>
    </w:p>
    <w:p w14:paraId="5A13FD74" w14:textId="77777777" w:rsidR="00AC120D" w:rsidRDefault="009A594B">
      <w:pPr>
        <w:pStyle w:val="Heading2"/>
        <w:rPr>
          <w:lang w:val="vi-VN"/>
        </w:rPr>
      </w:pPr>
      <w:bookmarkStart w:id="215" w:name="_Toc166658487"/>
      <w:bookmarkStart w:id="216" w:name="_Toc166658425"/>
      <w:r>
        <w:rPr>
          <w:lang w:val="vi-VN"/>
        </w:rPr>
        <w:t>Kết quả đạt được</w:t>
      </w:r>
      <w:bookmarkEnd w:id="215"/>
      <w:bookmarkEnd w:id="216"/>
    </w:p>
    <w:p w14:paraId="4BEF3371" w14:textId="77777777" w:rsidR="00AC120D" w:rsidRPr="009A594B" w:rsidRDefault="009A594B">
      <w:pPr>
        <w:pStyle w:val="DoanVB"/>
        <w:rPr>
          <w:lang w:val="vi-VN"/>
        </w:rPr>
      </w:pPr>
      <w:r w:rsidRPr="009A594B">
        <w:rPr>
          <w:lang w:val="vi-VN"/>
        </w:rPr>
        <w:t>Qua quá trình xây dựng và phát triển dự án, nhóm chúng tôi đã hoàn thành một hệ thống cung cấp đồ ăn nhanh trực tuyến với các chức năng chính sau:</w:t>
      </w:r>
    </w:p>
    <w:p w14:paraId="329549E6" w14:textId="77777777" w:rsidR="00AC120D" w:rsidRPr="009A594B" w:rsidRDefault="009A594B">
      <w:pPr>
        <w:pStyle w:val="StyleTr"/>
        <w:rPr>
          <w:lang w:val="vi-VN"/>
        </w:rPr>
      </w:pPr>
      <w:r w:rsidRPr="009A594B">
        <w:rPr>
          <w:rFonts w:eastAsiaTheme="majorEastAsia"/>
          <w:lang w:val="vi-VN"/>
        </w:rPr>
        <w:t>Đăng ký/Đăng nhập</w:t>
      </w:r>
      <w:r w:rsidRPr="009A594B">
        <w:rPr>
          <w:lang w:val="vi-VN"/>
        </w:rPr>
        <w:t>: Cho phép người dùng tạo tài khoản và đăng nhập dễ dàng.</w:t>
      </w:r>
    </w:p>
    <w:p w14:paraId="2440B9D9" w14:textId="77777777" w:rsidR="00AC120D" w:rsidRPr="009A594B" w:rsidRDefault="009A594B">
      <w:pPr>
        <w:pStyle w:val="StyleTr"/>
        <w:rPr>
          <w:lang w:val="vi-VN"/>
        </w:rPr>
      </w:pPr>
      <w:r w:rsidRPr="009A594B">
        <w:rPr>
          <w:rFonts w:eastAsiaTheme="majorEastAsia"/>
          <w:lang w:val="vi-VN"/>
        </w:rPr>
        <w:t>Tìm kiếm và lọc sản phẩm</w:t>
      </w:r>
      <w:r w:rsidRPr="009A594B">
        <w:rPr>
          <w:lang w:val="vi-VN"/>
        </w:rPr>
        <w:t>: Giúp người dùng tìm kiếm món ăn theo tên, loại món và các tiêu chí khác.</w:t>
      </w:r>
    </w:p>
    <w:p w14:paraId="622683A2" w14:textId="77777777" w:rsidR="00AC120D" w:rsidRPr="009A594B" w:rsidRDefault="009A594B">
      <w:pPr>
        <w:pStyle w:val="StyleTr"/>
        <w:rPr>
          <w:lang w:val="vi-VN"/>
        </w:rPr>
      </w:pPr>
      <w:r w:rsidRPr="009A594B">
        <w:rPr>
          <w:rFonts w:eastAsiaTheme="majorEastAsia"/>
          <w:lang w:val="vi-VN"/>
        </w:rPr>
        <w:t>Quản lý giỏ hàng</w:t>
      </w:r>
      <w:r w:rsidRPr="009A594B">
        <w:rPr>
          <w:lang w:val="vi-VN"/>
        </w:rPr>
        <w:t>: Người dùng có thể thêm sản phẩm vào giỏ hàng, quản lý số lượng và đặt hàng một cách tiện lợi.</w:t>
      </w:r>
    </w:p>
    <w:p w14:paraId="7A94DAD4" w14:textId="77777777" w:rsidR="00AC120D" w:rsidRPr="009A594B" w:rsidRDefault="009A594B">
      <w:pPr>
        <w:pStyle w:val="StyleTr"/>
        <w:rPr>
          <w:lang w:val="vi-VN"/>
        </w:rPr>
      </w:pPr>
      <w:r w:rsidRPr="009A594B">
        <w:rPr>
          <w:rFonts w:eastAsiaTheme="majorEastAsia"/>
          <w:lang w:val="vi-VN"/>
        </w:rPr>
        <w:t>Đặt hàng</w:t>
      </w:r>
      <w:r w:rsidRPr="009A594B">
        <w:rPr>
          <w:lang w:val="vi-VN"/>
        </w:rPr>
        <w:t>: Hệ thống hỗ trợ người dùng đặt hàng và theo dõi trạng thái đơn hàng.</w:t>
      </w:r>
    </w:p>
    <w:p w14:paraId="3B9BF652" w14:textId="77777777" w:rsidR="00AC120D" w:rsidRDefault="009A594B">
      <w:pPr>
        <w:pStyle w:val="DoanVB"/>
        <w:rPr>
          <w:lang w:val="vi-VN"/>
        </w:rPr>
      </w:pPr>
      <w:r w:rsidRPr="009A594B">
        <w:rPr>
          <w:lang w:val="vi-VN"/>
        </w:rPr>
        <w:t xml:space="preserve"> Chúng tôi đã áp dụng các công nghệ tiên tiến như ReactJS cho giao diện người dùng</w:t>
      </w:r>
      <w:r>
        <w:rPr>
          <w:lang w:val="vi-VN"/>
        </w:rPr>
        <w:t xml:space="preserve"> </w:t>
      </w:r>
      <w:r w:rsidRPr="009A594B">
        <w:rPr>
          <w:lang w:val="vi-VN"/>
        </w:rPr>
        <w:t>, Django cho backend và MySQL cho quản lý cơ sở dữ liệu</w:t>
      </w:r>
      <w:r>
        <w:rPr>
          <w:lang w:val="vi-VN"/>
        </w:rPr>
        <w:t xml:space="preserve">. Trang web đã được responsive để  có thể thích hợp được trên nhiều thiết bị như điện thoại, laptop và máy tính. </w:t>
      </w:r>
    </w:p>
    <w:p w14:paraId="694572A4" w14:textId="77777777" w:rsidR="00AC120D" w:rsidRDefault="009A594B">
      <w:pPr>
        <w:pStyle w:val="DoanVB"/>
        <w:rPr>
          <w:lang w:val="vi-VN"/>
        </w:rPr>
      </w:pPr>
      <w:r w:rsidRPr="009A594B">
        <w:rPr>
          <w:lang w:val="vi-VN"/>
        </w:rPr>
        <w:t>Những kết quả đạt được không chỉ mang lại tiện ích thiết thực cho sinh viên, giúp họ tiết kiệm thời gian và có nhiều lựa chọn phù hợp</w:t>
      </w:r>
      <w:r>
        <w:rPr>
          <w:lang w:val="vi-VN"/>
        </w:rPr>
        <w:t xml:space="preserve"> cho bữa ăn của mình</w:t>
      </w:r>
      <w:r w:rsidRPr="009A594B">
        <w:rPr>
          <w:lang w:val="vi-VN"/>
        </w:rPr>
        <w:t>, mà còn hỗ trợ các quán</w:t>
      </w:r>
      <w:r>
        <w:rPr>
          <w:lang w:val="vi-VN"/>
        </w:rPr>
        <w:t xml:space="preserve"> bán hàng ăn tại căng tin của trường</w:t>
      </w:r>
      <w:r w:rsidRPr="009A594B">
        <w:rPr>
          <w:lang w:val="vi-VN"/>
        </w:rPr>
        <w:t>.</w:t>
      </w:r>
    </w:p>
    <w:p w14:paraId="284BE907" w14:textId="77777777" w:rsidR="00AC120D" w:rsidRDefault="009A594B">
      <w:pPr>
        <w:pStyle w:val="Heading2"/>
        <w:rPr>
          <w:lang w:val="vi-VN"/>
        </w:rPr>
      </w:pPr>
      <w:bookmarkStart w:id="217" w:name="_Toc166658488"/>
      <w:bookmarkStart w:id="218" w:name="_Toc166658426"/>
      <w:r>
        <w:rPr>
          <w:lang w:val="vi-VN"/>
        </w:rPr>
        <w:t>Hạn chế của ứng dụng</w:t>
      </w:r>
      <w:bookmarkEnd w:id="217"/>
      <w:bookmarkEnd w:id="218"/>
    </w:p>
    <w:p w14:paraId="03377728" w14:textId="77777777" w:rsidR="00AC120D" w:rsidRPr="009A594B" w:rsidRDefault="009A594B">
      <w:pPr>
        <w:pStyle w:val="DoanVB"/>
        <w:rPr>
          <w:lang w:val="vi-VN"/>
        </w:rPr>
      </w:pPr>
      <w:r w:rsidRPr="009A594B">
        <w:rPr>
          <w:lang w:val="vi-VN"/>
        </w:rPr>
        <w:t>Mặc dù dự án đã đạt được nhiều kết quả tích cực, vẫn còn một số hạn chế cần khắc phục:</w:t>
      </w:r>
    </w:p>
    <w:p w14:paraId="01E2E332" w14:textId="77777777" w:rsidR="00AC120D" w:rsidRPr="009A594B" w:rsidRDefault="009A594B">
      <w:pPr>
        <w:pStyle w:val="StyleTr"/>
        <w:rPr>
          <w:lang w:val="vi-VN"/>
        </w:rPr>
      </w:pPr>
      <w:r w:rsidRPr="009A594B">
        <w:rPr>
          <w:rFonts w:eastAsiaTheme="majorEastAsia"/>
          <w:lang w:val="vi-VN"/>
        </w:rPr>
        <w:t>Thanh toán online chưa được triển khai</w:t>
      </w:r>
      <w:r w:rsidRPr="009A594B">
        <w:rPr>
          <w:lang w:val="vi-VN"/>
        </w:rPr>
        <w:t>: Hệ thống hiện tại chưa hỗ trợ thanh toán trực tuyến, người dùng phải thanh toán khi nhận hàng.</w:t>
      </w:r>
    </w:p>
    <w:p w14:paraId="7832A857" w14:textId="77777777" w:rsidR="00AC120D" w:rsidRPr="009A594B" w:rsidRDefault="009A594B">
      <w:pPr>
        <w:pStyle w:val="StyleTr"/>
        <w:rPr>
          <w:lang w:val="vi-VN"/>
        </w:rPr>
      </w:pPr>
      <w:r w:rsidRPr="009A594B">
        <w:rPr>
          <w:rFonts w:eastAsiaTheme="majorEastAsia"/>
          <w:lang w:val="vi-VN"/>
        </w:rPr>
        <w:t>Chưa có hệ thống đánh giá và bình luận</w:t>
      </w:r>
      <w:r w:rsidRPr="009A594B">
        <w:rPr>
          <w:lang w:val="vi-VN"/>
        </w:rPr>
        <w:t>: Người dùng không thể đánh giá và để lại bình luận về các món ăn và nhà cung cấp.</w:t>
      </w:r>
    </w:p>
    <w:p w14:paraId="4A7104C4" w14:textId="77777777" w:rsidR="00AC120D" w:rsidRPr="009A594B" w:rsidRDefault="009A594B">
      <w:pPr>
        <w:pStyle w:val="StyleTr"/>
        <w:rPr>
          <w:lang w:val="vi-VN"/>
        </w:rPr>
      </w:pPr>
      <w:r w:rsidRPr="009A594B">
        <w:rPr>
          <w:rFonts w:eastAsiaTheme="majorEastAsia"/>
          <w:lang w:val="vi-VN"/>
        </w:rPr>
        <w:t>Hiệu suất khi lượng truy cập cao</w:t>
      </w:r>
      <w:r w:rsidRPr="009A594B">
        <w:rPr>
          <w:lang w:val="vi-VN"/>
        </w:rPr>
        <w:t>: Khi có nhiều người dùng truy cập cùng lúc, hệ thống có thể gặp phải một số vấn đề về hiệu suất.</w:t>
      </w:r>
    </w:p>
    <w:p w14:paraId="6CD0AC71" w14:textId="77777777" w:rsidR="00AC120D" w:rsidRDefault="009A594B">
      <w:pPr>
        <w:pStyle w:val="Heading2"/>
        <w:rPr>
          <w:lang w:val="vi-VN"/>
        </w:rPr>
      </w:pPr>
      <w:bookmarkStart w:id="219" w:name="_Toc166658427"/>
      <w:bookmarkStart w:id="220" w:name="_Toc166658489"/>
      <w:r>
        <w:t>Hướng</w:t>
      </w:r>
      <w:r>
        <w:rPr>
          <w:lang w:val="vi-VN"/>
        </w:rPr>
        <w:t xml:space="preserve"> phát triển</w:t>
      </w:r>
      <w:bookmarkEnd w:id="219"/>
      <w:bookmarkEnd w:id="220"/>
    </w:p>
    <w:p w14:paraId="1C7451B4" w14:textId="77777777" w:rsidR="00AC120D" w:rsidRPr="009A594B" w:rsidRDefault="009A594B">
      <w:pPr>
        <w:pStyle w:val="DoanVB"/>
        <w:rPr>
          <w:lang w:val="vi-VN"/>
        </w:rPr>
      </w:pPr>
      <w:r w:rsidRPr="009A594B">
        <w:rPr>
          <w:lang w:val="vi-VN"/>
        </w:rPr>
        <w:t>Trong tương lai, nhóm dự án sẽ tiếp tục phát triển và hoàn thiện hệ thống với các hướng sau:</w:t>
      </w:r>
    </w:p>
    <w:p w14:paraId="356F3A89" w14:textId="77777777" w:rsidR="00AC120D" w:rsidRPr="009A594B" w:rsidRDefault="009A594B">
      <w:pPr>
        <w:pStyle w:val="StyleTr"/>
        <w:rPr>
          <w:lang w:val="vi-VN"/>
        </w:rPr>
      </w:pPr>
      <w:r w:rsidRPr="009A594B">
        <w:rPr>
          <w:rFonts w:eastAsiaTheme="majorEastAsia"/>
          <w:lang w:val="vi-VN"/>
        </w:rPr>
        <w:t>Triển khai thanh toán online</w:t>
      </w:r>
      <w:r w:rsidRPr="009A594B">
        <w:rPr>
          <w:lang w:val="vi-VN"/>
        </w:rPr>
        <w:t>: Tích hợp các cổng thanh toán trực tuyến để người dùng có thể thanh toán một cách thuận tiện</w:t>
      </w:r>
      <w:r>
        <w:rPr>
          <w:lang w:val="vi-VN"/>
        </w:rPr>
        <w:t xml:space="preserve"> như Momo, VNPay, ...</w:t>
      </w:r>
    </w:p>
    <w:p w14:paraId="072572F0" w14:textId="77777777" w:rsidR="00AC120D" w:rsidRPr="009A594B" w:rsidRDefault="009A594B">
      <w:pPr>
        <w:pStyle w:val="StyleTr"/>
        <w:rPr>
          <w:lang w:val="vi-VN"/>
        </w:rPr>
      </w:pPr>
      <w:r w:rsidRPr="009A594B">
        <w:rPr>
          <w:rFonts w:eastAsiaTheme="majorEastAsia"/>
          <w:lang w:val="vi-VN"/>
        </w:rPr>
        <w:lastRenderedPageBreak/>
        <w:t>Hệ thống đánh giá và bình luận</w:t>
      </w:r>
      <w:r w:rsidRPr="009A594B">
        <w:rPr>
          <w:lang w:val="vi-VN"/>
        </w:rPr>
        <w:t>: Phát triển tính năng cho phép người dùng đánh giá, bình luận về món ăn và nhà cung cấp, giúp cải thiện chất lượng dịch vụ.</w:t>
      </w:r>
    </w:p>
    <w:p w14:paraId="42B71A82" w14:textId="77777777" w:rsidR="00AC120D" w:rsidRPr="009A594B" w:rsidRDefault="009A594B">
      <w:pPr>
        <w:pStyle w:val="StyleTr"/>
        <w:rPr>
          <w:lang w:val="vi-VN"/>
        </w:rPr>
      </w:pPr>
      <w:r w:rsidRPr="009A594B">
        <w:rPr>
          <w:rFonts w:eastAsiaTheme="majorEastAsia"/>
          <w:lang w:val="vi-VN"/>
        </w:rPr>
        <w:t>Tối ưu hóa hiệu suất</w:t>
      </w:r>
      <w:r w:rsidRPr="009A594B">
        <w:rPr>
          <w:lang w:val="vi-VN"/>
        </w:rPr>
        <w:t>: Nâng cấp cơ sở hạ tầng, tối ưu hóa mã nguồn để đảm bảo hệ thống hoạt động mượt mà ngay cả khi có lượng truy cập lớn.</w:t>
      </w:r>
    </w:p>
    <w:p w14:paraId="0580C559" w14:textId="77777777" w:rsidR="00AC120D" w:rsidRDefault="009A594B">
      <w:pPr>
        <w:pStyle w:val="StyleTr"/>
        <w:rPr>
          <w:lang w:val="vi-VN"/>
        </w:rPr>
      </w:pPr>
      <w:r w:rsidRPr="009A594B">
        <w:rPr>
          <w:rFonts w:eastAsiaTheme="majorEastAsia"/>
          <w:lang w:val="vi-VN"/>
        </w:rPr>
        <w:t>Gợi ý món ăn</w:t>
      </w:r>
      <w:r w:rsidRPr="009A594B">
        <w:rPr>
          <w:lang w:val="vi-VN"/>
        </w:rPr>
        <w:t>: Tích hợp hệ thống gợi ý dựa trên lịch sử mua hàng và sở thích của người dùng, giúp cá nhân hóa trải nghiệm người dùng.</w:t>
      </w:r>
    </w:p>
    <w:p w14:paraId="381F8BD3" w14:textId="77777777" w:rsidR="00AC120D" w:rsidRDefault="00AC120D">
      <w:pPr>
        <w:pStyle w:val="StyleTr"/>
        <w:numPr>
          <w:ilvl w:val="0"/>
          <w:numId w:val="0"/>
        </w:numPr>
      </w:pPr>
    </w:p>
    <w:p w14:paraId="0056E0AA" w14:textId="45BB8101" w:rsidR="00C54F78" w:rsidRDefault="00C54F78" w:rsidP="00C54F78">
      <w:pPr>
        <w:pStyle w:val="Heading1"/>
      </w:pPr>
      <w:r>
        <w:lastRenderedPageBreak/>
        <w:t>CHÚ Ý</w:t>
      </w:r>
    </w:p>
    <w:p w14:paraId="3BC2BE38" w14:textId="77777777" w:rsidR="000B22E5" w:rsidRPr="000B22E5" w:rsidRDefault="000B22E5" w:rsidP="000B22E5"/>
    <w:sectPr w:rsidR="000B22E5" w:rsidRPr="000B22E5">
      <w:footerReference w:type="default" r:id="rId85"/>
      <w:pgSz w:w="11907" w:h="16840"/>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BF95C" w14:textId="77777777" w:rsidR="00AE5D85" w:rsidRDefault="00AE5D85">
      <w:pPr>
        <w:spacing w:line="240" w:lineRule="auto"/>
      </w:pPr>
      <w:r>
        <w:separator/>
      </w:r>
    </w:p>
  </w:endnote>
  <w:endnote w:type="continuationSeparator" w:id="0">
    <w:p w14:paraId="7654A58A" w14:textId="77777777" w:rsidR="00AE5D85" w:rsidRDefault="00AE5D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A0AB0" w14:textId="77777777" w:rsidR="002B1D06" w:rsidRDefault="002B1D06">
    <w:pPr>
      <w:pStyle w:val="Footer"/>
      <w:jc w:val="center"/>
    </w:pPr>
  </w:p>
  <w:p w14:paraId="09D8BF88" w14:textId="77777777" w:rsidR="002B1D06" w:rsidRDefault="002B1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21658" w14:textId="77777777" w:rsidR="002B1D06" w:rsidRDefault="002B1D0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1888731"/>
      <w:docPartObj>
        <w:docPartGallery w:val="AutoText"/>
      </w:docPartObj>
    </w:sdtPr>
    <w:sdtContent>
      <w:p w14:paraId="2C4FA30E" w14:textId="77777777" w:rsidR="002B1D06" w:rsidRDefault="002B1D06">
        <w:pPr>
          <w:pStyle w:val="Footer"/>
          <w:jc w:val="center"/>
        </w:pPr>
        <w:r>
          <w:fldChar w:fldCharType="begin"/>
        </w:r>
        <w:r>
          <w:instrText xml:space="preserve"> PAGE   \* MERGEFORMAT </w:instrText>
        </w:r>
        <w:r>
          <w:fldChar w:fldCharType="separate"/>
        </w:r>
        <w:r w:rsidR="00767BAE">
          <w:rPr>
            <w:noProof/>
          </w:rPr>
          <w:t>75</w:t>
        </w:r>
        <w:r>
          <w:fldChar w:fldCharType="end"/>
        </w:r>
      </w:p>
    </w:sdtContent>
  </w:sdt>
  <w:p w14:paraId="062F0883" w14:textId="77777777" w:rsidR="002B1D06" w:rsidRDefault="002B1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83EA03" w14:textId="77777777" w:rsidR="00AE5D85" w:rsidRDefault="00AE5D85">
      <w:pPr>
        <w:spacing w:before="0" w:after="0"/>
      </w:pPr>
      <w:r>
        <w:separator/>
      </w:r>
    </w:p>
  </w:footnote>
  <w:footnote w:type="continuationSeparator" w:id="0">
    <w:p w14:paraId="3C92994E" w14:textId="77777777" w:rsidR="00AE5D85" w:rsidRDefault="00AE5D8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AC85C9"/>
    <w:multiLevelType w:val="multilevel"/>
    <w:tmpl w:val="86AC85C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8900B076"/>
    <w:multiLevelType w:val="multilevel"/>
    <w:tmpl w:val="8900B07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8E86E036"/>
    <w:multiLevelType w:val="multilevel"/>
    <w:tmpl w:val="8E86E03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9A29E832"/>
    <w:multiLevelType w:val="multilevel"/>
    <w:tmpl w:val="9A29E83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9C10672E"/>
    <w:multiLevelType w:val="multilevel"/>
    <w:tmpl w:val="9C10672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B589A06E"/>
    <w:multiLevelType w:val="multilevel"/>
    <w:tmpl w:val="B589A06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D1657945"/>
    <w:multiLevelType w:val="multilevel"/>
    <w:tmpl w:val="D165794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D596EC93"/>
    <w:multiLevelType w:val="multilevel"/>
    <w:tmpl w:val="D596EC9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A1A4BB5"/>
    <w:multiLevelType w:val="multilevel"/>
    <w:tmpl w:val="DA1A4BB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EB77D229"/>
    <w:multiLevelType w:val="multilevel"/>
    <w:tmpl w:val="EB77D229"/>
    <w:lvl w:ilvl="0">
      <w:start w:val="1"/>
      <w:numFmt w:val="bullet"/>
      <w:lvlText w:val=""/>
      <w:lvlJc w:val="left"/>
      <w:pPr>
        <w:tabs>
          <w:tab w:val="left" w:pos="420"/>
        </w:tabs>
        <w:ind w:left="420" w:hanging="420"/>
      </w:pPr>
      <w:rPr>
        <w:rFonts w:ascii="Wingdings" w:hAnsi="Wingdings" w:hint="default"/>
        <w:sz w:val="22"/>
        <w:szCs w:val="22"/>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FF5E3027"/>
    <w:multiLevelType w:val="multilevel"/>
    <w:tmpl w:val="FF5E302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04FD578"/>
    <w:multiLevelType w:val="multilevel"/>
    <w:tmpl w:val="004FD5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9D306FB"/>
    <w:multiLevelType w:val="multilevel"/>
    <w:tmpl w:val="09D306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FC07073"/>
    <w:multiLevelType w:val="multilevel"/>
    <w:tmpl w:val="0FC0707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08A3EED"/>
    <w:multiLevelType w:val="multilevel"/>
    <w:tmpl w:val="108A3E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4B21D9F"/>
    <w:multiLevelType w:val="multilevel"/>
    <w:tmpl w:val="14B21D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A375D85"/>
    <w:multiLevelType w:val="multilevel"/>
    <w:tmpl w:val="1A375D85"/>
    <w:lvl w:ilvl="0">
      <w:start w:val="1"/>
      <w:numFmt w:val="bullet"/>
      <w:pStyle w:val="StyleTr"/>
      <w:lvlText w:val=""/>
      <w:lvlJc w:val="left"/>
      <w:pPr>
        <w:tabs>
          <w:tab w:val="left" w:pos="851"/>
        </w:tabs>
        <w:ind w:left="851"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07D1384"/>
    <w:multiLevelType w:val="multilevel"/>
    <w:tmpl w:val="207D1384"/>
    <w:lvl w:ilvl="0">
      <w:start w:val="1"/>
      <w:numFmt w:val="bullet"/>
      <w:pStyle w:val="a"/>
      <w:lvlText w:val=""/>
      <w:lvlJc w:val="left"/>
      <w:pPr>
        <w:tabs>
          <w:tab w:val="left" w:pos="1134"/>
        </w:tabs>
        <w:ind w:left="1134" w:hanging="425"/>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ED50CB4"/>
    <w:multiLevelType w:val="multilevel"/>
    <w:tmpl w:val="2ED50CB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32B44D06"/>
    <w:multiLevelType w:val="multilevel"/>
    <w:tmpl w:val="32B44D0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337F58E2"/>
    <w:multiLevelType w:val="multilevel"/>
    <w:tmpl w:val="337F58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650589A"/>
    <w:multiLevelType w:val="multilevel"/>
    <w:tmpl w:val="365058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8194CFF"/>
    <w:multiLevelType w:val="multilevel"/>
    <w:tmpl w:val="38194CF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9221BFB"/>
    <w:multiLevelType w:val="multilevel"/>
    <w:tmpl w:val="39221BFB"/>
    <w:lvl w:ilvl="0">
      <w:start w:val="1"/>
      <w:numFmt w:val="bullet"/>
      <w:pStyle w:val="StyleCng"/>
      <w:lvlText w:val=""/>
      <w:lvlJc w:val="left"/>
      <w:pPr>
        <w:tabs>
          <w:tab w:val="left" w:pos="1134"/>
        </w:tabs>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DF64191"/>
    <w:multiLevelType w:val="multilevel"/>
    <w:tmpl w:val="3DF64191"/>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5" w15:restartNumberingAfterBreak="0">
    <w:nsid w:val="3E9A9D9A"/>
    <w:multiLevelType w:val="multilevel"/>
    <w:tmpl w:val="3E9A9D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81F143F"/>
    <w:multiLevelType w:val="multilevel"/>
    <w:tmpl w:val="481F143F"/>
    <w:lvl w:ilvl="0">
      <w:start w:val="1"/>
      <w:numFmt w:val="decimal"/>
      <w:pStyle w:val="Heading1"/>
      <w:lvlText w:val="CHƯƠNG %1."/>
      <w:lvlJc w:val="left"/>
      <w:pPr>
        <w:ind w:left="574" w:hanging="432"/>
      </w:pPr>
      <w:rPr>
        <w:rFonts w:hint="default"/>
      </w:rPr>
    </w:lvl>
    <w:lvl w:ilvl="1">
      <w:start w:val="1"/>
      <w:numFmt w:val="decimal"/>
      <w:pStyle w:val="Heading2"/>
      <w:lvlText w:val="%1.%2"/>
      <w:lvlJc w:val="left"/>
      <w:pPr>
        <w:ind w:left="718" w:hanging="576"/>
      </w:pPr>
      <w:rPr>
        <w:rFonts w:hint="default"/>
      </w:rPr>
    </w:lvl>
    <w:lvl w:ilvl="2">
      <w:start w:val="1"/>
      <w:numFmt w:val="decimal"/>
      <w:pStyle w:val="Heading3"/>
      <w:lvlText w:val="%1.%2.%3"/>
      <w:lvlJc w:val="left"/>
      <w:pPr>
        <w:ind w:left="862"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294" w:hanging="1152"/>
      </w:pPr>
      <w:rPr>
        <w:rFonts w:hint="default"/>
      </w:rPr>
    </w:lvl>
    <w:lvl w:ilvl="6">
      <w:start w:val="1"/>
      <w:numFmt w:val="decimal"/>
      <w:pStyle w:val="Heading7"/>
      <w:lvlText w:val="%1.%2.%3.%4.%5.%6.%7"/>
      <w:lvlJc w:val="left"/>
      <w:pPr>
        <w:ind w:left="1438" w:hanging="1296"/>
      </w:pPr>
      <w:rPr>
        <w:rFonts w:hint="default"/>
      </w:rPr>
    </w:lvl>
    <w:lvl w:ilvl="7">
      <w:start w:val="1"/>
      <w:numFmt w:val="decimal"/>
      <w:pStyle w:val="Heading8"/>
      <w:lvlText w:val="%1.%2.%3.%4.%5.%6.%7.%8"/>
      <w:lvlJc w:val="left"/>
      <w:pPr>
        <w:ind w:left="1582" w:hanging="1440"/>
      </w:pPr>
      <w:rPr>
        <w:rFonts w:hint="default"/>
      </w:rPr>
    </w:lvl>
    <w:lvl w:ilvl="8">
      <w:start w:val="1"/>
      <w:numFmt w:val="decimal"/>
      <w:pStyle w:val="Heading9"/>
      <w:lvlText w:val="%1.%2.%3.%4.%5.%6.%7.%8.%9"/>
      <w:lvlJc w:val="left"/>
      <w:pPr>
        <w:ind w:left="1726" w:hanging="1584"/>
      </w:pPr>
      <w:rPr>
        <w:rFonts w:hint="default"/>
      </w:rPr>
    </w:lvl>
  </w:abstractNum>
  <w:abstractNum w:abstractNumId="27" w15:restartNumberingAfterBreak="0">
    <w:nsid w:val="547974FA"/>
    <w:multiLevelType w:val="multilevel"/>
    <w:tmpl w:val="547974FA"/>
    <w:lvl w:ilvl="0">
      <w:start w:val="1"/>
      <w:numFmt w:val="bullet"/>
      <w:pStyle w:val="Tru"/>
      <w:lvlText w:val="-"/>
      <w:lvlJc w:val="left"/>
      <w:pPr>
        <w:tabs>
          <w:tab w:val="left" w:pos="851"/>
        </w:tabs>
        <w:ind w:left="851" w:hanging="284"/>
      </w:pPr>
      <w:rPr>
        <w:rFonts w:ascii="Times New Roman" w:hAnsi="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5C6E92F4"/>
    <w:multiLevelType w:val="multilevel"/>
    <w:tmpl w:val="5C6E92F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5EC27489"/>
    <w:multiLevelType w:val="multilevel"/>
    <w:tmpl w:val="5EC27489"/>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0" w15:restartNumberingAfterBreak="0">
    <w:nsid w:val="64FF4FB4"/>
    <w:multiLevelType w:val="multilevel"/>
    <w:tmpl w:val="64FF4FB4"/>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710E031F"/>
    <w:multiLevelType w:val="multilevel"/>
    <w:tmpl w:val="710E031F"/>
    <w:lvl w:ilvl="0">
      <w:start w:val="1"/>
      <w:numFmt w:val="bullet"/>
      <w:lvlText w:val=""/>
      <w:lvlJc w:val="left"/>
      <w:pPr>
        <w:tabs>
          <w:tab w:val="left" w:pos="567"/>
        </w:tabs>
        <w:ind w:left="567" w:hanging="284"/>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2" w15:restartNumberingAfterBreak="0">
    <w:nsid w:val="77304CB6"/>
    <w:multiLevelType w:val="multilevel"/>
    <w:tmpl w:val="77304CB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15:restartNumberingAfterBreak="0">
    <w:nsid w:val="7886347F"/>
    <w:multiLevelType w:val="multilevel"/>
    <w:tmpl w:val="7886347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908425397">
    <w:abstractNumId w:val="26"/>
  </w:num>
  <w:num w:numId="2" w16cid:durableId="427233193">
    <w:abstractNumId w:val="16"/>
  </w:num>
  <w:num w:numId="3" w16cid:durableId="1244954309">
    <w:abstractNumId w:val="23"/>
  </w:num>
  <w:num w:numId="4" w16cid:durableId="1941798231">
    <w:abstractNumId w:val="27"/>
  </w:num>
  <w:num w:numId="5" w16cid:durableId="556476489">
    <w:abstractNumId w:val="17"/>
  </w:num>
  <w:num w:numId="6" w16cid:durableId="1483087054">
    <w:abstractNumId w:val="24"/>
  </w:num>
  <w:num w:numId="7" w16cid:durableId="252904223">
    <w:abstractNumId w:val="13"/>
  </w:num>
  <w:num w:numId="8" w16cid:durableId="1706905686">
    <w:abstractNumId w:val="15"/>
  </w:num>
  <w:num w:numId="9" w16cid:durableId="1392725610">
    <w:abstractNumId w:val="30"/>
  </w:num>
  <w:num w:numId="10" w16cid:durableId="1666931936">
    <w:abstractNumId w:val="12"/>
  </w:num>
  <w:num w:numId="11" w16cid:durableId="543256693">
    <w:abstractNumId w:val="20"/>
  </w:num>
  <w:num w:numId="12" w16cid:durableId="702753641">
    <w:abstractNumId w:val="31"/>
  </w:num>
  <w:num w:numId="13" w16cid:durableId="206652472">
    <w:abstractNumId w:val="22"/>
  </w:num>
  <w:num w:numId="14" w16cid:durableId="1346781685">
    <w:abstractNumId w:val="29"/>
  </w:num>
  <w:num w:numId="15" w16cid:durableId="494539527">
    <w:abstractNumId w:val="11"/>
  </w:num>
  <w:num w:numId="16" w16cid:durableId="668099115">
    <w:abstractNumId w:val="25"/>
  </w:num>
  <w:num w:numId="17" w16cid:durableId="344134027">
    <w:abstractNumId w:val="21"/>
  </w:num>
  <w:num w:numId="18" w16cid:durableId="1506433647">
    <w:abstractNumId w:val="14"/>
  </w:num>
  <w:num w:numId="19" w16cid:durableId="1189877594">
    <w:abstractNumId w:val="28"/>
  </w:num>
  <w:num w:numId="20" w16cid:durableId="549731877">
    <w:abstractNumId w:val="33"/>
  </w:num>
  <w:num w:numId="21" w16cid:durableId="1071385139">
    <w:abstractNumId w:val="19"/>
  </w:num>
  <w:num w:numId="22" w16cid:durableId="2141219501">
    <w:abstractNumId w:val="9"/>
  </w:num>
  <w:num w:numId="23" w16cid:durableId="964845397">
    <w:abstractNumId w:val="3"/>
  </w:num>
  <w:num w:numId="24" w16cid:durableId="1891989360">
    <w:abstractNumId w:val="7"/>
  </w:num>
  <w:num w:numId="25" w16cid:durableId="859701892">
    <w:abstractNumId w:val="1"/>
  </w:num>
  <w:num w:numId="26" w16cid:durableId="1331526054">
    <w:abstractNumId w:val="4"/>
  </w:num>
  <w:num w:numId="27" w16cid:durableId="1385643887">
    <w:abstractNumId w:val="10"/>
  </w:num>
  <w:num w:numId="28" w16cid:durableId="1340695134">
    <w:abstractNumId w:val="2"/>
  </w:num>
  <w:num w:numId="29" w16cid:durableId="825710733">
    <w:abstractNumId w:val="6"/>
  </w:num>
  <w:num w:numId="30" w16cid:durableId="338393143">
    <w:abstractNumId w:val="32"/>
  </w:num>
  <w:num w:numId="31" w16cid:durableId="713967984">
    <w:abstractNumId w:val="5"/>
  </w:num>
  <w:num w:numId="32" w16cid:durableId="1630359318">
    <w:abstractNumId w:val="8"/>
  </w:num>
  <w:num w:numId="33" w16cid:durableId="1894656759">
    <w:abstractNumId w:val="0"/>
  </w:num>
  <w:num w:numId="34" w16cid:durableId="52475700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9C7"/>
    <w:rsid w:val="000019C7"/>
    <w:rsid w:val="00002040"/>
    <w:rsid w:val="00010C99"/>
    <w:rsid w:val="00023852"/>
    <w:rsid w:val="00024488"/>
    <w:rsid w:val="0002457C"/>
    <w:rsid w:val="000318E7"/>
    <w:rsid w:val="0003268E"/>
    <w:rsid w:val="00036710"/>
    <w:rsid w:val="00037E48"/>
    <w:rsid w:val="0004093B"/>
    <w:rsid w:val="00040C6E"/>
    <w:rsid w:val="000422F4"/>
    <w:rsid w:val="00043579"/>
    <w:rsid w:val="00043764"/>
    <w:rsid w:val="00044A45"/>
    <w:rsid w:val="00045923"/>
    <w:rsid w:val="00047C52"/>
    <w:rsid w:val="00060725"/>
    <w:rsid w:val="00063172"/>
    <w:rsid w:val="0006399F"/>
    <w:rsid w:val="00074A24"/>
    <w:rsid w:val="00086607"/>
    <w:rsid w:val="00090052"/>
    <w:rsid w:val="00091E66"/>
    <w:rsid w:val="00093932"/>
    <w:rsid w:val="000A34E2"/>
    <w:rsid w:val="000B22E5"/>
    <w:rsid w:val="000C25C7"/>
    <w:rsid w:val="000C2923"/>
    <w:rsid w:val="000C630E"/>
    <w:rsid w:val="000C7DCD"/>
    <w:rsid w:val="000D62C8"/>
    <w:rsid w:val="000E15C9"/>
    <w:rsid w:val="000F1D1F"/>
    <w:rsid w:val="000F494C"/>
    <w:rsid w:val="0010065F"/>
    <w:rsid w:val="00103AFD"/>
    <w:rsid w:val="00104DB3"/>
    <w:rsid w:val="00115CB0"/>
    <w:rsid w:val="00123822"/>
    <w:rsid w:val="0012402A"/>
    <w:rsid w:val="0012677B"/>
    <w:rsid w:val="00130101"/>
    <w:rsid w:val="00131FDA"/>
    <w:rsid w:val="00134218"/>
    <w:rsid w:val="0013584C"/>
    <w:rsid w:val="00137E38"/>
    <w:rsid w:val="001429D9"/>
    <w:rsid w:val="00162D52"/>
    <w:rsid w:val="001721F6"/>
    <w:rsid w:val="00172636"/>
    <w:rsid w:val="00184317"/>
    <w:rsid w:val="00192FAF"/>
    <w:rsid w:val="001934B6"/>
    <w:rsid w:val="001A13B8"/>
    <w:rsid w:val="001A1781"/>
    <w:rsid w:val="001B26D0"/>
    <w:rsid w:val="001B5A1F"/>
    <w:rsid w:val="001C77EC"/>
    <w:rsid w:val="001D35EF"/>
    <w:rsid w:val="001D49EA"/>
    <w:rsid w:val="001F2D2A"/>
    <w:rsid w:val="001F5DEE"/>
    <w:rsid w:val="002006E6"/>
    <w:rsid w:val="00203A7D"/>
    <w:rsid w:val="00210323"/>
    <w:rsid w:val="002145DD"/>
    <w:rsid w:val="00224064"/>
    <w:rsid w:val="0022459F"/>
    <w:rsid w:val="00224E23"/>
    <w:rsid w:val="00231D29"/>
    <w:rsid w:val="002323B4"/>
    <w:rsid w:val="00237C4A"/>
    <w:rsid w:val="00245355"/>
    <w:rsid w:val="00251A97"/>
    <w:rsid w:val="00253652"/>
    <w:rsid w:val="002568D9"/>
    <w:rsid w:val="002579D0"/>
    <w:rsid w:val="00271551"/>
    <w:rsid w:val="00271595"/>
    <w:rsid w:val="00280C05"/>
    <w:rsid w:val="00281163"/>
    <w:rsid w:val="0028122C"/>
    <w:rsid w:val="00291EEB"/>
    <w:rsid w:val="002920C6"/>
    <w:rsid w:val="00293C9C"/>
    <w:rsid w:val="002A4E1D"/>
    <w:rsid w:val="002A5C95"/>
    <w:rsid w:val="002B1D06"/>
    <w:rsid w:val="002C2B46"/>
    <w:rsid w:val="002C7A01"/>
    <w:rsid w:val="002D0C4F"/>
    <w:rsid w:val="002D274B"/>
    <w:rsid w:val="002D593E"/>
    <w:rsid w:val="002E3151"/>
    <w:rsid w:val="002E5DF4"/>
    <w:rsid w:val="002E717F"/>
    <w:rsid w:val="002F53E2"/>
    <w:rsid w:val="00303DC4"/>
    <w:rsid w:val="00313001"/>
    <w:rsid w:val="00313486"/>
    <w:rsid w:val="00315D06"/>
    <w:rsid w:val="003231E6"/>
    <w:rsid w:val="0032472E"/>
    <w:rsid w:val="0032782E"/>
    <w:rsid w:val="00330CB4"/>
    <w:rsid w:val="00330D98"/>
    <w:rsid w:val="0033422A"/>
    <w:rsid w:val="003342F0"/>
    <w:rsid w:val="00335020"/>
    <w:rsid w:val="00336F97"/>
    <w:rsid w:val="00360370"/>
    <w:rsid w:val="003713E3"/>
    <w:rsid w:val="00372FCC"/>
    <w:rsid w:val="00395050"/>
    <w:rsid w:val="003A1CDD"/>
    <w:rsid w:val="003A44DF"/>
    <w:rsid w:val="003A7D4E"/>
    <w:rsid w:val="003B62B8"/>
    <w:rsid w:val="003B7B98"/>
    <w:rsid w:val="003C2612"/>
    <w:rsid w:val="003C6254"/>
    <w:rsid w:val="003D0A9B"/>
    <w:rsid w:val="003D41F9"/>
    <w:rsid w:val="003D506B"/>
    <w:rsid w:val="003E3D40"/>
    <w:rsid w:val="003E471B"/>
    <w:rsid w:val="003F0F1A"/>
    <w:rsid w:val="003F6024"/>
    <w:rsid w:val="00407CBA"/>
    <w:rsid w:val="00410009"/>
    <w:rsid w:val="00414BCA"/>
    <w:rsid w:val="00416563"/>
    <w:rsid w:val="00427451"/>
    <w:rsid w:val="0043149B"/>
    <w:rsid w:val="004314C1"/>
    <w:rsid w:val="00441354"/>
    <w:rsid w:val="004471C8"/>
    <w:rsid w:val="004522B2"/>
    <w:rsid w:val="00453EE9"/>
    <w:rsid w:val="00463CB6"/>
    <w:rsid w:val="00466CB3"/>
    <w:rsid w:val="00477662"/>
    <w:rsid w:val="0049112F"/>
    <w:rsid w:val="00493D7D"/>
    <w:rsid w:val="004963A8"/>
    <w:rsid w:val="00496577"/>
    <w:rsid w:val="004A5F7D"/>
    <w:rsid w:val="004B6EF6"/>
    <w:rsid w:val="004C01B6"/>
    <w:rsid w:val="004C5652"/>
    <w:rsid w:val="004C5A71"/>
    <w:rsid w:val="004E03BC"/>
    <w:rsid w:val="004E353A"/>
    <w:rsid w:val="004E49C0"/>
    <w:rsid w:val="004F113E"/>
    <w:rsid w:val="004F3663"/>
    <w:rsid w:val="004F505D"/>
    <w:rsid w:val="004F544B"/>
    <w:rsid w:val="004F7CB6"/>
    <w:rsid w:val="0050051F"/>
    <w:rsid w:val="0050485F"/>
    <w:rsid w:val="0051407A"/>
    <w:rsid w:val="00516551"/>
    <w:rsid w:val="005166A5"/>
    <w:rsid w:val="00520196"/>
    <w:rsid w:val="00526C92"/>
    <w:rsid w:val="0053386C"/>
    <w:rsid w:val="005536CF"/>
    <w:rsid w:val="0055394D"/>
    <w:rsid w:val="00562810"/>
    <w:rsid w:val="00566FE1"/>
    <w:rsid w:val="0058405D"/>
    <w:rsid w:val="0058411D"/>
    <w:rsid w:val="005850E8"/>
    <w:rsid w:val="00585872"/>
    <w:rsid w:val="005A046E"/>
    <w:rsid w:val="005B4360"/>
    <w:rsid w:val="005B4594"/>
    <w:rsid w:val="005B617D"/>
    <w:rsid w:val="005B6F6B"/>
    <w:rsid w:val="005C0C16"/>
    <w:rsid w:val="005C1FDB"/>
    <w:rsid w:val="005C4266"/>
    <w:rsid w:val="005D599F"/>
    <w:rsid w:val="005D5CAE"/>
    <w:rsid w:val="005F1DC9"/>
    <w:rsid w:val="005F5CBB"/>
    <w:rsid w:val="00603A77"/>
    <w:rsid w:val="00603B52"/>
    <w:rsid w:val="006040A8"/>
    <w:rsid w:val="00606A01"/>
    <w:rsid w:val="006120CB"/>
    <w:rsid w:val="006166CC"/>
    <w:rsid w:val="00617ABF"/>
    <w:rsid w:val="00622828"/>
    <w:rsid w:val="0062595E"/>
    <w:rsid w:val="00627107"/>
    <w:rsid w:val="00635F2E"/>
    <w:rsid w:val="00660FCA"/>
    <w:rsid w:val="00665C82"/>
    <w:rsid w:val="00666B75"/>
    <w:rsid w:val="006725A8"/>
    <w:rsid w:val="00673B8C"/>
    <w:rsid w:val="0067561A"/>
    <w:rsid w:val="006765ED"/>
    <w:rsid w:val="0068007D"/>
    <w:rsid w:val="00681478"/>
    <w:rsid w:val="00681586"/>
    <w:rsid w:val="00683C33"/>
    <w:rsid w:val="00683CBC"/>
    <w:rsid w:val="006841CF"/>
    <w:rsid w:val="00686B31"/>
    <w:rsid w:val="0068717D"/>
    <w:rsid w:val="006A386D"/>
    <w:rsid w:val="006A5F83"/>
    <w:rsid w:val="006C04EC"/>
    <w:rsid w:val="006C1A7F"/>
    <w:rsid w:val="006C341B"/>
    <w:rsid w:val="006C4F32"/>
    <w:rsid w:val="006D29E7"/>
    <w:rsid w:val="006D3983"/>
    <w:rsid w:val="006D62E6"/>
    <w:rsid w:val="006E18E7"/>
    <w:rsid w:val="006E2E4B"/>
    <w:rsid w:val="006E7CFE"/>
    <w:rsid w:val="006F79ED"/>
    <w:rsid w:val="00700A13"/>
    <w:rsid w:val="00701E56"/>
    <w:rsid w:val="00701EFE"/>
    <w:rsid w:val="00702A1A"/>
    <w:rsid w:val="007129AF"/>
    <w:rsid w:val="007166F2"/>
    <w:rsid w:val="00716CC6"/>
    <w:rsid w:val="007171A4"/>
    <w:rsid w:val="00727AEB"/>
    <w:rsid w:val="00727C3C"/>
    <w:rsid w:val="007372B9"/>
    <w:rsid w:val="00737AF8"/>
    <w:rsid w:val="007415C4"/>
    <w:rsid w:val="00745EB9"/>
    <w:rsid w:val="00753036"/>
    <w:rsid w:val="00754476"/>
    <w:rsid w:val="00755BF5"/>
    <w:rsid w:val="007578AD"/>
    <w:rsid w:val="00760A9F"/>
    <w:rsid w:val="00767BAE"/>
    <w:rsid w:val="007721C4"/>
    <w:rsid w:val="00772BAB"/>
    <w:rsid w:val="00782997"/>
    <w:rsid w:val="007859A5"/>
    <w:rsid w:val="00790D47"/>
    <w:rsid w:val="00792D9B"/>
    <w:rsid w:val="007A320A"/>
    <w:rsid w:val="007B269E"/>
    <w:rsid w:val="007B3738"/>
    <w:rsid w:val="007B44EF"/>
    <w:rsid w:val="007C4221"/>
    <w:rsid w:val="007D33F1"/>
    <w:rsid w:val="007D69ED"/>
    <w:rsid w:val="007E0C9D"/>
    <w:rsid w:val="007E4E5D"/>
    <w:rsid w:val="007E5062"/>
    <w:rsid w:val="007E59BE"/>
    <w:rsid w:val="007E59D1"/>
    <w:rsid w:val="007E7AB9"/>
    <w:rsid w:val="007F41CB"/>
    <w:rsid w:val="007F77FF"/>
    <w:rsid w:val="00801AA3"/>
    <w:rsid w:val="00804156"/>
    <w:rsid w:val="00805FAF"/>
    <w:rsid w:val="00807B1F"/>
    <w:rsid w:val="00814FF4"/>
    <w:rsid w:val="0082109E"/>
    <w:rsid w:val="008225D0"/>
    <w:rsid w:val="0082787B"/>
    <w:rsid w:val="00834711"/>
    <w:rsid w:val="008426DD"/>
    <w:rsid w:val="00843B87"/>
    <w:rsid w:val="008474D4"/>
    <w:rsid w:val="008538D5"/>
    <w:rsid w:val="008600FF"/>
    <w:rsid w:val="00860C68"/>
    <w:rsid w:val="00866DBA"/>
    <w:rsid w:val="00872EE4"/>
    <w:rsid w:val="008852FD"/>
    <w:rsid w:val="00887A39"/>
    <w:rsid w:val="008A6277"/>
    <w:rsid w:val="008B16E3"/>
    <w:rsid w:val="008B675C"/>
    <w:rsid w:val="008C1077"/>
    <w:rsid w:val="008C3725"/>
    <w:rsid w:val="008D0B60"/>
    <w:rsid w:val="008D173C"/>
    <w:rsid w:val="008E329C"/>
    <w:rsid w:val="008E33DA"/>
    <w:rsid w:val="008E6CED"/>
    <w:rsid w:val="008F1ACC"/>
    <w:rsid w:val="009165D3"/>
    <w:rsid w:val="009179EC"/>
    <w:rsid w:val="009244CC"/>
    <w:rsid w:val="0092651F"/>
    <w:rsid w:val="009275C8"/>
    <w:rsid w:val="00935925"/>
    <w:rsid w:val="00937B6F"/>
    <w:rsid w:val="009419CA"/>
    <w:rsid w:val="00941A77"/>
    <w:rsid w:val="00941C15"/>
    <w:rsid w:val="00946FF5"/>
    <w:rsid w:val="00952B0B"/>
    <w:rsid w:val="009558DF"/>
    <w:rsid w:val="0095701B"/>
    <w:rsid w:val="00965B8C"/>
    <w:rsid w:val="00976FB2"/>
    <w:rsid w:val="0097772B"/>
    <w:rsid w:val="00977824"/>
    <w:rsid w:val="009859CF"/>
    <w:rsid w:val="0099069D"/>
    <w:rsid w:val="00995AAE"/>
    <w:rsid w:val="009A594B"/>
    <w:rsid w:val="009B15C7"/>
    <w:rsid w:val="009B5B68"/>
    <w:rsid w:val="009B667B"/>
    <w:rsid w:val="009C37C0"/>
    <w:rsid w:val="009D1208"/>
    <w:rsid w:val="009D1A7E"/>
    <w:rsid w:val="009D3DDD"/>
    <w:rsid w:val="009D4DBB"/>
    <w:rsid w:val="009E4762"/>
    <w:rsid w:val="009E7E07"/>
    <w:rsid w:val="009F0CD2"/>
    <w:rsid w:val="009F167E"/>
    <w:rsid w:val="009F4983"/>
    <w:rsid w:val="00A01ABF"/>
    <w:rsid w:val="00A036E2"/>
    <w:rsid w:val="00A0622D"/>
    <w:rsid w:val="00A10D82"/>
    <w:rsid w:val="00A15526"/>
    <w:rsid w:val="00A31A79"/>
    <w:rsid w:val="00A31FD7"/>
    <w:rsid w:val="00A37500"/>
    <w:rsid w:val="00A4472F"/>
    <w:rsid w:val="00A55D9D"/>
    <w:rsid w:val="00A56D4F"/>
    <w:rsid w:val="00A61042"/>
    <w:rsid w:val="00A71D27"/>
    <w:rsid w:val="00A80F22"/>
    <w:rsid w:val="00A81E97"/>
    <w:rsid w:val="00A831D6"/>
    <w:rsid w:val="00A831EE"/>
    <w:rsid w:val="00AA164A"/>
    <w:rsid w:val="00AA58CE"/>
    <w:rsid w:val="00AB2299"/>
    <w:rsid w:val="00AC120D"/>
    <w:rsid w:val="00AC386F"/>
    <w:rsid w:val="00AC536F"/>
    <w:rsid w:val="00AC62D9"/>
    <w:rsid w:val="00AD3872"/>
    <w:rsid w:val="00AD4156"/>
    <w:rsid w:val="00AD41EB"/>
    <w:rsid w:val="00AD50BC"/>
    <w:rsid w:val="00AD5461"/>
    <w:rsid w:val="00AD7859"/>
    <w:rsid w:val="00AE17FA"/>
    <w:rsid w:val="00AE5D85"/>
    <w:rsid w:val="00AF2847"/>
    <w:rsid w:val="00AF7325"/>
    <w:rsid w:val="00AF7564"/>
    <w:rsid w:val="00B12009"/>
    <w:rsid w:val="00B12846"/>
    <w:rsid w:val="00B15CDC"/>
    <w:rsid w:val="00B41774"/>
    <w:rsid w:val="00B42139"/>
    <w:rsid w:val="00B4443C"/>
    <w:rsid w:val="00B5470F"/>
    <w:rsid w:val="00B62936"/>
    <w:rsid w:val="00B63433"/>
    <w:rsid w:val="00B6655F"/>
    <w:rsid w:val="00B76418"/>
    <w:rsid w:val="00B765A0"/>
    <w:rsid w:val="00B8000C"/>
    <w:rsid w:val="00B916CA"/>
    <w:rsid w:val="00BA16D9"/>
    <w:rsid w:val="00BA7148"/>
    <w:rsid w:val="00BB1C68"/>
    <w:rsid w:val="00BB2585"/>
    <w:rsid w:val="00BB787E"/>
    <w:rsid w:val="00BC7C2E"/>
    <w:rsid w:val="00BD1662"/>
    <w:rsid w:val="00BD24BA"/>
    <w:rsid w:val="00BF1715"/>
    <w:rsid w:val="00BF2B55"/>
    <w:rsid w:val="00BF49E9"/>
    <w:rsid w:val="00C0075D"/>
    <w:rsid w:val="00C107BA"/>
    <w:rsid w:val="00C128F1"/>
    <w:rsid w:val="00C14672"/>
    <w:rsid w:val="00C1756E"/>
    <w:rsid w:val="00C204C5"/>
    <w:rsid w:val="00C23B8E"/>
    <w:rsid w:val="00C270C3"/>
    <w:rsid w:val="00C31534"/>
    <w:rsid w:val="00C34764"/>
    <w:rsid w:val="00C348E9"/>
    <w:rsid w:val="00C51EBF"/>
    <w:rsid w:val="00C52460"/>
    <w:rsid w:val="00C54F78"/>
    <w:rsid w:val="00C63FC1"/>
    <w:rsid w:val="00C71DCF"/>
    <w:rsid w:val="00C71F25"/>
    <w:rsid w:val="00C8449A"/>
    <w:rsid w:val="00C91F78"/>
    <w:rsid w:val="00C9539E"/>
    <w:rsid w:val="00CB4DC7"/>
    <w:rsid w:val="00CB7277"/>
    <w:rsid w:val="00CC1624"/>
    <w:rsid w:val="00CF3B8C"/>
    <w:rsid w:val="00CF47A3"/>
    <w:rsid w:val="00CF5192"/>
    <w:rsid w:val="00CF6B96"/>
    <w:rsid w:val="00D0481A"/>
    <w:rsid w:val="00D06C21"/>
    <w:rsid w:val="00D07B66"/>
    <w:rsid w:val="00D12B5C"/>
    <w:rsid w:val="00D13D34"/>
    <w:rsid w:val="00D15A9D"/>
    <w:rsid w:val="00D1606F"/>
    <w:rsid w:val="00D20EF2"/>
    <w:rsid w:val="00D21CB9"/>
    <w:rsid w:val="00D22A6D"/>
    <w:rsid w:val="00D278B4"/>
    <w:rsid w:val="00D31618"/>
    <w:rsid w:val="00D53DEC"/>
    <w:rsid w:val="00D553ED"/>
    <w:rsid w:val="00D56187"/>
    <w:rsid w:val="00D626F7"/>
    <w:rsid w:val="00D632E7"/>
    <w:rsid w:val="00D66D63"/>
    <w:rsid w:val="00D67BA3"/>
    <w:rsid w:val="00D70AD8"/>
    <w:rsid w:val="00D8161A"/>
    <w:rsid w:val="00D902D4"/>
    <w:rsid w:val="00D9568F"/>
    <w:rsid w:val="00DB5582"/>
    <w:rsid w:val="00DB55A7"/>
    <w:rsid w:val="00DC391A"/>
    <w:rsid w:val="00DC5F02"/>
    <w:rsid w:val="00DC61BE"/>
    <w:rsid w:val="00DD040C"/>
    <w:rsid w:val="00DD7909"/>
    <w:rsid w:val="00DE2085"/>
    <w:rsid w:val="00DE4094"/>
    <w:rsid w:val="00DF396A"/>
    <w:rsid w:val="00DF43C9"/>
    <w:rsid w:val="00DF6D1B"/>
    <w:rsid w:val="00E01A22"/>
    <w:rsid w:val="00E0561C"/>
    <w:rsid w:val="00E059F4"/>
    <w:rsid w:val="00E11C07"/>
    <w:rsid w:val="00E15F08"/>
    <w:rsid w:val="00E16F4B"/>
    <w:rsid w:val="00E22098"/>
    <w:rsid w:val="00E2521A"/>
    <w:rsid w:val="00E27900"/>
    <w:rsid w:val="00E53B84"/>
    <w:rsid w:val="00E54E86"/>
    <w:rsid w:val="00E701C0"/>
    <w:rsid w:val="00E711CC"/>
    <w:rsid w:val="00E75797"/>
    <w:rsid w:val="00E772A2"/>
    <w:rsid w:val="00E94C8B"/>
    <w:rsid w:val="00E97975"/>
    <w:rsid w:val="00EA0AB6"/>
    <w:rsid w:val="00EA10CE"/>
    <w:rsid w:val="00EA5684"/>
    <w:rsid w:val="00EB217B"/>
    <w:rsid w:val="00ED3F50"/>
    <w:rsid w:val="00EE5A05"/>
    <w:rsid w:val="00EF1394"/>
    <w:rsid w:val="00EF47A4"/>
    <w:rsid w:val="00F011C5"/>
    <w:rsid w:val="00F03781"/>
    <w:rsid w:val="00F038FA"/>
    <w:rsid w:val="00F03BA1"/>
    <w:rsid w:val="00F052BF"/>
    <w:rsid w:val="00F064C0"/>
    <w:rsid w:val="00F12330"/>
    <w:rsid w:val="00F162B6"/>
    <w:rsid w:val="00F204B5"/>
    <w:rsid w:val="00F20A41"/>
    <w:rsid w:val="00F228A3"/>
    <w:rsid w:val="00F41DFD"/>
    <w:rsid w:val="00F466B8"/>
    <w:rsid w:val="00F54DE1"/>
    <w:rsid w:val="00F57AC9"/>
    <w:rsid w:val="00F629D3"/>
    <w:rsid w:val="00F64638"/>
    <w:rsid w:val="00F70BBB"/>
    <w:rsid w:val="00F75183"/>
    <w:rsid w:val="00F75883"/>
    <w:rsid w:val="00F777A9"/>
    <w:rsid w:val="00F7784B"/>
    <w:rsid w:val="00F86121"/>
    <w:rsid w:val="00F87D68"/>
    <w:rsid w:val="00F943B9"/>
    <w:rsid w:val="00FA37FF"/>
    <w:rsid w:val="00FA66BE"/>
    <w:rsid w:val="00FA7403"/>
    <w:rsid w:val="00FB18E2"/>
    <w:rsid w:val="00FB30F1"/>
    <w:rsid w:val="00FB5276"/>
    <w:rsid w:val="00FC3329"/>
    <w:rsid w:val="00FC76B1"/>
    <w:rsid w:val="00FD204E"/>
    <w:rsid w:val="00FD44A9"/>
    <w:rsid w:val="00FD5971"/>
    <w:rsid w:val="00FD6C40"/>
    <w:rsid w:val="00FE1874"/>
    <w:rsid w:val="00FE3356"/>
    <w:rsid w:val="00FE6BBA"/>
    <w:rsid w:val="00FE700B"/>
    <w:rsid w:val="00FE7F8E"/>
    <w:rsid w:val="5D2602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9CAD9E"/>
  <w15:docId w15:val="{0DCBBCCF-CE05-4020-A1B6-CA70398B0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12" w:lineRule="auto"/>
    </w:pPr>
    <w:rPr>
      <w:rFonts w:eastAsia="Times New Roman"/>
      <w:sz w:val="26"/>
      <w:szCs w:val="24"/>
      <w:lang w:eastAsia="en-US"/>
    </w:rPr>
  </w:style>
  <w:style w:type="paragraph" w:styleId="Heading1">
    <w:name w:val="heading 1"/>
    <w:basedOn w:val="Normal"/>
    <w:next w:val="Normal"/>
    <w:link w:val="Heading1Char"/>
    <w:uiPriority w:val="9"/>
    <w:qFormat/>
    <w:pPr>
      <w:keepNext/>
      <w:keepLines/>
      <w:pageBreakBefore/>
      <w:numPr>
        <w:numId w:val="1"/>
      </w:numPr>
      <w:spacing w:after="240"/>
      <w:ind w:left="1701" w:hanging="1701"/>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outlineLvl w:val="2"/>
    </w:pPr>
    <w:rPr>
      <w:rFonts w:eastAsiaTheme="majorEastAsia" w:cstheme="majorBidi"/>
      <w:b/>
      <w:i/>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sz w:val="24"/>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autoRedefine/>
    <w:uiPriority w:val="39"/>
    <w:unhideWhenUsed/>
    <w:pPr>
      <w:tabs>
        <w:tab w:val="left" w:pos="1760"/>
        <w:tab w:val="right" w:leader="dot" w:pos="9345"/>
      </w:tabs>
      <w:spacing w:after="240"/>
    </w:pPr>
    <w:rPr>
      <w:b/>
    </w:rPr>
  </w:style>
  <w:style w:type="paragraph" w:styleId="TOC2">
    <w:name w:val="toc 2"/>
    <w:basedOn w:val="Normal"/>
    <w:next w:val="Normal"/>
    <w:autoRedefine/>
    <w:uiPriority w:val="39"/>
    <w:unhideWhenUsed/>
    <w:pPr>
      <w:ind w:left="567"/>
    </w:pPr>
    <w:rPr>
      <w:b/>
    </w:rPr>
  </w:style>
  <w:style w:type="paragraph" w:styleId="TOC3">
    <w:name w:val="toc 3"/>
    <w:basedOn w:val="Normal"/>
    <w:next w:val="Normal"/>
    <w:autoRedefine/>
    <w:uiPriority w:val="39"/>
    <w:unhideWhenUsed/>
    <w:pPr>
      <w:ind w:left="709"/>
    </w:pPr>
    <w:rPr>
      <w:i/>
    </w:rPr>
  </w:style>
  <w:style w:type="character" w:customStyle="1" w:styleId="Heading1Char">
    <w:name w:val="Heading 1 Char"/>
    <w:basedOn w:val="DefaultParagraphFont"/>
    <w:link w:val="Heading1"/>
    <w:uiPriority w:val="9"/>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i/>
      <w:sz w:val="26"/>
      <w:szCs w:val="24"/>
    </w:rPr>
  </w:style>
  <w:style w:type="paragraph" w:customStyle="1" w:styleId="DoanVB">
    <w:name w:val="DoanVB"/>
    <w:basedOn w:val="Normal"/>
    <w:qFormat/>
    <w:pPr>
      <w:ind w:firstLine="567"/>
    </w:pPr>
    <w:rPr>
      <w:rFonts w:eastAsiaTheme="majorEastAsia" w:cstheme="majorBidi"/>
      <w:szCs w:val="26"/>
    </w:rPr>
  </w:style>
  <w:style w:type="paragraph" w:customStyle="1" w:styleId="StyleTr">
    <w:name w:val="Style Trừ"/>
    <w:basedOn w:val="Normal"/>
    <w:qFormat/>
    <w:pPr>
      <w:numPr>
        <w:numId w:val="2"/>
      </w:numPr>
    </w:pPr>
  </w:style>
  <w:style w:type="paragraph" w:customStyle="1" w:styleId="StyleCng">
    <w:name w:val="Style Cộng"/>
    <w:basedOn w:val="Normal"/>
    <w:qFormat/>
    <w:pPr>
      <w:numPr>
        <w:numId w:val="3"/>
      </w:numPr>
    </w:p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TOCHeading1">
    <w:name w:val="TOC Heading1"/>
    <w:basedOn w:val="Heading1"/>
    <w:next w:val="Normal"/>
    <w:uiPriority w:val="39"/>
    <w:unhideWhenUsed/>
    <w:qFormat/>
    <w:pPr>
      <w:pageBreakBefore w:val="0"/>
      <w:numPr>
        <w:numId w:val="0"/>
      </w:numPr>
      <w:spacing w:before="240" w:after="0"/>
      <w:outlineLvl w:val="9"/>
    </w:pPr>
    <w:rPr>
      <w:rFonts w:asciiTheme="majorHAnsi" w:hAnsiTheme="majorHAnsi"/>
      <w:b w:val="0"/>
      <w:caps w:val="0"/>
      <w:color w:val="2F5496" w:themeColor="accent1" w:themeShade="BF"/>
      <w:sz w:val="32"/>
    </w:rPr>
  </w:style>
  <w:style w:type="character" w:customStyle="1" w:styleId="FootnoteTextChar">
    <w:name w:val="Footnote Text Char"/>
    <w:basedOn w:val="DefaultParagraphFont"/>
    <w:link w:val="FootnoteText"/>
    <w:uiPriority w:val="99"/>
    <w:semiHidden/>
    <w:rPr>
      <w:rFonts w:ascii="Times New Roman" w:hAnsi="Times New Roman"/>
      <w:sz w:val="20"/>
      <w:szCs w:val="20"/>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ru">
    <w:name w:val="Tru"/>
    <w:basedOn w:val="Normal"/>
    <w:qFormat/>
    <w:pPr>
      <w:numPr>
        <w:numId w:val="4"/>
      </w:numPr>
      <w:spacing w:before="0" w:after="160" w:line="259" w:lineRule="auto"/>
    </w:pPr>
    <w:rPr>
      <w:rFonts w:asciiTheme="minorHAnsi" w:eastAsiaTheme="minorEastAsia" w:hAnsiTheme="minorHAnsi" w:cstheme="minorBidi"/>
      <w:sz w:val="22"/>
      <w:szCs w:val="22"/>
      <w:lang w:eastAsia="ja-JP"/>
    </w:rPr>
  </w:style>
  <w:style w:type="paragraph" w:customStyle="1" w:styleId="a">
    <w:name w:val="+"/>
    <w:basedOn w:val="Normal"/>
    <w:qFormat/>
    <w:pPr>
      <w:numPr>
        <w:numId w:val="5"/>
      </w:numPr>
      <w:spacing w:before="0" w:after="160"/>
    </w:pPr>
    <w:rPr>
      <w:rFonts w:asciiTheme="minorHAnsi" w:eastAsiaTheme="minorEastAsia" w:hAnsiTheme="minorHAnsi" w:cstheme="minorBidi"/>
      <w:sz w:val="22"/>
      <w:szCs w:val="22"/>
      <w:lang w:eastAsia="ja-JP"/>
    </w:rPr>
  </w:style>
  <w:style w:type="character" w:styleId="UnresolvedMention">
    <w:name w:val="Unresolved Mention"/>
    <w:basedOn w:val="DefaultParagraphFont"/>
    <w:uiPriority w:val="99"/>
    <w:semiHidden/>
    <w:unhideWhenUsed/>
    <w:rsid w:val="00192F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2287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rive.google.com/file/d/1ZKBPQG6cp_Fw-A7SUrx9aJMYVgVK_3ED/view"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trello.com/b/ET2HiEuH/tlu-food-express"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haidang02032003@gmail.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rive.google.com/file/d/1wMAn8zTNYRmdvIUu1G6V7uvSPJow1WMT/view?usp=drive_link" TargetMode="Externa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ida\Download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913FD-4BE1-4EB6-91B8-A808C1F2B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392</TotalTime>
  <Pages>87</Pages>
  <Words>7046</Words>
  <Characters>40165</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Đăng Phương</dc:creator>
  <cp:lastModifiedBy>Đăng Phương</cp:lastModifiedBy>
  <cp:revision>325</cp:revision>
  <dcterms:created xsi:type="dcterms:W3CDTF">2024-04-25T04:21:00Z</dcterms:created>
  <dcterms:modified xsi:type="dcterms:W3CDTF">2024-05-19T10:38:00Z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E105ABFEB3A74BB5BEDEBC74DBACF315_12</vt:lpwstr>
  </property>
</Properties>
</file>